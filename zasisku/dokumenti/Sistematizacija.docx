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7778C" w14:textId="32719925" w:rsidR="00793733" w:rsidRPr="00C842A4" w:rsidRDefault="008500D9" w:rsidP="00C94F60">
      <w:pPr>
        <w:shd w:val="clear" w:color="auto" w:fill="FFFFFF"/>
        <w:spacing w:before="100" w:beforeAutospacing="1" w:after="300" w:line="315" w:lineRule="atLeast"/>
        <w:ind w:firstLine="708"/>
        <w:jc w:val="both"/>
        <w:rPr>
          <w:rFonts w:ascii="Arial" w:hAnsi="Arial" w:cs="Arial"/>
          <w:sz w:val="20"/>
          <w:szCs w:val="20"/>
          <w:lang w:val="sr-Latn-RS" w:eastAsia="sr-Latn-RS"/>
        </w:rPr>
      </w:pPr>
      <w:r w:rsidRPr="00C842A4">
        <w:rPr>
          <w:rFonts w:ascii="Arial" w:hAnsi="Arial" w:cs="Arial"/>
          <w:sz w:val="20"/>
          <w:szCs w:val="20"/>
          <w:lang w:val="sr-Latn-RS" w:eastAsia="sr-Latn-RS"/>
        </w:rPr>
        <w:t>U skladu sa</w:t>
      </w:r>
      <w:r w:rsidR="00793733" w:rsidRPr="00C842A4">
        <w:rPr>
          <w:rFonts w:ascii="Arial" w:hAnsi="Arial" w:cs="Arial"/>
          <w:sz w:val="20"/>
          <w:szCs w:val="20"/>
          <w:lang w:val="sr-Latn-RS" w:eastAsia="sr-Latn-RS"/>
        </w:rPr>
        <w:t xml:space="preserve"> član</w:t>
      </w:r>
      <w:r w:rsidRPr="00C842A4">
        <w:rPr>
          <w:rFonts w:ascii="Arial" w:hAnsi="Arial" w:cs="Arial"/>
          <w:sz w:val="20"/>
          <w:szCs w:val="20"/>
          <w:lang w:val="sr-Latn-RS" w:eastAsia="sr-Latn-RS"/>
        </w:rPr>
        <w:t>om</w:t>
      </w:r>
      <w:r w:rsidR="00793733" w:rsidRPr="00C842A4">
        <w:rPr>
          <w:rFonts w:ascii="Arial" w:hAnsi="Arial" w:cs="Arial"/>
          <w:sz w:val="20"/>
          <w:szCs w:val="20"/>
          <w:lang w:val="sr-Latn-RS" w:eastAsia="sr-Latn-RS"/>
        </w:rPr>
        <w:t xml:space="preserve"> </w:t>
      </w:r>
      <w:r w:rsidRPr="00C842A4">
        <w:rPr>
          <w:rFonts w:ascii="Arial" w:hAnsi="Arial" w:cs="Arial"/>
          <w:sz w:val="20"/>
          <w:szCs w:val="20"/>
          <w:lang w:val="sr-Latn-RS" w:eastAsia="sr-Latn-RS"/>
        </w:rPr>
        <w:t xml:space="preserve">3. i članom </w:t>
      </w:r>
      <w:r w:rsidR="00793733" w:rsidRPr="00C842A4">
        <w:rPr>
          <w:rFonts w:ascii="Arial" w:hAnsi="Arial" w:cs="Arial"/>
          <w:sz w:val="20"/>
          <w:szCs w:val="20"/>
          <w:lang w:val="sr-Latn-RS" w:eastAsia="sr-Latn-RS"/>
        </w:rPr>
        <w:t>24. Zakona o radu („Sl. glasnik RS", br. 24/2005, 61/2005, 54/2009, 32/2013</w:t>
      </w:r>
      <w:r w:rsidR="00394BEF" w:rsidRPr="00C842A4">
        <w:rPr>
          <w:rFonts w:ascii="Arial" w:hAnsi="Arial" w:cs="Arial"/>
          <w:sz w:val="20"/>
          <w:szCs w:val="20"/>
          <w:lang w:val="sr-Latn-RS" w:eastAsia="sr-Latn-RS"/>
        </w:rPr>
        <w:t>,</w:t>
      </w:r>
      <w:r w:rsidR="00793733" w:rsidRPr="00C842A4">
        <w:rPr>
          <w:rFonts w:ascii="Arial" w:hAnsi="Arial" w:cs="Arial"/>
          <w:sz w:val="20"/>
          <w:szCs w:val="20"/>
          <w:lang w:val="sr-Latn-RS" w:eastAsia="sr-Latn-RS"/>
        </w:rPr>
        <w:t xml:space="preserve"> </w:t>
      </w:r>
      <w:r w:rsidR="00394BEF" w:rsidRPr="00C842A4">
        <w:rPr>
          <w:rFonts w:ascii="Arial" w:hAnsi="Arial" w:cs="Arial"/>
          <w:sz w:val="20"/>
          <w:szCs w:val="20"/>
          <w:lang w:val="sr-Latn-RS" w:eastAsia="sr-Latn-RS"/>
        </w:rPr>
        <w:t>75/2014, 13/2017 - odluka US, 113/2017 i 95/2018 - autentično tumačenje</w:t>
      </w:r>
      <w:r w:rsidR="00793733" w:rsidRPr="00C842A4">
        <w:rPr>
          <w:rFonts w:ascii="Arial" w:hAnsi="Arial" w:cs="Arial"/>
          <w:sz w:val="20"/>
          <w:szCs w:val="20"/>
          <w:lang w:val="sr-Latn-RS" w:eastAsia="sr-Latn-RS"/>
        </w:rPr>
        <w:t xml:space="preserve">) </w:t>
      </w:r>
      <w:r w:rsidR="006129A7" w:rsidRPr="00C842A4">
        <w:rPr>
          <w:rFonts w:ascii="Arial" w:hAnsi="Arial" w:cs="Arial"/>
          <w:sz w:val="20"/>
          <w:szCs w:val="20"/>
          <w:lang w:val="sr-Latn-RS" w:eastAsia="sr-Latn-RS"/>
        </w:rPr>
        <w:t>direktor</w:t>
      </w:r>
      <w:r w:rsidR="00793733" w:rsidRPr="00C842A4">
        <w:rPr>
          <w:rFonts w:ascii="Arial" w:hAnsi="Arial" w:cs="Arial"/>
          <w:sz w:val="20"/>
          <w:szCs w:val="20"/>
          <w:lang w:val="sr-Latn-RS" w:eastAsia="sr-Latn-RS"/>
        </w:rPr>
        <w:t xml:space="preserve"> POSITIVE DOO NOVI SAD </w:t>
      </w:r>
      <w:r w:rsidR="000D2207" w:rsidRPr="00C842A4">
        <w:rPr>
          <w:rFonts w:ascii="Arial" w:hAnsi="Arial" w:cs="Arial"/>
          <w:sz w:val="20"/>
          <w:szCs w:val="20"/>
          <w:lang w:val="sr-Latn-RS" w:eastAsia="sr-Latn-RS"/>
        </w:rPr>
        <w:t xml:space="preserve">Miljan Radanović (u daljem tekstu: Direktor) </w:t>
      </w:r>
      <w:r w:rsidR="00793733" w:rsidRPr="005C10BB">
        <w:rPr>
          <w:rFonts w:ascii="Arial" w:hAnsi="Arial" w:cs="Arial"/>
          <w:sz w:val="20"/>
          <w:szCs w:val="20"/>
          <w:lang w:val="sr-Latn-RS" w:eastAsia="sr-Latn-RS"/>
        </w:rPr>
        <w:t xml:space="preserve">dana </w:t>
      </w:r>
      <w:r w:rsidR="000D2207" w:rsidRPr="005C10BB">
        <w:rPr>
          <w:rFonts w:ascii="Arial" w:hAnsi="Arial" w:cs="Arial"/>
          <w:sz w:val="20"/>
          <w:szCs w:val="20"/>
          <w:lang w:val="sr-Latn-RS" w:eastAsia="sr-Latn-RS"/>
        </w:rPr>
        <w:t>2</w:t>
      </w:r>
      <w:r w:rsidR="009C78B3" w:rsidRPr="005C10BB">
        <w:rPr>
          <w:rFonts w:ascii="Arial" w:hAnsi="Arial" w:cs="Arial"/>
          <w:sz w:val="20"/>
          <w:szCs w:val="20"/>
          <w:lang w:val="sr-Latn-RS" w:eastAsia="sr-Latn-RS"/>
        </w:rPr>
        <w:t>9</w:t>
      </w:r>
      <w:r w:rsidR="00793733" w:rsidRPr="005C10BB">
        <w:rPr>
          <w:rFonts w:ascii="Arial" w:hAnsi="Arial" w:cs="Arial"/>
          <w:sz w:val="20"/>
          <w:szCs w:val="20"/>
          <w:lang w:val="sr-Latn-RS" w:eastAsia="sr-Latn-RS"/>
        </w:rPr>
        <w:t>.</w:t>
      </w:r>
      <w:r w:rsidRPr="005C10BB">
        <w:rPr>
          <w:rFonts w:ascii="Arial" w:hAnsi="Arial" w:cs="Arial"/>
          <w:sz w:val="20"/>
          <w:szCs w:val="20"/>
          <w:lang w:val="sr-Latn-RS" w:eastAsia="sr-Latn-RS"/>
        </w:rPr>
        <w:t>03</w:t>
      </w:r>
      <w:r w:rsidR="00793733" w:rsidRPr="005C10BB">
        <w:rPr>
          <w:rFonts w:ascii="Arial" w:hAnsi="Arial" w:cs="Arial"/>
          <w:sz w:val="20"/>
          <w:szCs w:val="20"/>
          <w:lang w:val="sr-Latn-RS" w:eastAsia="sr-Latn-RS"/>
        </w:rPr>
        <w:t>.20</w:t>
      </w:r>
      <w:r w:rsidR="00394BEF" w:rsidRPr="005C10BB">
        <w:rPr>
          <w:rFonts w:ascii="Arial" w:hAnsi="Arial" w:cs="Arial"/>
          <w:sz w:val="20"/>
          <w:szCs w:val="20"/>
          <w:lang w:val="sr-Latn-RS" w:eastAsia="sr-Latn-RS"/>
        </w:rPr>
        <w:t>2</w:t>
      </w:r>
      <w:r w:rsidRPr="005C10BB">
        <w:rPr>
          <w:rFonts w:ascii="Arial" w:hAnsi="Arial" w:cs="Arial"/>
          <w:sz w:val="20"/>
          <w:szCs w:val="20"/>
          <w:lang w:val="sr-Latn-RS" w:eastAsia="sr-Latn-RS"/>
        </w:rPr>
        <w:t>4</w:t>
      </w:r>
      <w:r w:rsidR="00793733" w:rsidRPr="005C10BB">
        <w:rPr>
          <w:rFonts w:ascii="Arial" w:hAnsi="Arial" w:cs="Arial"/>
          <w:sz w:val="20"/>
          <w:szCs w:val="20"/>
          <w:lang w:val="sr-Latn-RS" w:eastAsia="sr-Latn-RS"/>
        </w:rPr>
        <w:t xml:space="preserve">. godine </w:t>
      </w:r>
      <w:r w:rsidR="00793733" w:rsidRPr="00C842A4">
        <w:rPr>
          <w:rFonts w:ascii="Arial" w:hAnsi="Arial" w:cs="Arial"/>
          <w:sz w:val="20"/>
          <w:szCs w:val="20"/>
          <w:lang w:val="sr-Latn-RS" w:eastAsia="sr-Latn-RS"/>
        </w:rPr>
        <w:t>donosi:</w:t>
      </w:r>
    </w:p>
    <w:p w14:paraId="3148EA5D" w14:textId="0704BD29" w:rsidR="008D5AF5" w:rsidRPr="00C842A4" w:rsidRDefault="008D5AF5" w:rsidP="00793733">
      <w:pPr>
        <w:shd w:val="clear" w:color="auto" w:fill="FFFFFF"/>
        <w:spacing w:line="315" w:lineRule="atLeast"/>
        <w:jc w:val="center"/>
        <w:rPr>
          <w:rFonts w:ascii="Arial" w:hAnsi="Arial" w:cs="Arial"/>
          <w:sz w:val="28"/>
          <w:szCs w:val="28"/>
          <w:lang w:val="sr-Latn-RS" w:eastAsia="sr-Latn-RS"/>
        </w:rPr>
      </w:pPr>
    </w:p>
    <w:p w14:paraId="5BD9814B" w14:textId="77777777" w:rsidR="00752683" w:rsidRPr="00C842A4" w:rsidRDefault="00752683" w:rsidP="00793733">
      <w:pPr>
        <w:shd w:val="clear" w:color="auto" w:fill="FFFFFF"/>
        <w:spacing w:line="315" w:lineRule="atLeast"/>
        <w:jc w:val="center"/>
        <w:rPr>
          <w:rFonts w:ascii="Arial" w:hAnsi="Arial" w:cs="Arial"/>
          <w:sz w:val="28"/>
          <w:szCs w:val="28"/>
          <w:lang w:val="sr-Latn-RS" w:eastAsia="sr-Latn-RS"/>
        </w:rPr>
      </w:pPr>
    </w:p>
    <w:p w14:paraId="31321DB6" w14:textId="3FC2DA99" w:rsidR="00793733" w:rsidRPr="00C842A4" w:rsidRDefault="00793733" w:rsidP="00793733">
      <w:pPr>
        <w:shd w:val="clear" w:color="auto" w:fill="FFFFFF"/>
        <w:spacing w:line="315" w:lineRule="atLeast"/>
        <w:jc w:val="center"/>
        <w:rPr>
          <w:rFonts w:ascii="Arial" w:hAnsi="Arial" w:cs="Arial"/>
          <w:sz w:val="28"/>
          <w:szCs w:val="28"/>
          <w:lang w:val="sr-Latn-RS" w:eastAsia="sr-Latn-RS"/>
        </w:rPr>
      </w:pPr>
      <w:r w:rsidRPr="00C842A4">
        <w:rPr>
          <w:rFonts w:ascii="Arial" w:hAnsi="Arial" w:cs="Arial"/>
          <w:sz w:val="28"/>
          <w:szCs w:val="28"/>
          <w:lang w:val="sr-Latn-RS" w:eastAsia="sr-Latn-RS"/>
        </w:rPr>
        <w:t>PRAVILNIK</w:t>
      </w:r>
    </w:p>
    <w:p w14:paraId="6AAA9FAA" w14:textId="77777777" w:rsidR="00793733" w:rsidRPr="00C842A4" w:rsidRDefault="00793733" w:rsidP="00793733">
      <w:pPr>
        <w:shd w:val="clear" w:color="auto" w:fill="FFFFFF"/>
        <w:spacing w:line="0"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O ORGANIZACIJI I SISTEMATIZACIJI RADNIH MESTA</w:t>
      </w:r>
    </w:p>
    <w:p w14:paraId="2EBC20B7" w14:textId="42420B50" w:rsidR="00793733" w:rsidRPr="00C842A4" w:rsidRDefault="00793733" w:rsidP="00793733">
      <w:pPr>
        <w:shd w:val="clear" w:color="auto" w:fill="FFFFFF"/>
        <w:spacing w:after="300" w:line="315" w:lineRule="atLeast"/>
        <w:jc w:val="center"/>
        <w:rPr>
          <w:rFonts w:ascii="Arial" w:hAnsi="Arial" w:cs="Arial"/>
          <w:sz w:val="20"/>
          <w:szCs w:val="20"/>
          <w:lang w:val="sr-Latn-RS" w:eastAsia="sr-Latn-RS"/>
        </w:rPr>
      </w:pPr>
    </w:p>
    <w:p w14:paraId="7AB8D992" w14:textId="77777777" w:rsidR="00752683" w:rsidRPr="00C842A4" w:rsidRDefault="00752683" w:rsidP="00793733">
      <w:pPr>
        <w:shd w:val="clear" w:color="auto" w:fill="FFFFFF"/>
        <w:spacing w:after="300" w:line="315" w:lineRule="atLeast"/>
        <w:jc w:val="center"/>
        <w:rPr>
          <w:rFonts w:ascii="Arial" w:hAnsi="Arial" w:cs="Arial"/>
          <w:sz w:val="20"/>
          <w:szCs w:val="20"/>
          <w:lang w:val="sr-Latn-RS" w:eastAsia="sr-Latn-RS"/>
        </w:rPr>
      </w:pPr>
    </w:p>
    <w:p w14:paraId="023FCBCD" w14:textId="77777777" w:rsidR="00793733" w:rsidRPr="00C842A4" w:rsidRDefault="00793733" w:rsidP="00793733">
      <w:pPr>
        <w:shd w:val="clear" w:color="auto" w:fill="FFFFFF"/>
        <w:spacing w:line="315" w:lineRule="atLeast"/>
        <w:jc w:val="both"/>
        <w:rPr>
          <w:rFonts w:ascii="Arial" w:hAnsi="Arial" w:cs="Arial"/>
          <w:b/>
          <w:i/>
          <w:sz w:val="20"/>
          <w:szCs w:val="20"/>
          <w:lang w:val="sr-Latn-RS" w:eastAsia="sr-Latn-RS"/>
        </w:rPr>
      </w:pPr>
      <w:r w:rsidRPr="00C842A4">
        <w:rPr>
          <w:rFonts w:ascii="Arial" w:hAnsi="Arial" w:cs="Arial"/>
          <w:b/>
          <w:i/>
          <w:sz w:val="20"/>
          <w:szCs w:val="20"/>
          <w:lang w:val="sr-Latn-RS" w:eastAsia="sr-Latn-RS"/>
        </w:rPr>
        <w:t>OPŠTE ODREDBE</w:t>
      </w:r>
    </w:p>
    <w:p w14:paraId="647A173E" w14:textId="77777777" w:rsidR="00793733" w:rsidRPr="00C842A4" w:rsidRDefault="00793733" w:rsidP="00793733">
      <w:pPr>
        <w:shd w:val="clear" w:color="auto" w:fill="FFFFFF"/>
        <w:spacing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1.</w:t>
      </w:r>
    </w:p>
    <w:p w14:paraId="3ADA7FF7" w14:textId="2CC02766" w:rsidR="00793733" w:rsidRPr="00C842A4" w:rsidRDefault="00793733" w:rsidP="00793733">
      <w:pPr>
        <w:shd w:val="clear" w:color="auto" w:fill="FFFFFF"/>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Pravilnikom</w:t>
      </w:r>
      <w:r w:rsidRPr="00C842A4">
        <w:t xml:space="preserve"> </w:t>
      </w:r>
      <w:r w:rsidRPr="00C842A4">
        <w:rPr>
          <w:rFonts w:ascii="Arial" w:hAnsi="Arial" w:cs="Arial"/>
          <w:sz w:val="20"/>
          <w:szCs w:val="20"/>
          <w:lang w:val="sr-Latn-RS" w:eastAsia="sr-Latn-RS"/>
        </w:rPr>
        <w:t>o organizaciji i sistematizaciji radnih mesta (u daljem tekstu: Pravilnik) uređuje se organizacija preduzeća</w:t>
      </w:r>
      <w:r w:rsidR="000D2207" w:rsidRPr="00C842A4">
        <w:rPr>
          <w:rFonts w:ascii="Arial" w:hAnsi="Arial" w:cs="Arial"/>
          <w:sz w:val="20"/>
          <w:szCs w:val="20"/>
          <w:lang w:val="sr-Latn-RS" w:eastAsia="sr-Latn-RS"/>
        </w:rPr>
        <w:t xml:space="preserve"> POSITIVE DOO </w:t>
      </w:r>
      <w:r w:rsidR="005C6C0C" w:rsidRPr="00C842A4">
        <w:rPr>
          <w:rFonts w:ascii="Arial" w:hAnsi="Arial" w:cs="Arial"/>
          <w:sz w:val="20"/>
          <w:szCs w:val="20"/>
          <w:lang w:val="sr-Latn-RS" w:eastAsia="sr-Latn-RS"/>
        </w:rPr>
        <w:t>NOVI SAD</w:t>
      </w:r>
      <w:r w:rsidR="000D2207" w:rsidRPr="00C842A4">
        <w:rPr>
          <w:rFonts w:ascii="Arial" w:hAnsi="Arial" w:cs="Arial"/>
          <w:sz w:val="20"/>
          <w:szCs w:val="20"/>
          <w:lang w:val="sr-Latn-RS" w:eastAsia="sr-Latn-RS"/>
        </w:rPr>
        <w:t xml:space="preserve"> (u daljem tekstu: preduzeće)</w:t>
      </w:r>
      <w:r w:rsidRPr="00C842A4">
        <w:rPr>
          <w:rFonts w:ascii="Arial" w:hAnsi="Arial" w:cs="Arial"/>
          <w:sz w:val="20"/>
          <w:szCs w:val="20"/>
          <w:lang w:val="sr-Latn-RS" w:eastAsia="sr-Latn-RS"/>
        </w:rPr>
        <w:t xml:space="preserve">, vrste i nazivi radnih mesta, broj izvršilaca na određenom radnom mestu, poslovi koji se obavljaju, zahtevi u pogledu stepena stručne spreme, određene vrste zanimanja, radnog iskustva, posebni uslovi za vršenje poslova na određenom radnom mestu, kao i radna mesta na koja se raspoređuju invalidi rada i pripravnici. </w:t>
      </w:r>
    </w:p>
    <w:p w14:paraId="6B6BFA6C" w14:textId="77777777" w:rsidR="00793733" w:rsidRPr="00C842A4" w:rsidRDefault="00793733" w:rsidP="00793733">
      <w:pPr>
        <w:shd w:val="clear" w:color="auto" w:fill="FFFFFF"/>
        <w:spacing w:line="315" w:lineRule="atLeast"/>
        <w:jc w:val="both"/>
        <w:rPr>
          <w:rFonts w:ascii="Arial" w:hAnsi="Arial" w:cs="Arial"/>
          <w:sz w:val="20"/>
          <w:szCs w:val="20"/>
          <w:lang w:val="sr-Latn-RS" w:eastAsia="sr-Latn-RS"/>
        </w:rPr>
      </w:pPr>
    </w:p>
    <w:p w14:paraId="2872FD51" w14:textId="77777777" w:rsidR="00793733" w:rsidRPr="00C842A4" w:rsidRDefault="00793733" w:rsidP="00793733">
      <w:pPr>
        <w:jc w:val="center"/>
        <w:rPr>
          <w:rFonts w:ascii="Arial" w:hAnsi="Arial" w:cs="Arial"/>
          <w:sz w:val="20"/>
          <w:szCs w:val="20"/>
          <w:lang w:val="sr-Latn-RS" w:eastAsia="sr-Latn-RS"/>
        </w:rPr>
      </w:pPr>
      <w:r w:rsidRPr="00C842A4">
        <w:rPr>
          <w:rFonts w:ascii="Arial" w:hAnsi="Arial" w:cs="Arial"/>
          <w:sz w:val="20"/>
          <w:szCs w:val="20"/>
          <w:lang w:val="sr-Latn-RS" w:eastAsia="sr-Latn-RS"/>
        </w:rPr>
        <w:t>Član 2.</w:t>
      </w:r>
    </w:p>
    <w:p w14:paraId="5E6CDE79" w14:textId="77777777" w:rsidR="00793733" w:rsidRPr="00C842A4" w:rsidRDefault="00793733" w:rsidP="00793733">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Utvrđivanje organizacije rada i sistematizacija poslova i radnih zadataka ima za cilj da se obezbedi organizaciona efikasnost i kvalitet rada, povećanje produktivnosti rada i poboljšanje organizacije i radnog procesa u kome će se ostvariti puna zaposlenost svih zaposlenih u obavljanju delatnosti.</w:t>
      </w:r>
    </w:p>
    <w:p w14:paraId="119F9DD4" w14:textId="77777777" w:rsidR="00793733" w:rsidRPr="00C842A4" w:rsidRDefault="00793733" w:rsidP="00793733">
      <w:pPr>
        <w:spacing w:line="315" w:lineRule="atLeast"/>
        <w:jc w:val="both"/>
        <w:rPr>
          <w:rFonts w:ascii="Arial" w:hAnsi="Arial" w:cs="Arial"/>
          <w:sz w:val="20"/>
          <w:szCs w:val="20"/>
          <w:lang w:val="sr-Latn-RS" w:eastAsia="sr-Latn-RS"/>
        </w:rPr>
      </w:pPr>
    </w:p>
    <w:p w14:paraId="671D9E31" w14:textId="77777777" w:rsidR="00752683" w:rsidRPr="00C842A4" w:rsidRDefault="00752683" w:rsidP="00793733">
      <w:pPr>
        <w:spacing w:line="315" w:lineRule="atLeast"/>
        <w:jc w:val="both"/>
        <w:rPr>
          <w:rFonts w:ascii="Arial" w:hAnsi="Arial" w:cs="Arial"/>
          <w:b/>
          <w:i/>
          <w:sz w:val="20"/>
          <w:szCs w:val="20"/>
          <w:lang w:val="sr-Latn-RS" w:eastAsia="sr-Latn-RS"/>
        </w:rPr>
      </w:pPr>
    </w:p>
    <w:p w14:paraId="337687A3" w14:textId="3B87E309" w:rsidR="00793733" w:rsidRPr="00C842A4" w:rsidRDefault="00793733" w:rsidP="00793733">
      <w:pPr>
        <w:spacing w:line="315" w:lineRule="atLeast"/>
        <w:jc w:val="both"/>
        <w:rPr>
          <w:rFonts w:ascii="Arial" w:hAnsi="Arial" w:cs="Arial"/>
          <w:b/>
          <w:i/>
          <w:sz w:val="20"/>
          <w:szCs w:val="20"/>
          <w:lang w:val="sr-Latn-RS" w:eastAsia="sr-Latn-RS"/>
        </w:rPr>
      </w:pPr>
      <w:r w:rsidRPr="00C842A4">
        <w:rPr>
          <w:rFonts w:ascii="Arial" w:hAnsi="Arial" w:cs="Arial"/>
          <w:b/>
          <w:i/>
          <w:sz w:val="20"/>
          <w:szCs w:val="20"/>
          <w:lang w:val="sr-Latn-RS" w:eastAsia="sr-Latn-RS"/>
        </w:rPr>
        <w:t>ORGANIZACIJA RADNIH MESTA</w:t>
      </w:r>
    </w:p>
    <w:p w14:paraId="58DEBD52" w14:textId="77777777" w:rsidR="008D5AF5" w:rsidRPr="00C842A4" w:rsidRDefault="008D5AF5" w:rsidP="00793733">
      <w:pPr>
        <w:spacing w:line="315" w:lineRule="atLeast"/>
        <w:jc w:val="center"/>
        <w:rPr>
          <w:rFonts w:ascii="Arial" w:hAnsi="Arial" w:cs="Arial"/>
          <w:sz w:val="20"/>
          <w:szCs w:val="20"/>
          <w:lang w:val="sr-Latn-RS" w:eastAsia="sr-Latn-RS"/>
        </w:rPr>
      </w:pPr>
    </w:p>
    <w:p w14:paraId="653E45D7" w14:textId="098BF265" w:rsidR="00793733" w:rsidRPr="00C842A4" w:rsidRDefault="00793733" w:rsidP="00793733">
      <w:pPr>
        <w:spacing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3.</w:t>
      </w:r>
    </w:p>
    <w:p w14:paraId="210A29D7" w14:textId="77777777" w:rsidR="00793733" w:rsidRPr="00C842A4" w:rsidRDefault="00793733" w:rsidP="00793733">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U preduzeću postoje sledeći organizacioni delovi:</w:t>
      </w:r>
    </w:p>
    <w:p w14:paraId="1DF3E3B1" w14:textId="21C2E262" w:rsidR="00793733" w:rsidRPr="00C842A4" w:rsidRDefault="005B2754" w:rsidP="00712BA4">
      <w:pPr>
        <w:pStyle w:val="ListParagraph"/>
        <w:numPr>
          <w:ilvl w:val="0"/>
          <w:numId w:val="1"/>
        </w:numPr>
        <w:spacing w:after="0" w:line="315" w:lineRule="atLeast"/>
        <w:jc w:val="both"/>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t>Menadžment</w:t>
      </w:r>
      <w:r w:rsidR="00793733" w:rsidRPr="00C842A4">
        <w:rPr>
          <w:rFonts w:ascii="Arial" w:eastAsia="Times New Roman" w:hAnsi="Arial" w:cs="Arial"/>
          <w:sz w:val="20"/>
          <w:szCs w:val="20"/>
          <w:lang w:val="sr-Latn-RS" w:eastAsia="sr-Latn-RS"/>
        </w:rPr>
        <w:t>;</w:t>
      </w:r>
    </w:p>
    <w:p w14:paraId="3072B4D3" w14:textId="53D48906" w:rsidR="00793733" w:rsidRPr="00C842A4" w:rsidRDefault="00A62924" w:rsidP="00712BA4">
      <w:pPr>
        <w:pStyle w:val="ListParagraph"/>
        <w:numPr>
          <w:ilvl w:val="0"/>
          <w:numId w:val="1"/>
        </w:numPr>
        <w:spacing w:after="0" w:line="315" w:lineRule="atLeast"/>
        <w:jc w:val="both"/>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t>Centrar za digitalna rešenja (u daljem tekstu: CDR);</w:t>
      </w:r>
    </w:p>
    <w:p w14:paraId="1ADC3B65" w14:textId="5DA95D13" w:rsidR="00AB00CD" w:rsidRPr="00C842A4" w:rsidRDefault="00AB00CD" w:rsidP="00712BA4">
      <w:pPr>
        <w:pStyle w:val="ListParagraph"/>
        <w:numPr>
          <w:ilvl w:val="0"/>
          <w:numId w:val="1"/>
        </w:numPr>
        <w:spacing w:after="0" w:line="315" w:lineRule="atLeast"/>
        <w:jc w:val="both"/>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t>Sektor za digitalnu transformaciju i razvoj (u daljem tekstu: DTR);</w:t>
      </w:r>
    </w:p>
    <w:p w14:paraId="3B8FCCFB" w14:textId="77FF5E94" w:rsidR="00793733" w:rsidRPr="00C842A4" w:rsidRDefault="00FC76EF" w:rsidP="00712BA4">
      <w:pPr>
        <w:pStyle w:val="ListParagraph"/>
        <w:numPr>
          <w:ilvl w:val="0"/>
          <w:numId w:val="1"/>
        </w:numPr>
        <w:spacing w:after="0" w:line="315" w:lineRule="atLeast"/>
        <w:jc w:val="both"/>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t xml:space="preserve">Sektor </w:t>
      </w:r>
      <w:r w:rsidR="008D5AF5" w:rsidRPr="00C842A4">
        <w:rPr>
          <w:rFonts w:ascii="Arial" w:eastAsia="Times New Roman" w:hAnsi="Arial" w:cs="Arial"/>
          <w:sz w:val="20"/>
          <w:szCs w:val="20"/>
          <w:lang w:val="sr-Latn-RS" w:eastAsia="sr-Latn-RS"/>
        </w:rPr>
        <w:t>finansija, opštih i pravnih poslova</w:t>
      </w:r>
      <w:r w:rsidR="00A62924" w:rsidRPr="00C842A4">
        <w:rPr>
          <w:rFonts w:ascii="Arial" w:eastAsia="Times New Roman" w:hAnsi="Arial" w:cs="Arial"/>
          <w:sz w:val="20"/>
          <w:szCs w:val="20"/>
          <w:lang w:val="sr-Latn-RS" w:eastAsia="sr-Latn-RS"/>
        </w:rPr>
        <w:t xml:space="preserve"> (u daljem tekstu: FOP)</w:t>
      </w:r>
      <w:r w:rsidR="00793733" w:rsidRPr="00C842A4">
        <w:rPr>
          <w:rFonts w:ascii="Arial" w:eastAsia="Times New Roman" w:hAnsi="Arial" w:cs="Arial"/>
          <w:sz w:val="20"/>
          <w:szCs w:val="20"/>
          <w:lang w:val="sr-Latn-RS" w:eastAsia="sr-Latn-RS"/>
        </w:rPr>
        <w:t>;</w:t>
      </w:r>
    </w:p>
    <w:p w14:paraId="16B79A38" w14:textId="719C4C69" w:rsidR="00793733" w:rsidRPr="00C842A4" w:rsidRDefault="00793733" w:rsidP="00712BA4">
      <w:pPr>
        <w:pStyle w:val="ListParagraph"/>
        <w:numPr>
          <w:ilvl w:val="0"/>
          <w:numId w:val="1"/>
        </w:numPr>
        <w:spacing w:after="0" w:line="315" w:lineRule="atLeast"/>
        <w:jc w:val="both"/>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t xml:space="preserve">Sektor </w:t>
      </w:r>
      <w:r w:rsidR="008D5AF5" w:rsidRPr="00C842A4">
        <w:rPr>
          <w:rFonts w:ascii="Arial" w:eastAsia="Times New Roman" w:hAnsi="Arial" w:cs="Arial"/>
          <w:sz w:val="20"/>
          <w:szCs w:val="20"/>
          <w:lang w:val="sr-Latn-RS" w:eastAsia="sr-Latn-RS"/>
        </w:rPr>
        <w:t>prodaje.</w:t>
      </w:r>
    </w:p>
    <w:p w14:paraId="652FDE2E" w14:textId="77777777" w:rsidR="00793733" w:rsidRPr="00C842A4" w:rsidRDefault="00793733" w:rsidP="00793733">
      <w:pPr>
        <w:spacing w:line="315" w:lineRule="atLeast"/>
        <w:jc w:val="both"/>
        <w:rPr>
          <w:rFonts w:ascii="Arial" w:hAnsi="Arial" w:cs="Arial"/>
          <w:sz w:val="20"/>
          <w:szCs w:val="20"/>
          <w:lang w:val="sr-Latn-RS" w:eastAsia="sr-Latn-RS"/>
        </w:rPr>
      </w:pPr>
    </w:p>
    <w:p w14:paraId="786B8404" w14:textId="77777777" w:rsidR="00793733" w:rsidRPr="00C842A4" w:rsidRDefault="00793733" w:rsidP="00793733">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Organizacija radnih mesta po organizacionim delovima (sektorima) se može videti u organizacionoj šemi koja predstavlja sastavni deo ovog Pravilnika.</w:t>
      </w:r>
    </w:p>
    <w:p w14:paraId="4FB49094" w14:textId="142C526E" w:rsidR="00793733" w:rsidRPr="00C842A4" w:rsidRDefault="00793733" w:rsidP="00793733">
      <w:pPr>
        <w:spacing w:line="315" w:lineRule="atLeast"/>
        <w:jc w:val="both"/>
        <w:rPr>
          <w:rFonts w:ascii="Arial" w:hAnsi="Arial" w:cs="Arial"/>
          <w:sz w:val="20"/>
          <w:szCs w:val="20"/>
          <w:lang w:val="sr-Latn-RS" w:eastAsia="sr-Latn-RS"/>
        </w:rPr>
      </w:pPr>
    </w:p>
    <w:p w14:paraId="5CB34EF6" w14:textId="77777777" w:rsidR="00752683" w:rsidRPr="00C842A4" w:rsidRDefault="00752683" w:rsidP="00793733">
      <w:pPr>
        <w:spacing w:line="315" w:lineRule="atLeast"/>
        <w:jc w:val="both"/>
        <w:rPr>
          <w:rFonts w:ascii="Arial" w:hAnsi="Arial" w:cs="Arial"/>
          <w:b/>
          <w:i/>
          <w:sz w:val="20"/>
          <w:szCs w:val="20"/>
          <w:lang w:val="sr-Latn-RS" w:eastAsia="sr-Latn-RS"/>
        </w:rPr>
      </w:pPr>
    </w:p>
    <w:p w14:paraId="3ABA8442" w14:textId="77777777" w:rsidR="00752683" w:rsidRPr="00C842A4" w:rsidRDefault="00752683" w:rsidP="00793733">
      <w:pPr>
        <w:spacing w:line="315" w:lineRule="atLeast"/>
        <w:jc w:val="both"/>
        <w:rPr>
          <w:rFonts w:ascii="Arial" w:hAnsi="Arial" w:cs="Arial"/>
          <w:b/>
          <w:i/>
          <w:sz w:val="20"/>
          <w:szCs w:val="20"/>
          <w:lang w:val="sr-Latn-RS" w:eastAsia="sr-Latn-RS"/>
        </w:rPr>
      </w:pPr>
    </w:p>
    <w:p w14:paraId="20483ABE" w14:textId="77777777" w:rsidR="00752683" w:rsidRPr="00C842A4" w:rsidRDefault="00752683" w:rsidP="00793733">
      <w:pPr>
        <w:spacing w:line="315" w:lineRule="atLeast"/>
        <w:jc w:val="both"/>
        <w:rPr>
          <w:rFonts w:ascii="Arial" w:hAnsi="Arial" w:cs="Arial"/>
          <w:b/>
          <w:i/>
          <w:sz w:val="20"/>
          <w:szCs w:val="20"/>
          <w:lang w:val="sr-Latn-RS" w:eastAsia="sr-Latn-RS"/>
        </w:rPr>
      </w:pPr>
    </w:p>
    <w:p w14:paraId="0BEFEEF4" w14:textId="77777777" w:rsidR="00752683" w:rsidRPr="00C842A4" w:rsidRDefault="00752683" w:rsidP="00793733">
      <w:pPr>
        <w:spacing w:line="315" w:lineRule="atLeast"/>
        <w:jc w:val="both"/>
        <w:rPr>
          <w:rFonts w:ascii="Arial" w:hAnsi="Arial" w:cs="Arial"/>
          <w:b/>
          <w:i/>
          <w:sz w:val="20"/>
          <w:szCs w:val="20"/>
          <w:lang w:val="sr-Latn-RS" w:eastAsia="sr-Latn-RS"/>
        </w:rPr>
      </w:pPr>
    </w:p>
    <w:p w14:paraId="60D63AAE" w14:textId="77777777" w:rsidR="00752683" w:rsidRPr="00C842A4" w:rsidRDefault="00752683" w:rsidP="00793733">
      <w:pPr>
        <w:spacing w:line="315" w:lineRule="atLeast"/>
        <w:jc w:val="both"/>
        <w:rPr>
          <w:rFonts w:ascii="Arial" w:hAnsi="Arial" w:cs="Arial"/>
          <w:b/>
          <w:i/>
          <w:sz w:val="20"/>
          <w:szCs w:val="20"/>
          <w:lang w:val="sr-Latn-RS" w:eastAsia="sr-Latn-RS"/>
        </w:rPr>
      </w:pPr>
    </w:p>
    <w:p w14:paraId="38E76A8E" w14:textId="77777777" w:rsidR="00752683" w:rsidRPr="00C842A4" w:rsidRDefault="00752683" w:rsidP="00793733">
      <w:pPr>
        <w:spacing w:line="315" w:lineRule="atLeast"/>
        <w:jc w:val="both"/>
        <w:rPr>
          <w:rFonts w:ascii="Arial" w:hAnsi="Arial" w:cs="Arial"/>
          <w:b/>
          <w:i/>
          <w:sz w:val="20"/>
          <w:szCs w:val="20"/>
          <w:lang w:val="sr-Latn-RS" w:eastAsia="sr-Latn-RS"/>
        </w:rPr>
      </w:pPr>
    </w:p>
    <w:p w14:paraId="5D1B52CF" w14:textId="7FA35E98" w:rsidR="009E3263" w:rsidRPr="00C842A4" w:rsidRDefault="00793733" w:rsidP="00793733">
      <w:pPr>
        <w:spacing w:line="315" w:lineRule="atLeast"/>
        <w:jc w:val="both"/>
        <w:rPr>
          <w:rFonts w:ascii="Arial" w:hAnsi="Arial" w:cs="Arial"/>
          <w:b/>
          <w:i/>
          <w:sz w:val="20"/>
          <w:szCs w:val="20"/>
          <w:lang w:val="sr-Latn-RS" w:eastAsia="sr-Latn-RS"/>
        </w:rPr>
      </w:pPr>
      <w:r w:rsidRPr="00C842A4">
        <w:rPr>
          <w:rFonts w:ascii="Arial" w:hAnsi="Arial" w:cs="Arial"/>
          <w:b/>
          <w:i/>
          <w:sz w:val="20"/>
          <w:szCs w:val="20"/>
          <w:lang w:val="sr-Latn-RS" w:eastAsia="sr-Latn-RS"/>
        </w:rPr>
        <w:lastRenderedPageBreak/>
        <w:t>RADNO MESTO, NAZIV I USLOVI</w:t>
      </w:r>
    </w:p>
    <w:p w14:paraId="64DAC2AF" w14:textId="77777777" w:rsidR="00821FFF" w:rsidRPr="00C842A4" w:rsidRDefault="00821FFF" w:rsidP="00793733">
      <w:pPr>
        <w:spacing w:line="315" w:lineRule="atLeast"/>
        <w:jc w:val="center"/>
        <w:rPr>
          <w:rFonts w:ascii="Arial" w:hAnsi="Arial" w:cs="Arial"/>
          <w:sz w:val="20"/>
          <w:szCs w:val="20"/>
          <w:lang w:val="sr-Latn-RS" w:eastAsia="sr-Latn-RS"/>
        </w:rPr>
      </w:pPr>
    </w:p>
    <w:p w14:paraId="7C44AF41" w14:textId="3FD4E179" w:rsidR="00793733" w:rsidRPr="00C842A4" w:rsidRDefault="00793733" w:rsidP="00793733">
      <w:pPr>
        <w:spacing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4.</w:t>
      </w:r>
    </w:p>
    <w:p w14:paraId="72044B91" w14:textId="77777777" w:rsidR="00793733" w:rsidRPr="00C842A4" w:rsidRDefault="00793733" w:rsidP="00793733">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Radno mesto kao osnovni oblik rada kod poslodavca čine pojedini radni zadaci ili homogeno ili međusobno povezani skup radnih zadataka koji čine tehnološku celinu, čija složenost je jednakog ili približno jednakog stepena i koje jedan ili više zaposlenih obavljaju na određenom prostoru, sa određenim sredstvima rada, po predviđenom postupku i u datim radnim uslovima.</w:t>
      </w:r>
    </w:p>
    <w:p w14:paraId="2E459DC8" w14:textId="77777777" w:rsidR="008D5AF5" w:rsidRPr="00C842A4" w:rsidRDefault="008D5AF5" w:rsidP="00793733">
      <w:pPr>
        <w:spacing w:line="315" w:lineRule="atLeast"/>
        <w:jc w:val="center"/>
        <w:rPr>
          <w:rFonts w:ascii="Arial" w:hAnsi="Arial" w:cs="Arial"/>
          <w:sz w:val="20"/>
          <w:szCs w:val="20"/>
          <w:lang w:val="sr-Latn-RS" w:eastAsia="sr-Latn-RS"/>
        </w:rPr>
      </w:pPr>
    </w:p>
    <w:p w14:paraId="44933992" w14:textId="7005EC42" w:rsidR="00793733" w:rsidRPr="00C842A4" w:rsidRDefault="00793733" w:rsidP="00793733">
      <w:pPr>
        <w:spacing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5.</w:t>
      </w:r>
    </w:p>
    <w:p w14:paraId="5F147340" w14:textId="77777777" w:rsidR="00793733" w:rsidRPr="00C842A4" w:rsidRDefault="00793733" w:rsidP="00793733">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Nazive radnih mesta, utvrđene ovim Pravilnikom, opredeljuju karakter poslova koji se obavljaju, složenost tih poslova, potrebna stručna sprema i drugi uslovi za obavljanje tih poslova.</w:t>
      </w:r>
    </w:p>
    <w:p w14:paraId="2E963698" w14:textId="77777777" w:rsidR="00793733" w:rsidRPr="00C842A4" w:rsidRDefault="00793733" w:rsidP="00793733">
      <w:pPr>
        <w:spacing w:line="315" w:lineRule="atLeast"/>
        <w:jc w:val="both"/>
        <w:rPr>
          <w:rFonts w:ascii="Arial" w:hAnsi="Arial" w:cs="Arial"/>
          <w:sz w:val="20"/>
          <w:szCs w:val="20"/>
          <w:lang w:val="sr-Latn-RS" w:eastAsia="sr-Latn-RS"/>
        </w:rPr>
      </w:pPr>
    </w:p>
    <w:p w14:paraId="53B91E9D" w14:textId="77777777" w:rsidR="00793733" w:rsidRPr="00C842A4" w:rsidRDefault="00793733" w:rsidP="00793733">
      <w:pPr>
        <w:spacing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6.</w:t>
      </w:r>
    </w:p>
    <w:p w14:paraId="7FD84C1E" w14:textId="77777777" w:rsidR="00793733" w:rsidRPr="00C842A4" w:rsidRDefault="00793733" w:rsidP="00793733">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Pored opštih uslova, utvrđenih zakonom, svako lice da bi radilo na poslovima utvrđenim ovim Pravilnikom, mora ispunjavati i posebne uslove utvrđene ovim Pravilnikom, poput: visine i vrste stručne spreme, radnog iskustva, posedovanje određenih znanja i veština i dr.</w:t>
      </w:r>
    </w:p>
    <w:p w14:paraId="27ED07FF" w14:textId="77777777" w:rsidR="00793733" w:rsidRPr="00C842A4" w:rsidRDefault="00793733" w:rsidP="00793733">
      <w:pPr>
        <w:spacing w:line="315" w:lineRule="atLeast"/>
        <w:jc w:val="center"/>
        <w:rPr>
          <w:rFonts w:ascii="Arial" w:hAnsi="Arial" w:cs="Arial"/>
          <w:sz w:val="20"/>
          <w:szCs w:val="20"/>
          <w:lang w:val="sr-Latn-RS" w:eastAsia="sr-Latn-RS"/>
        </w:rPr>
      </w:pPr>
    </w:p>
    <w:p w14:paraId="4B588718" w14:textId="77777777" w:rsidR="00793733" w:rsidRPr="00C842A4" w:rsidRDefault="00793733" w:rsidP="00793733">
      <w:pPr>
        <w:spacing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7.</w:t>
      </w:r>
    </w:p>
    <w:p w14:paraId="20652F68" w14:textId="5BCB0C1F" w:rsidR="00793733" w:rsidRPr="00C842A4" w:rsidRDefault="00793733" w:rsidP="00CA2454">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Stepen stručne spreme stiče se savladavanjem odgovarajućeg programa u vaspitno-obrazovanim organizacijama, odnosno završavanjem škole u skladu sa zakonom.</w:t>
      </w:r>
      <w:r w:rsidR="00CA2454" w:rsidRPr="00C842A4">
        <w:rPr>
          <w:rFonts w:ascii="Arial" w:hAnsi="Arial" w:cs="Arial"/>
          <w:sz w:val="20"/>
          <w:szCs w:val="20"/>
          <w:lang w:val="sr-Latn-RS" w:eastAsia="sr-Latn-RS"/>
        </w:rPr>
        <w:t xml:space="preserve"> Stepeni stručne spreme su definisani u</w:t>
      </w:r>
      <w:r w:rsidR="00260979" w:rsidRPr="00C842A4">
        <w:rPr>
          <w:rFonts w:ascii="Arial" w:hAnsi="Arial" w:cs="Arial"/>
          <w:sz w:val="20"/>
          <w:szCs w:val="20"/>
          <w:lang w:val="sr-Latn-RS" w:eastAsia="sr-Latn-RS"/>
        </w:rPr>
        <w:t xml:space="preserve"> skladu sa Šifarnikom nivoa kvalifikacija koje donosi Minstarstvo prosvete, nauke i tehnološkog razvoja.</w:t>
      </w:r>
    </w:p>
    <w:p w14:paraId="2281C237" w14:textId="77777777" w:rsidR="00CA2454" w:rsidRPr="00C842A4" w:rsidRDefault="00CA2454" w:rsidP="00CA2454">
      <w:pPr>
        <w:spacing w:line="315" w:lineRule="atLeast"/>
        <w:jc w:val="both"/>
        <w:rPr>
          <w:rFonts w:ascii="Arial" w:hAnsi="Arial" w:cs="Arial"/>
          <w:sz w:val="20"/>
          <w:szCs w:val="20"/>
          <w:lang w:val="sr-Latn-RS" w:eastAsia="sr-Latn-RS"/>
        </w:rPr>
      </w:pPr>
    </w:p>
    <w:p w14:paraId="64D85DD4" w14:textId="77777777" w:rsidR="00793733" w:rsidRPr="00C842A4" w:rsidRDefault="00793733" w:rsidP="00793733">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Pod radnim iskustvom  podrazumeva se staž koji je radnik ostvario u redovnom radnom odnosu na poslovima sa istim ili višim stepenom stručne spreme u odnosu na zahtevani stepen stručne spreme radnog mesta.</w:t>
      </w:r>
    </w:p>
    <w:p w14:paraId="7E3CA96F" w14:textId="77777777" w:rsidR="00752683" w:rsidRPr="00C842A4" w:rsidRDefault="00752683" w:rsidP="00793733">
      <w:pPr>
        <w:spacing w:line="315" w:lineRule="atLeast"/>
        <w:jc w:val="both"/>
        <w:rPr>
          <w:rFonts w:ascii="Arial" w:hAnsi="Arial" w:cs="Arial"/>
          <w:sz w:val="20"/>
          <w:szCs w:val="20"/>
          <w:lang w:val="sr-Latn-RS" w:eastAsia="sr-Latn-RS"/>
        </w:rPr>
      </w:pPr>
    </w:p>
    <w:p w14:paraId="6AD66665" w14:textId="2001C058" w:rsidR="00793733" w:rsidRPr="00C842A4" w:rsidRDefault="00793733" w:rsidP="00793733">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Pod znanjima i veštinama mogu se podrazumevati:</w:t>
      </w:r>
    </w:p>
    <w:p w14:paraId="3E232D26" w14:textId="77777777" w:rsidR="00793733" w:rsidRPr="00C842A4" w:rsidRDefault="00793733" w:rsidP="00712BA4">
      <w:pPr>
        <w:pStyle w:val="ListParagraph"/>
        <w:numPr>
          <w:ilvl w:val="0"/>
          <w:numId w:val="2"/>
        </w:numPr>
        <w:spacing w:after="0" w:line="315" w:lineRule="atLeast"/>
        <w:jc w:val="both"/>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t>Znanje određenog stranog jezika;</w:t>
      </w:r>
    </w:p>
    <w:p w14:paraId="6687D967" w14:textId="56A7D1DA" w:rsidR="00793733" w:rsidRPr="00C842A4" w:rsidRDefault="00793733" w:rsidP="00712BA4">
      <w:pPr>
        <w:pStyle w:val="ListParagraph"/>
        <w:numPr>
          <w:ilvl w:val="0"/>
          <w:numId w:val="2"/>
        </w:numPr>
        <w:spacing w:after="0" w:line="315" w:lineRule="atLeast"/>
        <w:jc w:val="both"/>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t>Korišćenje odre</w:t>
      </w:r>
      <w:r w:rsidR="007B31F1" w:rsidRPr="00C842A4">
        <w:rPr>
          <w:rFonts w:ascii="Arial" w:eastAsia="Times New Roman" w:hAnsi="Arial" w:cs="Arial"/>
          <w:sz w:val="20"/>
          <w:szCs w:val="20"/>
          <w:lang w:val="sr-Latn-RS" w:eastAsia="sr-Latn-RS"/>
        </w:rPr>
        <w:t>đ</w:t>
      </w:r>
      <w:r w:rsidRPr="00C842A4">
        <w:rPr>
          <w:rFonts w:ascii="Arial" w:eastAsia="Times New Roman" w:hAnsi="Arial" w:cs="Arial"/>
          <w:sz w:val="20"/>
          <w:szCs w:val="20"/>
          <w:lang w:val="sr-Latn-RS" w:eastAsia="sr-Latn-RS"/>
        </w:rPr>
        <w:t>enih programa i programskih paketa (poput MS Office i sl.);</w:t>
      </w:r>
    </w:p>
    <w:p w14:paraId="04AC3304" w14:textId="77777777" w:rsidR="00793733" w:rsidRPr="00C842A4" w:rsidRDefault="00793733" w:rsidP="00712BA4">
      <w:pPr>
        <w:pStyle w:val="ListParagraph"/>
        <w:numPr>
          <w:ilvl w:val="0"/>
          <w:numId w:val="2"/>
        </w:numPr>
        <w:spacing w:after="0" w:line="315" w:lineRule="atLeast"/>
        <w:jc w:val="both"/>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t>Vozačka dozvola određene kategorije;</w:t>
      </w:r>
    </w:p>
    <w:p w14:paraId="5D2DD7D3" w14:textId="77777777" w:rsidR="00793733" w:rsidRPr="00C842A4" w:rsidRDefault="00793733" w:rsidP="00712BA4">
      <w:pPr>
        <w:pStyle w:val="ListParagraph"/>
        <w:numPr>
          <w:ilvl w:val="0"/>
          <w:numId w:val="2"/>
        </w:numPr>
        <w:spacing w:after="0" w:line="315" w:lineRule="atLeast"/>
        <w:jc w:val="both"/>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t>Posedovanje određenih sertifikata;</w:t>
      </w:r>
    </w:p>
    <w:p w14:paraId="7F262B0D" w14:textId="7A5FEA8C" w:rsidR="00793733" w:rsidRPr="00C842A4" w:rsidRDefault="00793733" w:rsidP="00793733">
      <w:pPr>
        <w:pStyle w:val="ListParagraph"/>
        <w:numPr>
          <w:ilvl w:val="0"/>
          <w:numId w:val="2"/>
        </w:numPr>
        <w:spacing w:after="0" w:line="315" w:lineRule="atLeast"/>
        <w:jc w:val="both"/>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t>I drugo.</w:t>
      </w:r>
    </w:p>
    <w:p w14:paraId="5A2B22C9" w14:textId="77777777" w:rsidR="00752683" w:rsidRPr="00C842A4" w:rsidRDefault="00752683" w:rsidP="00793733">
      <w:pPr>
        <w:spacing w:line="315" w:lineRule="atLeast"/>
        <w:jc w:val="center"/>
        <w:rPr>
          <w:rFonts w:ascii="Arial" w:hAnsi="Arial" w:cs="Arial"/>
          <w:sz w:val="20"/>
          <w:szCs w:val="20"/>
          <w:lang w:val="sr-Latn-RS" w:eastAsia="sr-Latn-RS"/>
        </w:rPr>
      </w:pPr>
    </w:p>
    <w:p w14:paraId="764E99CA" w14:textId="783D13BD" w:rsidR="00793733" w:rsidRPr="00C842A4" w:rsidRDefault="00793733" w:rsidP="00793733">
      <w:pPr>
        <w:spacing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8.</w:t>
      </w:r>
    </w:p>
    <w:p w14:paraId="406ED531" w14:textId="77777777" w:rsidR="00793733" w:rsidRPr="00C842A4" w:rsidRDefault="00793733" w:rsidP="00793733">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U preduzeću ne postoje radna mesta sa posebnim uslovima rada, odnosno poslovi na kojima postoji povećana opasnost od povreda i zdravstvenih oštećenja i čije se štetno dejstvo na radnu sposobnost i zdravlje radnika ne može u potpunosti otkloniti zaštitnim merama, u skladu sa zakonom.</w:t>
      </w:r>
    </w:p>
    <w:p w14:paraId="22EE3C01" w14:textId="77777777" w:rsidR="00752683" w:rsidRPr="00C842A4" w:rsidRDefault="00752683" w:rsidP="00790F4F">
      <w:pPr>
        <w:spacing w:line="315" w:lineRule="atLeast"/>
        <w:jc w:val="both"/>
        <w:rPr>
          <w:rFonts w:ascii="Arial" w:hAnsi="Arial" w:cs="Arial"/>
          <w:b/>
          <w:i/>
          <w:sz w:val="20"/>
          <w:szCs w:val="20"/>
          <w:lang w:val="sr-Latn-RS" w:eastAsia="sr-Latn-RS"/>
        </w:rPr>
      </w:pPr>
    </w:p>
    <w:p w14:paraId="445E0264" w14:textId="2880C7DC" w:rsidR="009E3263" w:rsidRPr="00C842A4" w:rsidRDefault="00790F4F" w:rsidP="00790F4F">
      <w:pPr>
        <w:spacing w:line="315" w:lineRule="atLeast"/>
        <w:jc w:val="both"/>
        <w:rPr>
          <w:rFonts w:ascii="Arial" w:hAnsi="Arial" w:cs="Arial"/>
          <w:b/>
          <w:i/>
          <w:sz w:val="20"/>
          <w:szCs w:val="20"/>
          <w:lang w:val="sr-Latn-RS" w:eastAsia="sr-Latn-RS"/>
        </w:rPr>
      </w:pPr>
      <w:r w:rsidRPr="00C842A4">
        <w:rPr>
          <w:rFonts w:ascii="Arial" w:hAnsi="Arial" w:cs="Arial"/>
          <w:b/>
          <w:i/>
          <w:sz w:val="20"/>
          <w:szCs w:val="20"/>
          <w:lang w:val="sr-Latn-RS" w:eastAsia="sr-Latn-RS"/>
        </w:rPr>
        <w:t>PRAVA I OBAVEZE ZAPOSLENIH</w:t>
      </w:r>
    </w:p>
    <w:p w14:paraId="658E8BF8" w14:textId="77777777" w:rsidR="00793733" w:rsidRPr="00C842A4" w:rsidRDefault="00790F4F" w:rsidP="00790F4F">
      <w:pPr>
        <w:spacing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9.</w:t>
      </w:r>
    </w:p>
    <w:p w14:paraId="289C9A89" w14:textId="77777777" w:rsidR="00790F4F" w:rsidRPr="00C842A4" w:rsidRDefault="00790F4F" w:rsidP="00790F4F">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Zaposleni se može primiti samo na radno mesto za koje ispunjava sve uslove propisane ovim Pravilnikom.</w:t>
      </w:r>
    </w:p>
    <w:p w14:paraId="1AE153C3" w14:textId="77777777" w:rsidR="00790F4F" w:rsidRPr="00C842A4" w:rsidRDefault="00790F4F" w:rsidP="00790F4F">
      <w:pPr>
        <w:spacing w:line="315" w:lineRule="atLeast"/>
        <w:jc w:val="both"/>
        <w:rPr>
          <w:rFonts w:ascii="Arial" w:hAnsi="Arial" w:cs="Arial"/>
          <w:sz w:val="20"/>
          <w:szCs w:val="20"/>
          <w:lang w:val="sr-Latn-RS" w:eastAsia="sr-Latn-RS"/>
        </w:rPr>
      </w:pPr>
    </w:p>
    <w:p w14:paraId="51571916" w14:textId="77777777" w:rsidR="00790F4F" w:rsidRPr="00C842A4" w:rsidRDefault="00790F4F" w:rsidP="00790F4F">
      <w:pPr>
        <w:spacing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lastRenderedPageBreak/>
        <w:t>Svaki zaposleni koji je u stalnom radnom odnosu ima pravo da bude raspoređen na određeno radno mesto predviđeno ovim Pravilnikom.</w:t>
      </w:r>
    </w:p>
    <w:p w14:paraId="156A3224" w14:textId="77777777" w:rsidR="00790F4F" w:rsidRPr="00C842A4" w:rsidRDefault="00790F4F" w:rsidP="00790F4F">
      <w:pPr>
        <w:spacing w:line="315" w:lineRule="atLeast"/>
        <w:jc w:val="both"/>
        <w:rPr>
          <w:rFonts w:ascii="Arial" w:hAnsi="Arial" w:cs="Arial"/>
          <w:sz w:val="20"/>
          <w:szCs w:val="20"/>
          <w:lang w:val="sr-Latn-RS" w:eastAsia="sr-Latn-RS"/>
        </w:rPr>
      </w:pPr>
    </w:p>
    <w:p w14:paraId="26125E0E" w14:textId="77777777" w:rsidR="00790F4F" w:rsidRPr="00C842A4" w:rsidRDefault="00790F4F" w:rsidP="00790F4F">
      <w:pPr>
        <w:spacing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10.</w:t>
      </w:r>
    </w:p>
    <w:p w14:paraId="29AF03CC" w14:textId="77777777" w:rsidR="00790F4F" w:rsidRPr="00C842A4" w:rsidRDefault="00790F4F" w:rsidP="00790F4F">
      <w:pPr>
        <w:pStyle w:val="NormalWeb"/>
        <w:shd w:val="clear" w:color="auto" w:fill="FFFFFF"/>
        <w:spacing w:before="0" w:beforeAutospacing="0" w:after="300" w:afterAutospacing="0" w:line="315" w:lineRule="atLeast"/>
        <w:jc w:val="both"/>
        <w:rPr>
          <w:rFonts w:ascii="Arial" w:hAnsi="Arial" w:cs="Arial"/>
          <w:sz w:val="20"/>
          <w:szCs w:val="20"/>
          <w:lang w:val="sr-Latn-RS" w:eastAsia="sr-Latn-RS"/>
        </w:rPr>
      </w:pPr>
      <w:r w:rsidRPr="00C842A4">
        <w:rPr>
          <w:rFonts w:ascii="Arial" w:hAnsi="Arial" w:cs="Arial"/>
          <w:sz w:val="20"/>
          <w:szCs w:val="20"/>
        </w:rPr>
        <w:t>Svaki zaposleni je dužan da u okviru svog radnog mesta obavlja poslove i radne zadatke tog radnog mesta u skladu sa uslovima definisanim jedinstvenom nomenklaturom zanimanja.</w:t>
      </w:r>
    </w:p>
    <w:p w14:paraId="3A31723D" w14:textId="77777777" w:rsidR="00790F4F" w:rsidRPr="00C842A4" w:rsidRDefault="00790F4F" w:rsidP="00790F4F">
      <w:pPr>
        <w:pStyle w:val="NormalWeb"/>
        <w:shd w:val="clear" w:color="auto" w:fill="FFFFFF"/>
        <w:spacing w:before="0" w:beforeAutospacing="0" w:after="300" w:afterAutospacing="0" w:line="315" w:lineRule="atLeast"/>
        <w:jc w:val="both"/>
        <w:rPr>
          <w:rFonts w:ascii="Arial" w:hAnsi="Arial" w:cs="Arial"/>
          <w:sz w:val="20"/>
          <w:szCs w:val="20"/>
        </w:rPr>
      </w:pPr>
      <w:r w:rsidRPr="00C842A4">
        <w:rPr>
          <w:rFonts w:ascii="Arial" w:hAnsi="Arial" w:cs="Arial"/>
          <w:sz w:val="20"/>
          <w:szCs w:val="20"/>
        </w:rPr>
        <w:t>Zaposleni je dužan da obavlja poslove i drugog radnog mesta iste vrste školske spreme ukoliko je to neophodno za</w:t>
      </w:r>
      <w:r w:rsidR="00775C81" w:rsidRPr="00C842A4">
        <w:rPr>
          <w:rFonts w:ascii="Arial" w:hAnsi="Arial" w:cs="Arial"/>
          <w:sz w:val="20"/>
          <w:szCs w:val="20"/>
        </w:rPr>
        <w:t xml:space="preserve"> nesmetano odvijanje</w:t>
      </w:r>
      <w:r w:rsidRPr="00C842A4">
        <w:rPr>
          <w:rFonts w:ascii="Arial" w:hAnsi="Arial" w:cs="Arial"/>
          <w:sz w:val="20"/>
          <w:szCs w:val="20"/>
        </w:rPr>
        <w:t xml:space="preserve"> procesa rada kod poslodavca.</w:t>
      </w:r>
    </w:p>
    <w:p w14:paraId="15F872CB" w14:textId="77777777" w:rsidR="00790F4F" w:rsidRPr="00C842A4" w:rsidRDefault="00790F4F" w:rsidP="00790F4F">
      <w:pPr>
        <w:pStyle w:val="NormalWeb"/>
        <w:shd w:val="clear" w:color="auto" w:fill="FFFFFF"/>
        <w:spacing w:before="0" w:beforeAutospacing="0" w:after="300" w:afterAutospacing="0" w:line="315" w:lineRule="atLeast"/>
        <w:jc w:val="both"/>
        <w:rPr>
          <w:rFonts w:ascii="Arial" w:hAnsi="Arial" w:cs="Arial"/>
          <w:sz w:val="20"/>
          <w:szCs w:val="20"/>
        </w:rPr>
      </w:pPr>
      <w:r w:rsidRPr="00C842A4">
        <w:rPr>
          <w:rFonts w:ascii="Arial" w:hAnsi="Arial" w:cs="Arial"/>
          <w:sz w:val="20"/>
          <w:szCs w:val="20"/>
        </w:rPr>
        <w:t>Zaposleni može odbiti nalog za obavljanje poslova svog ili drugog radnog mesta samo ukoliko bi time učinio krivično delo, povredu radne dužnosti ili bi izvršavanje tog naloga moglo ugroziti njegov život i zdravlje ili život i zdravlje drugih lica ili prouzrokovati štetne posledice za poslodavca.</w:t>
      </w:r>
    </w:p>
    <w:p w14:paraId="7758870C" w14:textId="77777777" w:rsidR="00790F4F" w:rsidRPr="00C842A4" w:rsidRDefault="00790F4F" w:rsidP="00790F4F">
      <w:pPr>
        <w:spacing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11.</w:t>
      </w:r>
    </w:p>
    <w:p w14:paraId="1A41C522" w14:textId="323D8258" w:rsidR="00790F4F" w:rsidRPr="00C842A4" w:rsidRDefault="00790F4F" w:rsidP="00790F4F">
      <w:pPr>
        <w:pStyle w:val="NormalWeb"/>
        <w:shd w:val="clear" w:color="auto" w:fill="FFFFFF"/>
        <w:spacing w:before="0" w:beforeAutospacing="0" w:after="300" w:afterAutospacing="0"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Zaposleni koji u toku radnog odnosa stekne viši stepen školske spreme </w:t>
      </w:r>
      <w:r w:rsidR="00DE2D09" w:rsidRPr="00C842A4">
        <w:rPr>
          <w:rFonts w:ascii="Arial" w:hAnsi="Arial" w:cs="Arial"/>
          <w:sz w:val="20"/>
          <w:szCs w:val="20"/>
          <w:lang w:val="sr-Latn-RS" w:eastAsia="sr-Latn-RS"/>
        </w:rPr>
        <w:t>može biti</w:t>
      </w:r>
      <w:r w:rsidRPr="00C842A4">
        <w:rPr>
          <w:rFonts w:ascii="Arial" w:hAnsi="Arial" w:cs="Arial"/>
          <w:sz w:val="20"/>
          <w:szCs w:val="20"/>
          <w:lang w:val="sr-Latn-RS" w:eastAsia="sr-Latn-RS"/>
        </w:rPr>
        <w:t xml:space="preserve"> raspoređen na odgovarajuće radno mesto prema stečenoj školskoj spremi i drugim uslovima ukoliko kod poslodavca za to postoje uslovi.</w:t>
      </w:r>
    </w:p>
    <w:p w14:paraId="683460DF" w14:textId="385A0FF8" w:rsidR="00790F4F" w:rsidRPr="00C842A4" w:rsidRDefault="00790F4F" w:rsidP="00790F4F">
      <w:pPr>
        <w:pStyle w:val="NormalWeb"/>
        <w:shd w:val="clear" w:color="auto" w:fill="FFFFFF"/>
        <w:spacing w:before="0" w:beforeAutospacing="0" w:after="300" w:afterAutospacing="0"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Stečena kvalifikacija odnosno školska sprema je samo jedan od uslova za raspoređivanje na odgovarajuće radno mesto</w:t>
      </w:r>
      <w:r w:rsidR="00D8358E" w:rsidRPr="00C842A4">
        <w:rPr>
          <w:rFonts w:ascii="Arial" w:hAnsi="Arial" w:cs="Arial"/>
          <w:sz w:val="20"/>
          <w:szCs w:val="20"/>
          <w:lang w:val="sr-Latn-RS" w:eastAsia="sr-Latn-RS"/>
        </w:rPr>
        <w:t>,</w:t>
      </w:r>
      <w:r w:rsidRPr="00C842A4">
        <w:rPr>
          <w:rFonts w:ascii="Arial" w:hAnsi="Arial" w:cs="Arial"/>
          <w:sz w:val="20"/>
          <w:szCs w:val="20"/>
          <w:lang w:val="sr-Latn-RS" w:eastAsia="sr-Latn-RS"/>
        </w:rPr>
        <w:t xml:space="preserve"> ali ne i obaveza poslodavca da takvo raspoređivanje i vrši.</w:t>
      </w:r>
    </w:p>
    <w:p w14:paraId="3C753BB4" w14:textId="77777777" w:rsidR="009E3263" w:rsidRPr="00C842A4" w:rsidRDefault="00487C17" w:rsidP="00487C17">
      <w:pPr>
        <w:pStyle w:val="NormalWeb"/>
        <w:shd w:val="clear" w:color="auto" w:fill="FFFFFF"/>
        <w:spacing w:before="0" w:beforeAutospacing="0" w:after="0" w:afterAutospacing="0" w:line="315" w:lineRule="atLeast"/>
        <w:jc w:val="both"/>
        <w:rPr>
          <w:rFonts w:ascii="Arial" w:hAnsi="Arial" w:cs="Arial"/>
          <w:b/>
          <w:i/>
          <w:sz w:val="20"/>
          <w:szCs w:val="20"/>
          <w:lang w:val="sr-Latn-RS" w:eastAsia="sr-Latn-RS"/>
        </w:rPr>
      </w:pPr>
      <w:r w:rsidRPr="00C842A4">
        <w:rPr>
          <w:rFonts w:ascii="Arial" w:hAnsi="Arial" w:cs="Arial"/>
          <w:b/>
          <w:i/>
          <w:sz w:val="20"/>
          <w:szCs w:val="20"/>
          <w:lang w:val="sr-Latn-RS" w:eastAsia="sr-Latn-RS"/>
        </w:rPr>
        <w:t>OPIS POSLOVA I ZADATAKA U OKVIRU RADNIH MESTA</w:t>
      </w:r>
    </w:p>
    <w:p w14:paraId="7880496B" w14:textId="77777777" w:rsidR="009E3263" w:rsidRPr="00C842A4" w:rsidRDefault="009E3263" w:rsidP="00487C17">
      <w:pPr>
        <w:pStyle w:val="NormalWeb"/>
        <w:shd w:val="clear" w:color="auto" w:fill="FFFFFF"/>
        <w:spacing w:before="0" w:beforeAutospacing="0" w:after="0" w:afterAutospacing="0" w:line="315" w:lineRule="atLeast"/>
        <w:jc w:val="both"/>
        <w:rPr>
          <w:rFonts w:ascii="Arial" w:hAnsi="Arial" w:cs="Arial"/>
          <w:i/>
          <w:sz w:val="20"/>
          <w:szCs w:val="20"/>
          <w:lang w:val="sr-Latn-RS" w:eastAsia="sr-Latn-RS"/>
        </w:rPr>
      </w:pPr>
    </w:p>
    <w:p w14:paraId="6C8D96B0" w14:textId="77777777" w:rsidR="00790F4F" w:rsidRPr="00C842A4" w:rsidRDefault="00790F4F" w:rsidP="00487C17">
      <w:pPr>
        <w:pStyle w:val="NormalWeb"/>
        <w:shd w:val="clear" w:color="auto" w:fill="FFFFFF"/>
        <w:spacing w:before="0" w:beforeAutospacing="0" w:after="0" w:afterAutospacing="0" w:line="315" w:lineRule="atLeast"/>
        <w:jc w:val="center"/>
        <w:rPr>
          <w:rFonts w:ascii="Arial" w:hAnsi="Arial" w:cs="Arial"/>
          <w:sz w:val="20"/>
          <w:szCs w:val="20"/>
          <w:lang w:val="sr-Latn-RS" w:eastAsia="sr-Latn-RS"/>
        </w:rPr>
      </w:pPr>
      <w:r w:rsidRPr="00C842A4">
        <w:rPr>
          <w:rFonts w:ascii="Arial" w:hAnsi="Arial" w:cs="Arial"/>
          <w:sz w:val="20"/>
          <w:szCs w:val="20"/>
          <w:lang w:val="sr-Latn-RS" w:eastAsia="sr-Latn-RS"/>
        </w:rPr>
        <w:t>Član 12.</w:t>
      </w:r>
    </w:p>
    <w:p w14:paraId="0EDAD1DB" w14:textId="63DA8557" w:rsidR="00487C17" w:rsidRPr="00C842A4" w:rsidRDefault="00487C17" w:rsidP="00487C17">
      <w:pPr>
        <w:pStyle w:val="NormalWeb"/>
        <w:shd w:val="clear" w:color="auto" w:fill="FFFFFF"/>
        <w:spacing w:before="0" w:beforeAutospacing="0" w:after="0" w:afterAutospacing="0" w:line="315" w:lineRule="atLeast"/>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U preduzeću postoje sledeća radna mesta, sa opisom poslova i zadataka, </w:t>
      </w:r>
      <w:r w:rsidR="00A1483B" w:rsidRPr="00C842A4">
        <w:rPr>
          <w:rFonts w:ascii="Arial" w:hAnsi="Arial" w:cs="Arial"/>
          <w:sz w:val="20"/>
          <w:szCs w:val="20"/>
          <w:lang w:val="sr-Latn-RS" w:eastAsia="sr-Latn-RS"/>
        </w:rPr>
        <w:t>posebnim</w:t>
      </w:r>
      <w:r w:rsidRPr="00C842A4">
        <w:rPr>
          <w:rFonts w:ascii="Arial" w:hAnsi="Arial" w:cs="Arial"/>
          <w:sz w:val="20"/>
          <w:szCs w:val="20"/>
          <w:lang w:val="sr-Latn-RS" w:eastAsia="sr-Latn-RS"/>
        </w:rPr>
        <w:t xml:space="preserve"> uslovima i brojem izvršilaca:</w:t>
      </w:r>
    </w:p>
    <w:p w14:paraId="08794AB5" w14:textId="77777777" w:rsidR="008D5AF5" w:rsidRPr="00C842A4" w:rsidRDefault="008D5AF5" w:rsidP="00F24C15">
      <w:pPr>
        <w:pStyle w:val="NormalWeb"/>
        <w:shd w:val="clear" w:color="auto" w:fill="FFFFFF"/>
        <w:spacing w:before="0" w:beforeAutospacing="0" w:after="0" w:afterAutospacing="0" w:line="315" w:lineRule="atLeast"/>
        <w:jc w:val="center"/>
        <w:rPr>
          <w:rFonts w:ascii="Arial" w:hAnsi="Arial" w:cs="Arial"/>
          <w:b/>
          <w:i/>
          <w:sz w:val="20"/>
          <w:szCs w:val="20"/>
          <w:lang w:val="sr-Latn-RS" w:eastAsia="sr-Latn-RS"/>
        </w:rPr>
      </w:pPr>
    </w:p>
    <w:p w14:paraId="7BB17208" w14:textId="380BD74C" w:rsidR="00487C17" w:rsidRPr="00C842A4" w:rsidRDefault="005B2754" w:rsidP="00DE2D09">
      <w:pPr>
        <w:pStyle w:val="NormalWeb"/>
        <w:shd w:val="clear" w:color="auto" w:fill="FFFFFF"/>
        <w:spacing w:before="0" w:beforeAutospacing="0" w:after="0" w:afterAutospacing="0" w:line="315" w:lineRule="atLeast"/>
        <w:jc w:val="center"/>
        <w:rPr>
          <w:rFonts w:ascii="Arial" w:hAnsi="Arial" w:cs="Arial"/>
          <w:b/>
          <w:i/>
          <w:lang w:val="sr-Latn-RS" w:eastAsia="sr-Latn-RS"/>
        </w:rPr>
      </w:pPr>
      <w:r w:rsidRPr="00C842A4">
        <w:rPr>
          <w:rFonts w:ascii="Arial" w:hAnsi="Arial" w:cs="Arial"/>
          <w:b/>
          <w:i/>
          <w:lang w:val="sr-Latn-RS" w:eastAsia="sr-Latn-RS"/>
        </w:rPr>
        <w:tab/>
        <w:t>MENADŽMENT</w:t>
      </w:r>
    </w:p>
    <w:p w14:paraId="617094F1" w14:textId="3033A5CC" w:rsidR="00487C17" w:rsidRPr="00C842A4" w:rsidRDefault="00487C17" w:rsidP="00487C17">
      <w:pPr>
        <w:pStyle w:val="NormalWeb"/>
        <w:shd w:val="clear" w:color="auto" w:fill="FFFFFF"/>
        <w:spacing w:before="0" w:beforeAutospacing="0" w:after="0" w:afterAutospacing="0" w:line="315" w:lineRule="atLeast"/>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DIREKTOR PREDUZEĆA</w:t>
      </w:r>
    </w:p>
    <w:p w14:paraId="370EBB17" w14:textId="77777777" w:rsidR="00487C17" w:rsidRPr="00C842A4" w:rsidRDefault="00487C17" w:rsidP="00487C17">
      <w:pPr>
        <w:pStyle w:val="NormalWeb"/>
        <w:shd w:val="clear" w:color="auto" w:fill="FFFFFF"/>
        <w:spacing w:before="0" w:beforeAutospacing="0" w:after="0" w:afterAutospacing="0" w:line="315" w:lineRule="atLeast"/>
        <w:jc w:val="both"/>
        <w:rPr>
          <w:rFonts w:ascii="Arial" w:hAnsi="Arial" w:cs="Arial"/>
          <w:b/>
          <w:sz w:val="20"/>
          <w:szCs w:val="20"/>
          <w:lang w:val="sr-Latn-RS" w:eastAsia="sr-Latn-RS"/>
        </w:rPr>
      </w:pPr>
      <w:r w:rsidRPr="00C842A4">
        <w:rPr>
          <w:rFonts w:ascii="Arial" w:hAnsi="Arial" w:cs="Arial"/>
          <w:sz w:val="20"/>
          <w:szCs w:val="20"/>
          <w:lang w:val="sr-Latn-RS" w:eastAsia="sr-Latn-RS"/>
        </w:rPr>
        <w:tab/>
      </w:r>
      <w:r w:rsidRPr="00C842A4">
        <w:rPr>
          <w:rFonts w:ascii="Arial" w:hAnsi="Arial" w:cs="Arial"/>
          <w:b/>
          <w:sz w:val="20"/>
          <w:szCs w:val="20"/>
          <w:lang w:val="sr-Latn-RS" w:eastAsia="sr-Latn-RS"/>
        </w:rPr>
        <w:t>Opis poslova i zadataka:</w:t>
      </w:r>
    </w:p>
    <w:p w14:paraId="4B2C3D84" w14:textId="77777777"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Zastupa i predstavlja preduzeće u zemlji i inostranstvu, prema trećim licima, državnim telima i institucijama.</w:t>
      </w:r>
    </w:p>
    <w:p w14:paraId="7B40DAD3" w14:textId="77777777"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Donosi viziju i misiju preduzeća, kao i strategiju organizacije, poslovni plan i ciljeve preduzeća.</w:t>
      </w:r>
    </w:p>
    <w:p w14:paraId="0217C3BF" w14:textId="77777777"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Donosi politiku kvaliteta, bezbednosti informacija, upravljanja uslugama, kontinuiteta poslovanja.</w:t>
      </w:r>
    </w:p>
    <w:p w14:paraId="64BD29DC" w14:textId="77777777"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Vrši preispitivanje poslovanja preduzeća na godišnjem nivou.</w:t>
      </w:r>
    </w:p>
    <w:p w14:paraId="47FBD4F6" w14:textId="77777777"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Nadgleda izvršenje zadataka i komunicira sa zaposlenima u meri u kojoj je potrebno.</w:t>
      </w:r>
    </w:p>
    <w:p w14:paraId="2325AB66" w14:textId="77777777"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Organizuje i vodi poslovanje preduzeća.</w:t>
      </w:r>
    </w:p>
    <w:p w14:paraId="772D2D36" w14:textId="77777777"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Odgovara za zakonitost rada.</w:t>
      </w:r>
    </w:p>
    <w:p w14:paraId="1B2C638F" w14:textId="77777777"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Zaključuje i potpisuje ugovore i kontroliše njihovo sprovođenje.</w:t>
      </w:r>
    </w:p>
    <w:p w14:paraId="0308B4DB" w14:textId="70596B7E" w:rsidR="00487C17" w:rsidRPr="00C842A4" w:rsidRDefault="00D702B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Učetvuje u procesima </w:t>
      </w:r>
      <w:r w:rsidR="00487C17" w:rsidRPr="00C842A4">
        <w:rPr>
          <w:rFonts w:ascii="Arial" w:hAnsi="Arial" w:cs="Arial"/>
          <w:sz w:val="20"/>
          <w:szCs w:val="20"/>
          <w:lang w:val="sr-Latn-RS" w:eastAsia="sr-Latn-RS"/>
        </w:rPr>
        <w:t>uvođenje standarda, definisanje i sprovođenje procedura</w:t>
      </w:r>
      <w:r w:rsidR="006061C8" w:rsidRPr="00C842A4">
        <w:rPr>
          <w:rFonts w:ascii="Arial" w:hAnsi="Arial" w:cs="Arial"/>
          <w:sz w:val="20"/>
          <w:szCs w:val="20"/>
          <w:lang w:val="sr-Latn-RS" w:eastAsia="sr-Latn-RS"/>
        </w:rPr>
        <w:t xml:space="preserve"> i novih softvera</w:t>
      </w:r>
      <w:r w:rsidRPr="00C842A4">
        <w:rPr>
          <w:rFonts w:ascii="Arial" w:hAnsi="Arial" w:cs="Arial"/>
          <w:sz w:val="20"/>
          <w:szCs w:val="20"/>
          <w:lang w:val="sr-Latn-RS" w:eastAsia="sr-Latn-RS"/>
        </w:rPr>
        <w:t>, u meri u kojoj smatra da je potrebno</w:t>
      </w:r>
      <w:r w:rsidR="006061C8" w:rsidRPr="00C842A4">
        <w:rPr>
          <w:rFonts w:ascii="Arial" w:hAnsi="Arial" w:cs="Arial"/>
          <w:sz w:val="20"/>
          <w:szCs w:val="20"/>
          <w:lang w:val="sr-Latn-RS" w:eastAsia="sr-Latn-RS"/>
        </w:rPr>
        <w:t>.</w:t>
      </w:r>
    </w:p>
    <w:p w14:paraId="000EDF99" w14:textId="09CF9030" w:rsidR="00487C17" w:rsidRPr="00C842A4" w:rsidRDefault="006061C8" w:rsidP="006061C8">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Zajedno sa </w:t>
      </w:r>
      <w:r w:rsidR="001A2A9D" w:rsidRPr="00C842A4">
        <w:rPr>
          <w:rFonts w:ascii="Arial" w:hAnsi="Arial" w:cs="Arial"/>
          <w:sz w:val="20"/>
          <w:szCs w:val="20"/>
          <w:lang w:val="sr-Latn-RS" w:eastAsia="sr-Latn-RS"/>
        </w:rPr>
        <w:t xml:space="preserve">Savetnikom direktora za tehnička pitanja </w:t>
      </w:r>
      <w:r w:rsidRPr="00C842A4">
        <w:rPr>
          <w:rFonts w:ascii="Arial" w:hAnsi="Arial" w:cs="Arial"/>
          <w:sz w:val="20"/>
          <w:szCs w:val="20"/>
          <w:lang w:val="sr-Latn-RS" w:eastAsia="sr-Latn-RS"/>
        </w:rPr>
        <w:t xml:space="preserve">i </w:t>
      </w:r>
      <w:r w:rsidR="001A2A9D" w:rsidRPr="00C842A4">
        <w:rPr>
          <w:rFonts w:ascii="Arial" w:hAnsi="Arial" w:cs="Arial"/>
          <w:sz w:val="20"/>
          <w:szCs w:val="20"/>
          <w:lang w:val="sr-Latn-RS" w:eastAsia="sr-Latn-RS"/>
        </w:rPr>
        <w:t xml:space="preserve">Direktorom DTR-a </w:t>
      </w:r>
      <w:r w:rsidRPr="00C842A4">
        <w:rPr>
          <w:rFonts w:ascii="Arial" w:hAnsi="Arial" w:cs="Arial"/>
          <w:sz w:val="20"/>
          <w:szCs w:val="20"/>
          <w:lang w:val="sr-Latn-RS" w:eastAsia="sr-Latn-RS"/>
        </w:rPr>
        <w:t xml:space="preserve">određuje pravce i prioritete u oblasti istraživanja i razvoja. </w:t>
      </w:r>
    </w:p>
    <w:p w14:paraId="55A4A03D" w14:textId="21F2785D"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Održava direktne kontakte sa najvećim korisnicima</w:t>
      </w:r>
      <w:r w:rsidR="00704DF1" w:rsidRPr="00C842A4">
        <w:rPr>
          <w:rFonts w:ascii="Arial" w:hAnsi="Arial" w:cs="Arial"/>
          <w:sz w:val="20"/>
          <w:szCs w:val="20"/>
          <w:lang w:val="sr-Latn-RS" w:eastAsia="sr-Latn-RS"/>
        </w:rPr>
        <w:t xml:space="preserve"> u javnoj i privatnoj sferi (S</w:t>
      </w:r>
      <w:r w:rsidR="00DE2D09" w:rsidRPr="00C842A4">
        <w:rPr>
          <w:rFonts w:ascii="Arial" w:hAnsi="Arial" w:cs="Arial"/>
          <w:sz w:val="20"/>
          <w:szCs w:val="20"/>
          <w:lang w:val="sr-Latn-RS" w:eastAsia="sr-Latn-RS"/>
        </w:rPr>
        <w:t>M</w:t>
      </w:r>
      <w:r w:rsidR="00704DF1" w:rsidRPr="00C842A4">
        <w:rPr>
          <w:rFonts w:ascii="Arial" w:hAnsi="Arial" w:cs="Arial"/>
          <w:sz w:val="20"/>
          <w:szCs w:val="20"/>
          <w:lang w:val="sr-Latn-RS" w:eastAsia="sr-Latn-RS"/>
        </w:rPr>
        <w:t>B)</w:t>
      </w:r>
      <w:r w:rsidRPr="00C842A4">
        <w:rPr>
          <w:rFonts w:ascii="Arial" w:hAnsi="Arial" w:cs="Arial"/>
          <w:sz w:val="20"/>
          <w:szCs w:val="20"/>
          <w:lang w:val="sr-Latn-RS" w:eastAsia="sr-Latn-RS"/>
        </w:rPr>
        <w:t xml:space="preserve"> i učestvuje u sklapanju </w:t>
      </w:r>
      <w:r w:rsidR="00704DF1" w:rsidRPr="00C842A4">
        <w:rPr>
          <w:rFonts w:ascii="Arial" w:hAnsi="Arial" w:cs="Arial"/>
          <w:sz w:val="20"/>
          <w:szCs w:val="20"/>
          <w:lang w:val="sr-Latn-RS" w:eastAsia="sr-Latn-RS"/>
        </w:rPr>
        <w:t>bitnih</w:t>
      </w:r>
      <w:r w:rsidRPr="00C842A4">
        <w:rPr>
          <w:rFonts w:ascii="Arial" w:hAnsi="Arial" w:cs="Arial"/>
          <w:sz w:val="20"/>
          <w:szCs w:val="20"/>
          <w:lang w:val="sr-Latn-RS" w:eastAsia="sr-Latn-RS"/>
        </w:rPr>
        <w:t xml:space="preserve"> poslova</w:t>
      </w:r>
      <w:r w:rsidR="007D3C24" w:rsidRPr="00C842A4">
        <w:rPr>
          <w:rFonts w:ascii="Arial" w:hAnsi="Arial" w:cs="Arial"/>
          <w:sz w:val="20"/>
          <w:szCs w:val="20"/>
          <w:lang w:val="sr-Latn-RS" w:eastAsia="sr-Latn-RS"/>
        </w:rPr>
        <w:t>, u meri u kojoj smatra da je potrebno.</w:t>
      </w:r>
    </w:p>
    <w:p w14:paraId="6C618A42" w14:textId="5C5EF6A5" w:rsidR="006061C8" w:rsidRPr="00C842A4" w:rsidRDefault="006061C8"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u upravljanju odnosa sa bitnim dobavljačima</w:t>
      </w:r>
      <w:r w:rsidR="007D3C24" w:rsidRPr="00C842A4">
        <w:rPr>
          <w:rFonts w:ascii="Arial" w:hAnsi="Arial" w:cs="Arial"/>
          <w:sz w:val="20"/>
          <w:szCs w:val="20"/>
          <w:lang w:val="sr-Latn-RS" w:eastAsia="sr-Latn-RS"/>
        </w:rPr>
        <w:t>, u meri u kojoj smatra da je potrebno.</w:t>
      </w:r>
    </w:p>
    <w:p w14:paraId="1CE0C96E" w14:textId="264FE423"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Potpisuje ugovore o radu i druge ugovore o angažovanju.</w:t>
      </w:r>
    </w:p>
    <w:p w14:paraId="769C4B10" w14:textId="26966B65"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lastRenderedPageBreak/>
        <w:t xml:space="preserve">Radi mesečne i godišnje analize poslovanja na osnovu </w:t>
      </w:r>
      <w:r w:rsidR="00DE2D09" w:rsidRPr="00C842A4">
        <w:rPr>
          <w:rFonts w:ascii="Arial" w:hAnsi="Arial" w:cs="Arial"/>
          <w:sz w:val="20"/>
          <w:szCs w:val="20"/>
          <w:lang w:val="sr-Latn-RS" w:eastAsia="sr-Latn-RS"/>
        </w:rPr>
        <w:t>ERP-a (BN)</w:t>
      </w:r>
      <w:r w:rsidRPr="00C842A4">
        <w:rPr>
          <w:rFonts w:ascii="Arial" w:hAnsi="Arial" w:cs="Arial"/>
          <w:sz w:val="20"/>
          <w:szCs w:val="20"/>
          <w:lang w:val="sr-Latn-RS" w:eastAsia="sr-Latn-RS"/>
        </w:rPr>
        <w:t xml:space="preserve"> i ostalih podataka koje mu dostavlja </w:t>
      </w:r>
      <w:r w:rsidR="00DE2D09" w:rsidRPr="00C842A4">
        <w:rPr>
          <w:rFonts w:ascii="Arial" w:hAnsi="Arial" w:cs="Arial"/>
          <w:sz w:val="20"/>
          <w:szCs w:val="20"/>
          <w:lang w:val="sr-Latn-RS" w:eastAsia="sr-Latn-RS"/>
        </w:rPr>
        <w:t>I</w:t>
      </w:r>
      <w:r w:rsidRPr="00C842A4">
        <w:rPr>
          <w:rFonts w:ascii="Arial" w:hAnsi="Arial" w:cs="Arial"/>
          <w:sz w:val="20"/>
          <w:szCs w:val="20"/>
          <w:lang w:val="sr-Latn-RS" w:eastAsia="sr-Latn-RS"/>
        </w:rPr>
        <w:t xml:space="preserve">zvršni direktor, </w:t>
      </w:r>
      <w:r w:rsidR="00DE2D09" w:rsidRPr="00C842A4">
        <w:rPr>
          <w:rFonts w:ascii="Arial" w:hAnsi="Arial" w:cs="Arial"/>
          <w:sz w:val="20"/>
          <w:szCs w:val="20"/>
          <w:lang w:val="sr-Latn-RS" w:eastAsia="sr-Latn-RS"/>
        </w:rPr>
        <w:t>D</w:t>
      </w:r>
      <w:r w:rsidR="00704DF1" w:rsidRPr="00C842A4">
        <w:rPr>
          <w:rFonts w:ascii="Arial" w:hAnsi="Arial" w:cs="Arial"/>
          <w:sz w:val="20"/>
          <w:szCs w:val="20"/>
          <w:lang w:val="sr-Latn-RS" w:eastAsia="sr-Latn-RS"/>
        </w:rPr>
        <w:t>irektor prodaje</w:t>
      </w:r>
      <w:r w:rsidRPr="00C842A4">
        <w:rPr>
          <w:rFonts w:ascii="Arial" w:hAnsi="Arial" w:cs="Arial"/>
          <w:sz w:val="20"/>
          <w:szCs w:val="20"/>
          <w:lang w:val="sr-Latn-RS" w:eastAsia="sr-Latn-RS"/>
        </w:rPr>
        <w:t xml:space="preserve"> i po potrebi drugi zaposleni, komunicira o postignutim rezultatima sa zaposlenima u meri u kojoj smatra </w:t>
      </w:r>
      <w:r w:rsidR="007D3C24" w:rsidRPr="00C842A4">
        <w:rPr>
          <w:rFonts w:ascii="Arial" w:hAnsi="Arial" w:cs="Arial"/>
          <w:sz w:val="20"/>
          <w:szCs w:val="20"/>
          <w:lang w:val="sr-Latn-RS" w:eastAsia="sr-Latn-RS"/>
        </w:rPr>
        <w:t xml:space="preserve">da je to </w:t>
      </w:r>
      <w:r w:rsidRPr="00C842A4">
        <w:rPr>
          <w:rFonts w:ascii="Arial" w:hAnsi="Arial" w:cs="Arial"/>
          <w:sz w:val="20"/>
          <w:szCs w:val="20"/>
          <w:lang w:val="sr-Latn-RS" w:eastAsia="sr-Latn-RS"/>
        </w:rPr>
        <w:t>potrebn</w:t>
      </w:r>
      <w:r w:rsidR="007D3C24" w:rsidRPr="00C842A4">
        <w:rPr>
          <w:rFonts w:ascii="Arial" w:hAnsi="Arial" w:cs="Arial"/>
          <w:sz w:val="20"/>
          <w:szCs w:val="20"/>
          <w:lang w:val="sr-Latn-RS" w:eastAsia="sr-Latn-RS"/>
        </w:rPr>
        <w:t>o</w:t>
      </w:r>
      <w:r w:rsidRPr="00C842A4">
        <w:rPr>
          <w:rFonts w:ascii="Arial" w:hAnsi="Arial" w:cs="Arial"/>
          <w:sz w:val="20"/>
          <w:szCs w:val="20"/>
          <w:lang w:val="sr-Latn-RS" w:eastAsia="sr-Latn-RS"/>
        </w:rPr>
        <w:t>.</w:t>
      </w:r>
    </w:p>
    <w:p w14:paraId="382FCC61" w14:textId="6C5D447F" w:rsidR="00704DF1" w:rsidRPr="00C842A4" w:rsidRDefault="00704DF1"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u donošenju marketing strategija i koordiniše aktivnosti na realizaciji marketinških aktivnosti.</w:t>
      </w:r>
    </w:p>
    <w:p w14:paraId="63E3AA0C" w14:textId="3D495110" w:rsidR="00116104" w:rsidRPr="00C842A4" w:rsidRDefault="00116104" w:rsidP="0011610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Odgovoran je za Employer Branding</w:t>
      </w:r>
      <w:r w:rsidR="006061C8" w:rsidRPr="00C842A4">
        <w:rPr>
          <w:rFonts w:ascii="Arial" w:hAnsi="Arial" w:cs="Arial"/>
          <w:sz w:val="20"/>
          <w:szCs w:val="20"/>
          <w:lang w:val="sr-Latn-RS" w:eastAsia="sr-Latn-RS"/>
        </w:rPr>
        <w:t>.</w:t>
      </w:r>
    </w:p>
    <w:p w14:paraId="40B795B9" w14:textId="3F6D133F" w:rsidR="006061C8" w:rsidRPr="00C842A4" w:rsidRDefault="006061C8" w:rsidP="0011610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Sprovodi aktivnosti u polju </w:t>
      </w:r>
      <w:r w:rsidR="00D8358E" w:rsidRPr="00C842A4">
        <w:rPr>
          <w:rFonts w:ascii="Arial" w:hAnsi="Arial" w:cs="Arial"/>
          <w:sz w:val="20"/>
          <w:szCs w:val="20"/>
          <w:lang w:val="sr-Latn-RS" w:eastAsia="sr-Latn-RS"/>
        </w:rPr>
        <w:t xml:space="preserve">privrednog </w:t>
      </w:r>
      <w:r w:rsidRPr="00C842A4">
        <w:rPr>
          <w:rFonts w:ascii="Arial" w:hAnsi="Arial" w:cs="Arial"/>
          <w:sz w:val="20"/>
          <w:szCs w:val="20"/>
          <w:lang w:val="sr-Latn-RS" w:eastAsia="sr-Latn-RS"/>
        </w:rPr>
        <w:t>Networking-a.</w:t>
      </w:r>
    </w:p>
    <w:p w14:paraId="14C3B37D" w14:textId="1CC8E594" w:rsidR="006061C8" w:rsidRPr="00C842A4" w:rsidRDefault="006061C8" w:rsidP="0011610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Zajedno sa Izvršnim direktorom određuje i sprovodi strateške aktivnosti.</w:t>
      </w:r>
    </w:p>
    <w:p w14:paraId="2FD153CB" w14:textId="24EBE878" w:rsidR="00487C17" w:rsidRPr="00C842A4" w:rsidRDefault="00487C1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Aktivno učestvuje u radu kolegijuma.</w:t>
      </w:r>
    </w:p>
    <w:p w14:paraId="09234B22" w14:textId="77777777" w:rsidR="00CA2D83" w:rsidRPr="00C842A4" w:rsidRDefault="00CA2D83" w:rsidP="00CA2D83">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2A061F6F" w14:textId="77777777" w:rsidR="00CA2D83" w:rsidRPr="00C842A4" w:rsidRDefault="00CA2D83" w:rsidP="00CA2D83">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0A3AB44B" w14:textId="26328AA6" w:rsidR="00CA2D83" w:rsidRPr="00C842A4" w:rsidRDefault="00CA2D83" w:rsidP="00CA2D83">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 savesno, kvalitetno, zakonito i stručno obavljanje svojih poslova odgovara Skupštini preduzeća.</w:t>
      </w:r>
    </w:p>
    <w:p w14:paraId="0C885F07" w14:textId="77777777" w:rsidR="00487C17" w:rsidRPr="00C842A4" w:rsidRDefault="00487C17" w:rsidP="00487C17">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66B23F92" w14:textId="6B1A14B6" w:rsidR="00461DA5" w:rsidRPr="00C842A4" w:rsidRDefault="00461DA5" w:rsidP="00487C17">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VII</w:t>
      </w:r>
      <w:r w:rsidR="00260979" w:rsidRPr="00C842A4">
        <w:rPr>
          <w:rFonts w:ascii="Arial" w:hAnsi="Arial" w:cs="Arial"/>
          <w:sz w:val="20"/>
          <w:szCs w:val="20"/>
          <w:lang w:val="sr-Latn-RS" w:eastAsia="sr-Latn-RS"/>
        </w:rPr>
        <w:t>-1</w:t>
      </w:r>
      <w:r w:rsidRPr="00C842A4">
        <w:rPr>
          <w:rFonts w:ascii="Arial" w:hAnsi="Arial" w:cs="Arial"/>
          <w:sz w:val="20"/>
          <w:szCs w:val="20"/>
          <w:lang w:val="sr-Latn-RS" w:eastAsia="sr-Latn-RS"/>
        </w:rPr>
        <w:t xml:space="preserve"> stepen stručne spreme, </w:t>
      </w:r>
      <w:r w:rsidR="00AC215A" w:rsidRPr="00C842A4">
        <w:rPr>
          <w:rFonts w:ascii="Arial" w:hAnsi="Arial" w:cs="Arial"/>
          <w:sz w:val="20"/>
          <w:szCs w:val="20"/>
          <w:lang w:val="sr-Latn-RS"/>
        </w:rPr>
        <w:t xml:space="preserve">3 godine radnog iskustva na rukovodećim poslovima i </w:t>
      </w:r>
      <w:r w:rsidRPr="00C842A4">
        <w:rPr>
          <w:rFonts w:ascii="Arial" w:hAnsi="Arial" w:cs="Arial"/>
          <w:sz w:val="20"/>
          <w:szCs w:val="20"/>
          <w:lang w:val="sr-Latn-RS" w:eastAsia="sr-Latn-RS"/>
        </w:rPr>
        <w:t>znanje jednog stranog jezika. Organizacione, liderske i analitičke veštine. Sposobnost planiranja. Znanje engleskog jezika i rada na računaru (MS Office: Word, Excel, Outlook...).</w:t>
      </w:r>
    </w:p>
    <w:p w14:paraId="5F3DAE70" w14:textId="77777777" w:rsidR="00461DA5" w:rsidRPr="00C842A4" w:rsidRDefault="00461DA5" w:rsidP="00487C17">
      <w:pPr>
        <w:pStyle w:val="ListParagraph"/>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1 (jedan).</w:t>
      </w:r>
    </w:p>
    <w:p w14:paraId="5C59D5D4" w14:textId="77777777" w:rsidR="00461DA5" w:rsidRPr="00C842A4" w:rsidRDefault="00461DA5" w:rsidP="00487C17">
      <w:pPr>
        <w:pStyle w:val="NormalWeb"/>
        <w:shd w:val="clear" w:color="auto" w:fill="FFFFFF"/>
        <w:spacing w:before="0" w:beforeAutospacing="0" w:after="0" w:afterAutospacing="0" w:line="315" w:lineRule="atLeast"/>
        <w:jc w:val="both"/>
        <w:rPr>
          <w:rFonts w:ascii="Arial" w:hAnsi="Arial" w:cs="Arial"/>
          <w:b/>
          <w:sz w:val="20"/>
          <w:szCs w:val="20"/>
          <w:lang w:val="sr-Latn-RS" w:eastAsia="sr-Latn-RS"/>
        </w:rPr>
      </w:pPr>
    </w:p>
    <w:p w14:paraId="29A1A704" w14:textId="5553AFE6" w:rsidR="00487C17" w:rsidRPr="00C842A4" w:rsidRDefault="00461DA5" w:rsidP="00487C17">
      <w:pPr>
        <w:pStyle w:val="NormalWeb"/>
        <w:shd w:val="clear" w:color="auto" w:fill="FFFFFF"/>
        <w:spacing w:before="0" w:beforeAutospacing="0" w:after="0" w:afterAutospacing="0" w:line="315" w:lineRule="atLeast"/>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IZVRŠNI DIREKTOR</w:t>
      </w:r>
    </w:p>
    <w:p w14:paraId="3990FC80" w14:textId="77777777" w:rsidR="00487C17" w:rsidRPr="00C842A4" w:rsidRDefault="00461DA5" w:rsidP="00461DA5">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0A338F3F" w14:textId="77777777"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Zastupa i predstavlja preduzeće u zemlji i inostranstvu, prema trećim licima.</w:t>
      </w:r>
    </w:p>
    <w:p w14:paraId="17FC0B2A" w14:textId="6FB8093D" w:rsidR="00D702B7" w:rsidRPr="00C842A4" w:rsidRDefault="00D702B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Potpisuje ugovore o radu i druge ugovore o angažovanju.</w:t>
      </w:r>
    </w:p>
    <w:p w14:paraId="770B2812" w14:textId="2B58D922"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U komunikaciji sa </w:t>
      </w:r>
      <w:r w:rsidR="007D3C24" w:rsidRPr="00C842A4">
        <w:rPr>
          <w:rFonts w:ascii="Arial" w:hAnsi="Arial" w:cs="Arial"/>
          <w:sz w:val="20"/>
          <w:szCs w:val="20"/>
          <w:lang w:val="sr-Latn-RS" w:eastAsia="sr-Latn-RS"/>
        </w:rPr>
        <w:t>D</w:t>
      </w:r>
      <w:r w:rsidRPr="00C842A4">
        <w:rPr>
          <w:rFonts w:ascii="Arial" w:hAnsi="Arial" w:cs="Arial"/>
          <w:sz w:val="20"/>
          <w:szCs w:val="20"/>
          <w:lang w:val="sr-Latn-RS" w:eastAsia="sr-Latn-RS"/>
        </w:rPr>
        <w:t>irektorom preduzeća organizuje, koordinira, planira i analizira rad kompletnog preduzeća. Kreira i sprovodi planove sektora na mesečnom i godišnjem nivou i nadgleda njihovo ostvarivanje</w:t>
      </w:r>
      <w:r w:rsidR="00D8358E" w:rsidRPr="00C842A4">
        <w:rPr>
          <w:rFonts w:ascii="Arial" w:hAnsi="Arial" w:cs="Arial"/>
          <w:sz w:val="20"/>
          <w:szCs w:val="20"/>
          <w:lang w:val="sr-Latn-RS" w:eastAsia="sr-Latn-RS"/>
        </w:rPr>
        <w:t>,</w:t>
      </w:r>
      <w:r w:rsidRPr="00C842A4">
        <w:rPr>
          <w:rFonts w:ascii="Arial" w:hAnsi="Arial" w:cs="Arial"/>
          <w:sz w:val="20"/>
          <w:szCs w:val="20"/>
          <w:lang w:val="sr-Latn-RS" w:eastAsia="sr-Latn-RS"/>
        </w:rPr>
        <w:t xml:space="preserve"> a u cilju postizanja što boljih rezultata. Inicira donošenje planova rada i kontroliše sprovođenje istih.</w:t>
      </w:r>
    </w:p>
    <w:p w14:paraId="020D1F9F" w14:textId="77777777"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Vrši analizu izveštavanja o poslovanju.</w:t>
      </w:r>
    </w:p>
    <w:p w14:paraId="4C82CB96" w14:textId="77777777"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Sprovodi strateške odluke preduzeća na svim nivoima. Daje idejna rešenja za rešavanje eventualnih problema u poslovanju.</w:t>
      </w:r>
    </w:p>
    <w:p w14:paraId="50C91581" w14:textId="77777777"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Osigurava optimalne uslove rada svih organizacionih celina preduzeća.</w:t>
      </w:r>
    </w:p>
    <w:p w14:paraId="4D4AE8CE" w14:textId="2D4CAC8F"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kretanja konkurencije iste ili srodne delatnosti na tržištu.</w:t>
      </w:r>
    </w:p>
    <w:p w14:paraId="1B53600E" w14:textId="0BBAA010" w:rsidR="007D3C24" w:rsidRPr="00C842A4" w:rsidRDefault="007D3C24" w:rsidP="007D3C24">
      <w:pPr>
        <w:pStyle w:val="ListParagraph"/>
        <w:numPr>
          <w:ilvl w:val="0"/>
          <w:numId w:val="3"/>
        </w:numPr>
        <w:rPr>
          <w:rFonts w:ascii="Arial" w:hAnsi="Arial" w:cs="Arial"/>
          <w:sz w:val="20"/>
          <w:szCs w:val="20"/>
          <w:lang w:val="sr-Latn-RS" w:eastAsia="sr-Latn-RS"/>
        </w:rPr>
      </w:pPr>
      <w:r w:rsidRPr="00C842A4">
        <w:rPr>
          <w:rFonts w:ascii="Arial" w:hAnsi="Arial" w:cs="Arial"/>
          <w:sz w:val="20"/>
          <w:szCs w:val="20"/>
          <w:lang w:val="sr-Latn-RS" w:eastAsia="sr-Latn-RS"/>
        </w:rPr>
        <w:t>Učestvuje u upravljanju odnosa sa bitnim dobavljačima.</w:t>
      </w:r>
    </w:p>
    <w:p w14:paraId="7184C283" w14:textId="3A678953" w:rsidR="00E30ABC" w:rsidRPr="00C842A4" w:rsidRDefault="00821DEB" w:rsidP="00E30ABC">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w:t>
      </w:r>
      <w:r w:rsidR="00E30ABC" w:rsidRPr="00C842A4">
        <w:rPr>
          <w:rFonts w:ascii="Arial" w:hAnsi="Arial" w:cs="Arial"/>
          <w:sz w:val="20"/>
          <w:szCs w:val="20"/>
          <w:lang w:val="sr-Latn-RS" w:eastAsia="sr-Latn-RS"/>
        </w:rPr>
        <w:t>čestvuje u sklapanju bitnih poslova.</w:t>
      </w:r>
    </w:p>
    <w:p w14:paraId="7F8B4282" w14:textId="48F3F211" w:rsidR="00E30ABC" w:rsidRPr="00C842A4" w:rsidRDefault="00E30ABC" w:rsidP="00E30ABC">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Brine o finansijskoj stabilnosti preduzeća, direktno rukovodi finansijama: </w:t>
      </w:r>
      <w:r w:rsidR="005F5CD6" w:rsidRPr="00C842A4">
        <w:rPr>
          <w:rFonts w:ascii="Arial" w:hAnsi="Arial" w:cs="Arial"/>
          <w:sz w:val="20"/>
          <w:szCs w:val="20"/>
          <w:lang w:val="sr-Latn-RS" w:eastAsia="sr-Latn-RS"/>
        </w:rPr>
        <w:t xml:space="preserve">finansijska analiza i planiranje, kontinuirano praćenje cash flow-a i izrada finansijskog menadžment report-a na mesečnom nivou, </w:t>
      </w:r>
      <w:r w:rsidRPr="00C842A4">
        <w:rPr>
          <w:rFonts w:ascii="Arial" w:hAnsi="Arial" w:cs="Arial"/>
          <w:sz w:val="20"/>
          <w:szCs w:val="20"/>
          <w:lang w:val="sr-Latn-RS" w:eastAsia="sr-Latn-RS"/>
        </w:rPr>
        <w:t>politiku plaćanja dobavljačima, naplate podraživanja od kupaca, kreditne aranžmane sa bankama i fondovima, odobrava operativnu listu za plaćanje.</w:t>
      </w:r>
    </w:p>
    <w:p w14:paraId="2E7C4C0E" w14:textId="77777777" w:rsidR="009C3CAD" w:rsidRPr="00C842A4" w:rsidRDefault="009C3CAD" w:rsidP="00E30ABC">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Održava i razvija kontakate i komunikaciju sa bankama.</w:t>
      </w:r>
    </w:p>
    <w:p w14:paraId="67ECAF5B" w14:textId="64D6ADFE" w:rsidR="009C3CAD" w:rsidRPr="00C842A4" w:rsidRDefault="009C3CAD" w:rsidP="00E30ABC">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Kreira nivo kreditne zaduženosti i politike zaduživanja, prati ostvarenje definisanih nivoa zaduženosti i vrši korektivne aktivnosti.</w:t>
      </w:r>
    </w:p>
    <w:p w14:paraId="398C9DC9" w14:textId="3E407846" w:rsidR="00D702B7" w:rsidRPr="00C842A4" w:rsidRDefault="00D702B7" w:rsidP="00E30ABC">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Odlučuje o nabavci potrebne opreme, ocenjuje opravdanost svih ulaganja u potrošna i osnovna sredstva i razvojne investicije preduzeća.</w:t>
      </w:r>
    </w:p>
    <w:p w14:paraId="02BFE1DF" w14:textId="008822D4" w:rsidR="00D702B7" w:rsidRPr="00C842A4" w:rsidRDefault="00D702B7" w:rsidP="00E30ABC">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Odgovoran je za donošenje i sprovođenje planova razvoja, za investicije u objekte i opremu, osiguranje imovine i zaposlenih.</w:t>
      </w:r>
    </w:p>
    <w:p w14:paraId="734C27B9" w14:textId="7A4B756B" w:rsidR="00E30ABC" w:rsidRPr="00C842A4" w:rsidRDefault="00E30ABC" w:rsidP="00E30ABC">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Definiše i sprovodi politiku zapošljavanja i odgovoran za HR menadžment i kontinuirano obrazovanje zaposlenih.</w:t>
      </w:r>
    </w:p>
    <w:p w14:paraId="4A60C356" w14:textId="47BFC2EF" w:rsidR="00E30ABC" w:rsidRPr="00C842A4" w:rsidRDefault="00E30ABC"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Koordiniše aktivnosti i donosi odluke iz oblasti računovodstva i knjigovodstva, u saradnji sa spoljnim saradnicima kao što su knjigovodstvene agencije i konsultanti.</w:t>
      </w:r>
    </w:p>
    <w:p w14:paraId="4DD1F2BD" w14:textId="2E7D7F95" w:rsidR="00461DA5" w:rsidRPr="00C842A4" w:rsidRDefault="00E30ABC"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Vrši</w:t>
      </w:r>
      <w:r w:rsidR="00461DA5" w:rsidRPr="00C842A4">
        <w:rPr>
          <w:rFonts w:ascii="Arial" w:hAnsi="Arial" w:cs="Arial"/>
          <w:sz w:val="20"/>
          <w:szCs w:val="20"/>
          <w:lang w:val="sr-Latn-RS" w:eastAsia="sr-Latn-RS"/>
        </w:rPr>
        <w:t xml:space="preserve"> izbor zaposlenih i odlučuje o pojedinačnim pravima, obavezama i odgovornostima zaposlenih u skladu sa važećim propisima i aktima preduzeća. Raspoređuje zaduženja, koordinira izvršenje zadataka</w:t>
      </w:r>
      <w:r w:rsidRPr="00C842A4">
        <w:rPr>
          <w:rFonts w:ascii="Arial" w:hAnsi="Arial" w:cs="Arial"/>
          <w:sz w:val="20"/>
          <w:szCs w:val="20"/>
          <w:lang w:val="sr-Latn-RS" w:eastAsia="sr-Latn-RS"/>
        </w:rPr>
        <w:t xml:space="preserve"> i prati rezultate rada zaposlenih.</w:t>
      </w:r>
    </w:p>
    <w:p w14:paraId="0A5A1694" w14:textId="310C04A7" w:rsidR="00461DA5" w:rsidRPr="00C842A4" w:rsidRDefault="00D702B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Organizuje i prati </w:t>
      </w:r>
      <w:r w:rsidR="00461DA5" w:rsidRPr="00C842A4">
        <w:rPr>
          <w:rFonts w:ascii="Arial" w:hAnsi="Arial" w:cs="Arial"/>
          <w:sz w:val="20"/>
          <w:szCs w:val="20"/>
          <w:lang w:val="sr-Latn-RS" w:eastAsia="sr-Latn-RS"/>
        </w:rPr>
        <w:t>rad sektora</w:t>
      </w:r>
      <w:r w:rsidRPr="00C842A4">
        <w:rPr>
          <w:rFonts w:ascii="Arial" w:hAnsi="Arial" w:cs="Arial"/>
          <w:sz w:val="20"/>
          <w:szCs w:val="20"/>
          <w:lang w:val="sr-Latn-RS" w:eastAsia="sr-Latn-RS"/>
        </w:rPr>
        <w:t xml:space="preserve"> i njihovih rukovodioca</w:t>
      </w:r>
      <w:r w:rsidR="00461DA5" w:rsidRPr="00C842A4">
        <w:rPr>
          <w:rFonts w:ascii="Arial" w:hAnsi="Arial" w:cs="Arial"/>
          <w:sz w:val="20"/>
          <w:szCs w:val="20"/>
          <w:lang w:val="sr-Latn-RS" w:eastAsia="sr-Latn-RS"/>
        </w:rPr>
        <w:t xml:space="preserve"> i daje smernice za rad. Odgovoran je za ispunjavanje zadatih ciljeva, zakonitosti poslovanja i unapređenje postojećeg stanja.</w:t>
      </w:r>
    </w:p>
    <w:p w14:paraId="0CCE8121" w14:textId="65B6BDBE" w:rsidR="00E30ABC" w:rsidRPr="00C842A4" w:rsidRDefault="00E30ABC" w:rsidP="00E30ABC">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lastRenderedPageBreak/>
        <w:t>Definiše i sprovodi sistem plata i nagrađivanja prema rezultatima rada.</w:t>
      </w:r>
    </w:p>
    <w:p w14:paraId="15EDA30C" w14:textId="4E1985F6" w:rsidR="00E30ABC" w:rsidRPr="00C842A4" w:rsidRDefault="00E30ABC"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sprovođenje definisanih procedura i ostvarenja KPI-eva.</w:t>
      </w:r>
    </w:p>
    <w:p w14:paraId="44351A44" w14:textId="6D539607" w:rsidR="0074334D" w:rsidRPr="00C842A4" w:rsidRDefault="0074334D"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ostvarenje planova prodaje na dnevnom, nedeljnom, mesečnom i godišnjem nivou.</w:t>
      </w:r>
    </w:p>
    <w:p w14:paraId="3AAF7996" w14:textId="351B49CB" w:rsidR="0074334D" w:rsidRPr="00C842A4" w:rsidRDefault="0074334D" w:rsidP="0074334D">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opterećenost zaposlenih</w:t>
      </w:r>
      <w:r w:rsidR="00D702B7" w:rsidRPr="00C842A4">
        <w:rPr>
          <w:rFonts w:ascii="Arial" w:hAnsi="Arial" w:cs="Arial"/>
          <w:sz w:val="20"/>
          <w:szCs w:val="20"/>
          <w:lang w:val="sr-Latn-RS" w:eastAsia="sr-Latn-RS"/>
        </w:rPr>
        <w:t xml:space="preserve"> u preduzeću</w:t>
      </w:r>
      <w:r w:rsidRPr="00C842A4">
        <w:rPr>
          <w:rFonts w:ascii="Arial" w:hAnsi="Arial" w:cs="Arial"/>
          <w:sz w:val="20"/>
          <w:szCs w:val="20"/>
          <w:lang w:val="sr-Latn-RS" w:eastAsia="sr-Latn-RS"/>
        </w:rPr>
        <w:t>.</w:t>
      </w:r>
    </w:p>
    <w:p w14:paraId="3D20DE0B" w14:textId="1F94437C"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w:t>
      </w:r>
    </w:p>
    <w:p w14:paraId="30F32144" w14:textId="77777777"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Brine o izgradnji imidža i negovanju dobrog ugleda preduzeća.</w:t>
      </w:r>
    </w:p>
    <w:p w14:paraId="7A4FFC4D" w14:textId="532043C2"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Redovno izveštava </w:t>
      </w:r>
      <w:r w:rsidR="002807BD" w:rsidRPr="00C842A4">
        <w:rPr>
          <w:rFonts w:ascii="Arial" w:hAnsi="Arial" w:cs="Arial"/>
          <w:sz w:val="20"/>
          <w:szCs w:val="20"/>
          <w:lang w:val="sr-Latn-RS" w:eastAsia="sr-Latn-RS"/>
        </w:rPr>
        <w:t>D</w:t>
      </w:r>
      <w:r w:rsidRPr="00C842A4">
        <w:rPr>
          <w:rFonts w:ascii="Arial" w:hAnsi="Arial" w:cs="Arial"/>
          <w:sz w:val="20"/>
          <w:szCs w:val="20"/>
          <w:lang w:val="sr-Latn-RS" w:eastAsia="sr-Latn-RS"/>
        </w:rPr>
        <w:t>irektora preduzeća o s</w:t>
      </w:r>
      <w:r w:rsidR="00775C81" w:rsidRPr="00C842A4">
        <w:rPr>
          <w:rFonts w:ascii="Arial" w:hAnsi="Arial" w:cs="Arial"/>
          <w:sz w:val="20"/>
          <w:szCs w:val="20"/>
          <w:lang w:val="sr-Latn-RS" w:eastAsia="sr-Latn-RS"/>
        </w:rPr>
        <w:t>provedenim aktivnostima i finans</w:t>
      </w:r>
      <w:r w:rsidRPr="00C842A4">
        <w:rPr>
          <w:rFonts w:ascii="Arial" w:hAnsi="Arial" w:cs="Arial"/>
          <w:sz w:val="20"/>
          <w:szCs w:val="20"/>
          <w:lang w:val="sr-Latn-RS" w:eastAsia="sr-Latn-RS"/>
        </w:rPr>
        <w:t>ijskom poslovanju.</w:t>
      </w:r>
    </w:p>
    <w:p w14:paraId="698F0491" w14:textId="77777777"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Odgovara za pravilno sprovođenje mera iz oblasti sigurnosti, bezbednosti i zdravlja na radu i protivpožarne zaštite.</w:t>
      </w:r>
    </w:p>
    <w:p w14:paraId="2EAF0C6A" w14:textId="77777777" w:rsidR="00461DA5" w:rsidRPr="00C842A4" w:rsidRDefault="00461DA5"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Obezbeđuje poštovanje procedura i propisa.</w:t>
      </w:r>
    </w:p>
    <w:p w14:paraId="0C7BFAE7" w14:textId="72EAC364" w:rsidR="00461DA5" w:rsidRPr="00C842A4" w:rsidRDefault="00D702B7" w:rsidP="00712BA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Vodi </w:t>
      </w:r>
      <w:r w:rsidR="00461DA5" w:rsidRPr="00C842A4">
        <w:rPr>
          <w:rFonts w:ascii="Arial" w:hAnsi="Arial" w:cs="Arial"/>
          <w:sz w:val="20"/>
          <w:szCs w:val="20"/>
          <w:lang w:val="sr-Latn-RS" w:eastAsia="sr-Latn-RS"/>
        </w:rPr>
        <w:t>rad kolegijuma.</w:t>
      </w:r>
    </w:p>
    <w:p w14:paraId="529EC6E9" w14:textId="77777777" w:rsidR="00CA2D83" w:rsidRPr="00C842A4" w:rsidRDefault="00CA2D83" w:rsidP="00CA2D83">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3041B269" w14:textId="77777777" w:rsidR="00CA2D83" w:rsidRPr="00C842A4" w:rsidRDefault="00CA2D83" w:rsidP="00CA2D83">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0B5532D5" w14:textId="50151F69" w:rsidR="005002B0" w:rsidRPr="00C842A4" w:rsidRDefault="00CA2D83" w:rsidP="00CA2D83">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2807BD" w:rsidRPr="00C842A4">
        <w:rPr>
          <w:rFonts w:ascii="Arial" w:hAnsi="Arial" w:cs="Arial"/>
          <w:sz w:val="20"/>
          <w:szCs w:val="20"/>
          <w:lang w:val="sr-Latn-RS" w:eastAsia="sr-Latn-RS"/>
        </w:rPr>
        <w:t>D</w:t>
      </w:r>
      <w:r w:rsidR="00461DA5" w:rsidRPr="00C842A4">
        <w:rPr>
          <w:rFonts w:ascii="Arial" w:hAnsi="Arial" w:cs="Arial"/>
          <w:sz w:val="20"/>
          <w:szCs w:val="20"/>
          <w:lang w:val="sr-Latn-RS" w:eastAsia="sr-Latn-RS"/>
        </w:rPr>
        <w:t>irektoru preduzeća.</w:t>
      </w:r>
    </w:p>
    <w:p w14:paraId="5E8BD0B8" w14:textId="77777777" w:rsidR="00461DA5" w:rsidRPr="00C842A4" w:rsidRDefault="00461DA5" w:rsidP="00461DA5">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34D31DA7" w14:textId="01067D99" w:rsidR="00461DA5" w:rsidRPr="00C842A4" w:rsidRDefault="00461DA5" w:rsidP="00461DA5">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VII</w:t>
      </w:r>
      <w:r w:rsidR="00260979" w:rsidRPr="00C842A4">
        <w:rPr>
          <w:rFonts w:ascii="Arial" w:hAnsi="Arial" w:cs="Arial"/>
          <w:sz w:val="20"/>
          <w:szCs w:val="20"/>
          <w:lang w:val="sr-Latn-RS" w:eastAsia="sr-Latn-RS"/>
        </w:rPr>
        <w:t>-1</w:t>
      </w:r>
      <w:r w:rsidRPr="00C842A4">
        <w:rPr>
          <w:rFonts w:ascii="Arial" w:hAnsi="Arial" w:cs="Arial"/>
          <w:sz w:val="20"/>
          <w:szCs w:val="20"/>
          <w:lang w:val="sr-Latn-RS" w:eastAsia="sr-Latn-RS"/>
        </w:rPr>
        <w:t xml:space="preserve"> stepen stručne spreme, </w:t>
      </w:r>
      <w:r w:rsidR="00AC215A" w:rsidRPr="00C842A4">
        <w:rPr>
          <w:rFonts w:ascii="Arial" w:hAnsi="Arial" w:cs="Arial"/>
          <w:sz w:val="20"/>
          <w:szCs w:val="20"/>
          <w:lang w:val="sr-Latn-RS"/>
        </w:rPr>
        <w:t xml:space="preserve">3 godine radnog iskustva na rukovodećim poslovima i </w:t>
      </w:r>
      <w:r w:rsidRPr="00C842A4">
        <w:rPr>
          <w:rFonts w:ascii="Arial" w:hAnsi="Arial" w:cs="Arial"/>
          <w:sz w:val="20"/>
          <w:szCs w:val="20"/>
          <w:lang w:val="sr-Latn-RS" w:eastAsia="sr-Latn-RS"/>
        </w:rPr>
        <w:t>znanje jednog stranog jezika. Organizacione, liderske i analitičke veštine. Sposobnost komunikacije, planiranja, takođe potrebna sposobnost za multitasking. Znanje engleskog jezika i rada na računaru (MS Office: Word, Excel, Outlook...).</w:t>
      </w:r>
    </w:p>
    <w:p w14:paraId="22255E58" w14:textId="77777777" w:rsidR="00461DA5" w:rsidRPr="00C842A4" w:rsidRDefault="00461DA5" w:rsidP="00775C81">
      <w:pPr>
        <w:pStyle w:val="ListParagraph"/>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1 (jedan).</w:t>
      </w:r>
    </w:p>
    <w:p w14:paraId="0EA1252C" w14:textId="77777777" w:rsidR="00775C81" w:rsidRPr="00C842A4" w:rsidRDefault="00775C81" w:rsidP="00775C81">
      <w:pPr>
        <w:pStyle w:val="ListParagraph"/>
        <w:spacing w:after="120"/>
        <w:jc w:val="both"/>
        <w:rPr>
          <w:rFonts w:ascii="Arial" w:hAnsi="Arial" w:cs="Arial"/>
          <w:sz w:val="20"/>
          <w:szCs w:val="20"/>
          <w:lang w:val="sr-Latn-RS" w:eastAsia="sr-Latn-RS"/>
        </w:rPr>
      </w:pPr>
    </w:p>
    <w:p w14:paraId="08B7C15A" w14:textId="09284ADE" w:rsidR="002807BD" w:rsidRPr="00C842A4" w:rsidRDefault="00461DA5" w:rsidP="002807BD">
      <w:pPr>
        <w:pStyle w:val="NormalWeb"/>
        <w:shd w:val="clear" w:color="auto" w:fill="FFFFFF"/>
        <w:spacing w:before="0" w:beforeAutospacing="0" w:after="0" w:afterAutospacing="0" w:line="315" w:lineRule="atLeast"/>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SAVETNIK DIREKTORA</w:t>
      </w:r>
      <w:r w:rsidR="007D3C24" w:rsidRPr="00C842A4">
        <w:t xml:space="preserve"> </w:t>
      </w:r>
      <w:r w:rsidR="007D3C24" w:rsidRPr="00C842A4">
        <w:rPr>
          <w:rFonts w:ascii="Arial" w:hAnsi="Arial" w:cs="Arial"/>
          <w:b/>
          <w:i/>
          <w:iCs/>
          <w:sz w:val="20"/>
          <w:szCs w:val="20"/>
          <w:lang w:val="sr-Latn-RS" w:eastAsia="sr-Latn-RS"/>
        </w:rPr>
        <w:t>ZA TEHNIČKA PITANJA</w:t>
      </w:r>
    </w:p>
    <w:p w14:paraId="5E112CED" w14:textId="0C814F0C" w:rsidR="00F24C15" w:rsidRPr="00C842A4" w:rsidRDefault="002807BD" w:rsidP="002807BD">
      <w:pPr>
        <w:pStyle w:val="NormalWeb"/>
        <w:shd w:val="clear" w:color="auto" w:fill="FFFFFF"/>
        <w:spacing w:before="0" w:beforeAutospacing="0" w:after="0" w:afterAutospacing="0" w:line="315" w:lineRule="atLeast"/>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ab/>
      </w:r>
      <w:r w:rsidR="00F24C15" w:rsidRPr="00C842A4">
        <w:rPr>
          <w:rFonts w:ascii="Arial" w:hAnsi="Arial" w:cs="Arial"/>
          <w:b/>
          <w:sz w:val="20"/>
          <w:szCs w:val="20"/>
          <w:lang w:val="sr-Latn-RS" w:eastAsia="sr-Latn-RS"/>
        </w:rPr>
        <w:t>Opis poslova i zadataka:</w:t>
      </w:r>
    </w:p>
    <w:p w14:paraId="49AACCC3"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Pružanje stručnih saveta Menadžmentu u vezi sa tehničkim pitanjima.</w:t>
      </w:r>
      <w:r w:rsidRPr="00CD1CBD">
        <w:rPr>
          <w:rFonts w:ascii="Arial" w:hAnsi="Arial" w:cs="Arial"/>
          <w:sz w:val="20"/>
          <w:szCs w:val="20"/>
          <w:lang w:val="en-US" w:eastAsia="sr-Latn-RS"/>
        </w:rPr>
        <w:t> </w:t>
      </w:r>
    </w:p>
    <w:p w14:paraId="387E33B3"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Održavanje redovne komunikacije i koordinacije sa CDR-om.</w:t>
      </w:r>
      <w:r w:rsidRPr="00CD1CBD">
        <w:rPr>
          <w:rFonts w:ascii="Arial" w:hAnsi="Arial" w:cs="Arial"/>
          <w:sz w:val="20"/>
          <w:szCs w:val="20"/>
          <w:lang w:val="en-US" w:eastAsia="sr-Latn-RS"/>
        </w:rPr>
        <w:t> </w:t>
      </w:r>
    </w:p>
    <w:p w14:paraId="5C923237"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Koordinacija sa sektorima u preduzeću kako bi se osigurala usklađenost prodaje proizvoda sa tehničkim mogućnostima.</w:t>
      </w:r>
      <w:r w:rsidRPr="00CD1CBD">
        <w:rPr>
          <w:rFonts w:ascii="Arial" w:hAnsi="Arial" w:cs="Arial"/>
          <w:sz w:val="20"/>
          <w:szCs w:val="20"/>
          <w:lang w:val="en-US" w:eastAsia="sr-Latn-RS"/>
        </w:rPr>
        <w:t> </w:t>
      </w:r>
    </w:p>
    <w:p w14:paraId="6F9D602A"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Analiziranje i istraživanje tehnoloških trendova kako bi se obezbedila relevantnost poslovnih odluka.</w:t>
      </w:r>
      <w:r w:rsidRPr="00CD1CBD">
        <w:rPr>
          <w:rFonts w:ascii="Arial" w:hAnsi="Arial" w:cs="Arial"/>
          <w:sz w:val="20"/>
          <w:szCs w:val="20"/>
          <w:lang w:val="en-US" w:eastAsia="sr-Latn-RS"/>
        </w:rPr>
        <w:t> </w:t>
      </w:r>
    </w:p>
    <w:p w14:paraId="037F1297"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Učestvovanje u definisanju i usklađivanju strateških ciljeva kompanije sa tehnološkim mogućnostima.</w:t>
      </w:r>
      <w:r w:rsidRPr="00CD1CBD">
        <w:rPr>
          <w:rFonts w:ascii="Arial" w:hAnsi="Arial" w:cs="Arial"/>
          <w:sz w:val="20"/>
          <w:szCs w:val="20"/>
          <w:lang w:val="en-US" w:eastAsia="sr-Latn-RS"/>
        </w:rPr>
        <w:t> </w:t>
      </w:r>
    </w:p>
    <w:p w14:paraId="3CF8CA8D"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Učestvovanje u planiranju i implementaciji tehničkih projekata.</w:t>
      </w:r>
      <w:r w:rsidRPr="00CD1CBD">
        <w:rPr>
          <w:rFonts w:ascii="Arial" w:hAnsi="Arial" w:cs="Arial"/>
          <w:sz w:val="20"/>
          <w:szCs w:val="20"/>
          <w:lang w:val="en-US" w:eastAsia="sr-Latn-RS"/>
        </w:rPr>
        <w:t> </w:t>
      </w:r>
    </w:p>
    <w:p w14:paraId="2F7F56B2"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Koordinacija s pružaocima MSP usluga i obezbeđivanje kvalitetne tehničke podrške.</w:t>
      </w:r>
      <w:r w:rsidRPr="00CD1CBD">
        <w:rPr>
          <w:rFonts w:ascii="Arial" w:hAnsi="Arial" w:cs="Arial"/>
          <w:sz w:val="20"/>
          <w:szCs w:val="20"/>
          <w:lang w:val="en-US" w:eastAsia="sr-Latn-RS"/>
        </w:rPr>
        <w:t> </w:t>
      </w:r>
    </w:p>
    <w:p w14:paraId="432DAB7A"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Praćenje učinka MSP usluga i identifikacija mogućnosti za poboljšanja.</w:t>
      </w:r>
      <w:r w:rsidRPr="00CD1CBD">
        <w:rPr>
          <w:rFonts w:ascii="Arial" w:hAnsi="Arial" w:cs="Arial"/>
          <w:sz w:val="20"/>
          <w:szCs w:val="20"/>
          <w:lang w:val="en-US" w:eastAsia="sr-Latn-RS"/>
        </w:rPr>
        <w:t> </w:t>
      </w:r>
    </w:p>
    <w:p w14:paraId="4A1845BB"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Komunikacija sa klijentima radi razumevanja njihovih poslovnih izazova i potreba.</w:t>
      </w:r>
      <w:r w:rsidRPr="00CD1CBD">
        <w:rPr>
          <w:rFonts w:ascii="Arial" w:hAnsi="Arial" w:cs="Arial"/>
          <w:sz w:val="20"/>
          <w:szCs w:val="20"/>
          <w:lang w:val="en-US" w:eastAsia="sr-Latn-RS"/>
        </w:rPr>
        <w:t> </w:t>
      </w:r>
    </w:p>
    <w:p w14:paraId="2037EBAE"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Pružanje saveta u vezi sa tehničkim rešenjima koja će poboljšati efikasnost i produktivnost klijenata.</w:t>
      </w:r>
      <w:r w:rsidRPr="00CD1CBD">
        <w:rPr>
          <w:rFonts w:ascii="Arial" w:hAnsi="Arial" w:cs="Arial"/>
          <w:sz w:val="20"/>
          <w:szCs w:val="20"/>
          <w:lang w:val="en-US" w:eastAsia="sr-Latn-RS"/>
        </w:rPr>
        <w:t> </w:t>
      </w:r>
    </w:p>
    <w:p w14:paraId="1C593666"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Praćenje novih tehnologija koje mogu biti primenjene radi unapređenja usluga i podrške klijentima.</w:t>
      </w:r>
      <w:r w:rsidRPr="00CD1CBD">
        <w:rPr>
          <w:rFonts w:ascii="Arial" w:hAnsi="Arial" w:cs="Arial"/>
          <w:sz w:val="20"/>
          <w:szCs w:val="20"/>
          <w:lang w:val="en-US" w:eastAsia="sr-Latn-RS"/>
        </w:rPr>
        <w:t> </w:t>
      </w:r>
    </w:p>
    <w:p w14:paraId="2588A5C6"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Praćenje i obezbeđivanje visokog nivoa bezbednosti informacionih sistema.</w:t>
      </w:r>
      <w:r w:rsidRPr="00CD1CBD">
        <w:rPr>
          <w:rFonts w:ascii="Arial" w:hAnsi="Arial" w:cs="Arial"/>
          <w:sz w:val="20"/>
          <w:szCs w:val="20"/>
          <w:lang w:val="en-US" w:eastAsia="sr-Latn-RS"/>
        </w:rPr>
        <w:t> </w:t>
      </w:r>
    </w:p>
    <w:p w14:paraId="064C51AF"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Identifikacija potreba za obukom tima u skladu sa promenama u tehnologiji.</w:t>
      </w:r>
      <w:r w:rsidRPr="00CD1CBD">
        <w:rPr>
          <w:rFonts w:ascii="Arial" w:hAnsi="Arial" w:cs="Arial"/>
          <w:sz w:val="20"/>
          <w:szCs w:val="20"/>
          <w:lang w:val="en-US" w:eastAsia="sr-Latn-RS"/>
        </w:rPr>
        <w:t> </w:t>
      </w:r>
    </w:p>
    <w:p w14:paraId="38E65541"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Savesno, kvalitetno i u predviđenim rokovima obavlja svoje poslove i zadatke.</w:t>
      </w:r>
      <w:r w:rsidRPr="00CD1CBD">
        <w:rPr>
          <w:rFonts w:ascii="Arial" w:hAnsi="Arial" w:cs="Arial"/>
          <w:sz w:val="20"/>
          <w:szCs w:val="20"/>
          <w:lang w:val="en-US" w:eastAsia="sr-Latn-RS"/>
        </w:rPr>
        <w:t> </w:t>
      </w:r>
    </w:p>
    <w:p w14:paraId="77617EAB" w14:textId="77777777" w:rsidR="00CD1CBD"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r w:rsidRPr="00CD1CBD">
        <w:rPr>
          <w:rFonts w:ascii="Arial" w:hAnsi="Arial" w:cs="Arial"/>
          <w:sz w:val="20"/>
          <w:szCs w:val="20"/>
          <w:lang w:val="en-US" w:eastAsia="sr-Latn-RS"/>
        </w:rPr>
        <w:t> </w:t>
      </w:r>
    </w:p>
    <w:p w14:paraId="4EEF9D4D" w14:textId="26CCAA7F" w:rsidR="00CA2D83" w:rsidRPr="00CD1CBD" w:rsidRDefault="00CD1CBD" w:rsidP="00CD1CBD">
      <w:pPr>
        <w:pStyle w:val="ListParagraph"/>
        <w:numPr>
          <w:ilvl w:val="0"/>
          <w:numId w:val="3"/>
        </w:numPr>
        <w:spacing w:after="120"/>
        <w:rPr>
          <w:rFonts w:ascii="Arial" w:hAnsi="Arial" w:cs="Arial"/>
          <w:sz w:val="20"/>
          <w:szCs w:val="20"/>
          <w:lang w:val="en-US" w:eastAsia="sr-Latn-RS"/>
        </w:rPr>
      </w:pPr>
      <w:r w:rsidRPr="00CD1CBD">
        <w:rPr>
          <w:rFonts w:ascii="Arial" w:hAnsi="Arial" w:cs="Arial"/>
          <w:sz w:val="20"/>
          <w:szCs w:val="20"/>
          <w:lang w:val="sr-Latn-RS" w:eastAsia="sr-Latn-RS"/>
        </w:rPr>
        <w:t>Za savesno, kvalitetno, zakonito i stručno obavljanje svojih poslova odgovara Direktoru preduzeća i Izvršnom direktoru.</w:t>
      </w:r>
    </w:p>
    <w:p w14:paraId="7A8E04DD" w14:textId="3FE8B301" w:rsidR="00F24C15" w:rsidRPr="00C842A4" w:rsidRDefault="00F24C15" w:rsidP="00F24C15">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355D8E38" w14:textId="09FE80D4" w:rsidR="00F24C15" w:rsidRPr="00C842A4" w:rsidRDefault="007D3C24" w:rsidP="00F24C15">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IV stepen stručne spreme, 3 godine radnog iskustva na rukovodećim poslovima i obavezno znanje engleskog. Osnovno poznavanje opštih alata (MS Office: Word, Excel, Outlook...).</w:t>
      </w:r>
    </w:p>
    <w:p w14:paraId="6125BE9A" w14:textId="77777777" w:rsidR="00F24C15" w:rsidRPr="00C842A4" w:rsidRDefault="00F24C15" w:rsidP="00F24C15">
      <w:pPr>
        <w:pStyle w:val="ListParagraph"/>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1 (jedan).</w:t>
      </w:r>
    </w:p>
    <w:p w14:paraId="3508B844" w14:textId="77777777" w:rsidR="00F24C15" w:rsidRDefault="00F24C15" w:rsidP="00F24C15">
      <w:pPr>
        <w:spacing w:after="120"/>
        <w:jc w:val="both"/>
        <w:rPr>
          <w:rFonts w:ascii="Arial" w:hAnsi="Arial" w:cs="Arial"/>
          <w:b/>
          <w:sz w:val="20"/>
          <w:szCs w:val="20"/>
          <w:lang w:val="sr-Latn-RS" w:eastAsia="sr-Latn-RS"/>
        </w:rPr>
      </w:pPr>
    </w:p>
    <w:p w14:paraId="511C2EF0" w14:textId="77777777" w:rsidR="000811B1" w:rsidRPr="00C842A4" w:rsidRDefault="000811B1" w:rsidP="00F24C15">
      <w:pPr>
        <w:spacing w:after="120"/>
        <w:jc w:val="both"/>
        <w:rPr>
          <w:rFonts w:ascii="Arial" w:hAnsi="Arial" w:cs="Arial"/>
          <w:b/>
          <w:sz w:val="20"/>
          <w:szCs w:val="20"/>
          <w:lang w:val="sr-Latn-RS" w:eastAsia="sr-Latn-RS"/>
        </w:rPr>
      </w:pPr>
    </w:p>
    <w:p w14:paraId="74E3D2AF" w14:textId="07F0A404" w:rsidR="00A62924" w:rsidRPr="00C842A4" w:rsidRDefault="00A62924" w:rsidP="002807BD">
      <w:pPr>
        <w:spacing w:after="120"/>
        <w:jc w:val="center"/>
        <w:rPr>
          <w:rFonts w:ascii="Arial" w:hAnsi="Arial" w:cs="Arial"/>
          <w:b/>
          <w:i/>
          <w:iCs/>
          <w:sz w:val="22"/>
          <w:szCs w:val="22"/>
          <w:lang w:val="sr-Latn-RS" w:eastAsia="sr-Latn-RS"/>
        </w:rPr>
      </w:pPr>
      <w:r w:rsidRPr="00C842A4">
        <w:rPr>
          <w:rFonts w:ascii="Arial" w:hAnsi="Arial" w:cs="Arial"/>
          <w:b/>
          <w:i/>
          <w:iCs/>
          <w:sz w:val="22"/>
          <w:szCs w:val="22"/>
          <w:lang w:val="sr-Latn-RS" w:eastAsia="sr-Latn-RS"/>
        </w:rPr>
        <w:lastRenderedPageBreak/>
        <w:t>CENTAR ZA DIGITALNA REŠENJA</w:t>
      </w:r>
      <w:r w:rsidR="00BA0B91" w:rsidRPr="00C842A4">
        <w:rPr>
          <w:rFonts w:ascii="Arial" w:hAnsi="Arial" w:cs="Arial"/>
          <w:b/>
          <w:i/>
          <w:iCs/>
          <w:sz w:val="22"/>
          <w:szCs w:val="22"/>
          <w:lang w:val="sr-Latn-RS" w:eastAsia="sr-Latn-RS"/>
        </w:rPr>
        <w:t xml:space="preserve"> (CDR)</w:t>
      </w:r>
    </w:p>
    <w:p w14:paraId="2140A54C" w14:textId="77777777" w:rsidR="00821DEB" w:rsidRPr="00C842A4" w:rsidRDefault="00821DEB" w:rsidP="002807BD">
      <w:pPr>
        <w:spacing w:after="120"/>
        <w:jc w:val="center"/>
        <w:rPr>
          <w:rFonts w:ascii="Arial" w:hAnsi="Arial" w:cs="Arial"/>
          <w:b/>
          <w:i/>
          <w:iCs/>
          <w:sz w:val="22"/>
          <w:szCs w:val="22"/>
          <w:lang w:val="sr-Latn-RS" w:eastAsia="sr-Latn-RS"/>
        </w:rPr>
      </w:pPr>
    </w:p>
    <w:p w14:paraId="1BC6128A" w14:textId="6133C824" w:rsidR="002807BD" w:rsidRPr="00C842A4" w:rsidRDefault="00CC52D0" w:rsidP="004515DD">
      <w:pPr>
        <w:spacing w:after="120"/>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 xml:space="preserve">ŠEF </w:t>
      </w:r>
      <w:r w:rsidR="00A62924" w:rsidRPr="00C842A4">
        <w:rPr>
          <w:rFonts w:ascii="Arial" w:hAnsi="Arial" w:cs="Arial"/>
          <w:b/>
          <w:i/>
          <w:iCs/>
          <w:sz w:val="20"/>
          <w:szCs w:val="20"/>
          <w:lang w:val="sr-Latn-RS" w:eastAsia="sr-Latn-RS"/>
        </w:rPr>
        <w:t>CENTRA ZA DIGITALNA REŠENJA</w:t>
      </w:r>
    </w:p>
    <w:p w14:paraId="3D68FF2F" w14:textId="77777777" w:rsidR="00CC52D0" w:rsidRPr="00C842A4" w:rsidRDefault="00CC52D0" w:rsidP="00CC52D0">
      <w:pPr>
        <w:pStyle w:val="NormalWeb"/>
        <w:shd w:val="clear" w:color="auto" w:fill="FFFFFF"/>
        <w:spacing w:before="0" w:beforeAutospacing="0" w:after="0" w:afterAutospacing="0" w:line="315" w:lineRule="atLeast"/>
        <w:ind w:firstLine="708"/>
        <w:jc w:val="both"/>
        <w:rPr>
          <w:rFonts w:ascii="Arial" w:hAnsi="Arial" w:cs="Arial"/>
          <w:b/>
          <w:sz w:val="20"/>
          <w:szCs w:val="20"/>
          <w:lang w:val="sr-Latn-RS" w:eastAsia="sr-Latn-RS"/>
        </w:rPr>
      </w:pPr>
      <w:r w:rsidRPr="00C842A4">
        <w:rPr>
          <w:rFonts w:ascii="Arial" w:hAnsi="Arial" w:cs="Arial"/>
          <w:b/>
          <w:sz w:val="20"/>
          <w:szCs w:val="20"/>
          <w:lang w:val="sr-Latn-RS" w:eastAsia="sr-Latn-RS"/>
        </w:rPr>
        <w:t>Opis poslova i zadataka:</w:t>
      </w:r>
    </w:p>
    <w:p w14:paraId="51D9557B" w14:textId="4532C3C6"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Rukovodi i organizuje rad CDR-a – to podrazumeva planove rada za svakog zaposlenog u CDR-u radi obezbeđivanja pune zaposlenosti radnika.</w:t>
      </w:r>
    </w:p>
    <w:p w14:paraId="19B13584" w14:textId="77777777"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Planira i razvija nove usluge.</w:t>
      </w:r>
    </w:p>
    <w:p w14:paraId="3E5EB6A9" w14:textId="77777777"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Aktivno učestvuje u strateškom planiranju i dizajniranju IT usluge (početak životnog ciklusa IT usluge).</w:t>
      </w:r>
    </w:p>
    <w:p w14:paraId="52924397" w14:textId="2DA7E734"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Obavlja razgovore za nove pozicije u okviru CDR-a.</w:t>
      </w:r>
    </w:p>
    <w:p w14:paraId="5037DBA9" w14:textId="7820373A"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Obavlja evaluaciju zaposlenih u okviru CDR-a.</w:t>
      </w:r>
    </w:p>
    <w:p w14:paraId="09F2BA24" w14:textId="03F844F2"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Izvestava i komunicira sa </w:t>
      </w:r>
      <w:r w:rsidR="0069243E" w:rsidRPr="00C842A4">
        <w:rPr>
          <w:rFonts w:ascii="Arial" w:hAnsi="Arial" w:cs="Arial"/>
          <w:sz w:val="20"/>
          <w:szCs w:val="20"/>
          <w:lang w:val="sr-Latn-RS" w:eastAsia="sr-Latn-RS"/>
        </w:rPr>
        <w:t>direktorima/šefovima</w:t>
      </w:r>
      <w:r w:rsidRPr="00C842A4">
        <w:rPr>
          <w:rFonts w:ascii="Arial" w:hAnsi="Arial" w:cs="Arial"/>
          <w:sz w:val="20"/>
          <w:szCs w:val="20"/>
          <w:lang w:val="sr-Latn-RS" w:eastAsia="sr-Latn-RS"/>
        </w:rPr>
        <w:t xml:space="preserve"> drugih sektora na nedeljnom nivou o potencijalnim teku</w:t>
      </w:r>
      <w:r w:rsidR="0069243E" w:rsidRPr="00C842A4">
        <w:rPr>
          <w:rFonts w:ascii="Arial" w:hAnsi="Arial" w:cs="Arial"/>
          <w:sz w:val="20"/>
          <w:szCs w:val="20"/>
          <w:lang w:val="sr-Latn-RS" w:eastAsia="sr-Latn-RS"/>
        </w:rPr>
        <w:t>ć</w:t>
      </w:r>
      <w:r w:rsidRPr="00C842A4">
        <w:rPr>
          <w:rFonts w:ascii="Arial" w:hAnsi="Arial" w:cs="Arial"/>
          <w:sz w:val="20"/>
          <w:szCs w:val="20"/>
          <w:lang w:val="sr-Latn-RS" w:eastAsia="sr-Latn-RS"/>
        </w:rPr>
        <w:t>im problemima, planovima i de</w:t>
      </w:r>
      <w:r w:rsidR="0069243E" w:rsidRPr="00C842A4">
        <w:rPr>
          <w:rFonts w:ascii="Arial" w:hAnsi="Arial" w:cs="Arial"/>
          <w:sz w:val="20"/>
          <w:szCs w:val="20"/>
          <w:lang w:val="sr-Latn-RS" w:eastAsia="sr-Latn-RS"/>
        </w:rPr>
        <w:t>š</w:t>
      </w:r>
      <w:r w:rsidRPr="00C842A4">
        <w:rPr>
          <w:rFonts w:ascii="Arial" w:hAnsi="Arial" w:cs="Arial"/>
          <w:sz w:val="20"/>
          <w:szCs w:val="20"/>
          <w:lang w:val="sr-Latn-RS" w:eastAsia="sr-Latn-RS"/>
        </w:rPr>
        <w:t>avanjima.</w:t>
      </w:r>
    </w:p>
    <w:p w14:paraId="3FDB9F17" w14:textId="2E736A51"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Prati desavanja timova u okviru </w:t>
      </w:r>
      <w:r w:rsidR="0069243E" w:rsidRPr="00C842A4">
        <w:rPr>
          <w:rFonts w:ascii="Arial" w:hAnsi="Arial" w:cs="Arial"/>
          <w:sz w:val="20"/>
          <w:szCs w:val="20"/>
          <w:lang w:val="sr-Latn-RS" w:eastAsia="sr-Latn-RS"/>
        </w:rPr>
        <w:t>CDR-a</w:t>
      </w:r>
      <w:r w:rsidRPr="00C842A4">
        <w:rPr>
          <w:rFonts w:ascii="Arial" w:hAnsi="Arial" w:cs="Arial"/>
          <w:sz w:val="20"/>
          <w:szCs w:val="20"/>
          <w:lang w:val="sr-Latn-RS" w:eastAsia="sr-Latn-RS"/>
        </w:rPr>
        <w:t>, odredjuje prioritete, savetuje i nudi re</w:t>
      </w:r>
      <w:r w:rsidR="0069243E" w:rsidRPr="00C842A4">
        <w:rPr>
          <w:rFonts w:ascii="Arial" w:hAnsi="Arial" w:cs="Arial"/>
          <w:sz w:val="20"/>
          <w:szCs w:val="20"/>
          <w:lang w:val="sr-Latn-RS" w:eastAsia="sr-Latn-RS"/>
        </w:rPr>
        <w:t>š</w:t>
      </w:r>
      <w:r w:rsidRPr="00C842A4">
        <w:rPr>
          <w:rFonts w:ascii="Arial" w:hAnsi="Arial" w:cs="Arial"/>
          <w:sz w:val="20"/>
          <w:szCs w:val="20"/>
          <w:lang w:val="sr-Latn-RS" w:eastAsia="sr-Latn-RS"/>
        </w:rPr>
        <w:t>enja za probleme.</w:t>
      </w:r>
    </w:p>
    <w:p w14:paraId="67730F0B" w14:textId="4AF23DCC"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Pravi, revidira i sprovodi potrebne procedure za rad u </w:t>
      </w:r>
      <w:r w:rsidR="0069243E" w:rsidRPr="00C842A4">
        <w:rPr>
          <w:rFonts w:ascii="Arial" w:hAnsi="Arial" w:cs="Arial"/>
          <w:sz w:val="20"/>
          <w:szCs w:val="20"/>
          <w:lang w:val="sr-Latn-RS" w:eastAsia="sr-Latn-RS"/>
        </w:rPr>
        <w:t>CDR-u</w:t>
      </w:r>
      <w:r w:rsidRPr="00C842A4">
        <w:rPr>
          <w:rFonts w:ascii="Arial" w:hAnsi="Arial" w:cs="Arial"/>
          <w:sz w:val="20"/>
          <w:szCs w:val="20"/>
          <w:lang w:val="sr-Latn-RS" w:eastAsia="sr-Latn-RS"/>
        </w:rPr>
        <w:t>.</w:t>
      </w:r>
    </w:p>
    <w:p w14:paraId="44150318" w14:textId="77777777"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Planira obuke zaposlenih vezano za nove usluge,</w:t>
      </w:r>
    </w:p>
    <w:p w14:paraId="75249159" w14:textId="77777777"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Izrađuje propratnu dokumentaciju (dizajn usluge, SLA, plan budžeta, itd.).</w:t>
      </w:r>
    </w:p>
    <w:p w14:paraId="16E8F72D" w14:textId="4F04BAB4"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Usmerava i pruža podršku Sektoru prodaje, kao i svom </w:t>
      </w:r>
      <w:r w:rsidR="0069243E" w:rsidRPr="00C842A4">
        <w:rPr>
          <w:rFonts w:ascii="Arial" w:hAnsi="Arial" w:cs="Arial"/>
          <w:sz w:val="20"/>
          <w:szCs w:val="20"/>
          <w:lang w:val="sr-Latn-RS" w:eastAsia="sr-Latn-RS"/>
        </w:rPr>
        <w:t>CDR-u</w:t>
      </w:r>
      <w:r w:rsidRPr="00C842A4">
        <w:rPr>
          <w:rFonts w:ascii="Arial" w:hAnsi="Arial" w:cs="Arial"/>
          <w:sz w:val="20"/>
          <w:szCs w:val="20"/>
          <w:lang w:val="sr-Latn-RS" w:eastAsia="sr-Latn-RS"/>
        </w:rPr>
        <w:t>.</w:t>
      </w:r>
    </w:p>
    <w:p w14:paraId="025F25EF" w14:textId="77777777"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Komunicira sa vendorima radi obezbeđivanja podrške, analizira i procenjuje ostvarene rezultate.</w:t>
      </w:r>
    </w:p>
    <w:p w14:paraId="173EF83A" w14:textId="77777777"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Priprema dopise i izveštaje.</w:t>
      </w:r>
    </w:p>
    <w:p w14:paraId="65C5779A" w14:textId="77777777"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Ima obavezu da kontinuirano stiče nove i obnavlja već stečene, a potrebne sertifikate.</w:t>
      </w:r>
    </w:p>
    <w:p w14:paraId="638A3811" w14:textId="77777777" w:rsidR="00A62924" w:rsidRPr="00C842A4" w:rsidRDefault="00A62924" w:rsidP="00A62924">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Aktivno i ravnopravno učestvuje u radu kolegijuma.</w:t>
      </w:r>
    </w:p>
    <w:p w14:paraId="71ED0CB6" w14:textId="77777777" w:rsidR="00070D4D" w:rsidRPr="00C842A4" w:rsidRDefault="00070D4D" w:rsidP="00070D4D">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2E0D8B3E" w14:textId="77777777" w:rsidR="00070D4D" w:rsidRPr="00C842A4" w:rsidRDefault="00070D4D" w:rsidP="00070D4D">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7306E98E" w14:textId="1F139597" w:rsidR="00CC52D0" w:rsidRPr="00C842A4" w:rsidRDefault="00070D4D" w:rsidP="00070D4D">
      <w:pPr>
        <w:pStyle w:val="ListParagraph"/>
        <w:numPr>
          <w:ilvl w:val="0"/>
          <w:numId w:val="3"/>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 savesno, kvalitetno, zakonito i stručno obavljanje svojih poslova odgovara Izvršnom direktoru.</w:t>
      </w:r>
    </w:p>
    <w:p w14:paraId="6B3AE5D1" w14:textId="77777777" w:rsidR="00CC52D0" w:rsidRPr="00C842A4" w:rsidRDefault="00CC52D0" w:rsidP="00CC52D0">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4D8F7F3B" w14:textId="09421097" w:rsidR="00CC52D0" w:rsidRPr="00C842A4" w:rsidRDefault="00CC52D0" w:rsidP="00CC52D0">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IV stepen stručne spreme, </w:t>
      </w:r>
      <w:r w:rsidR="001E61AD" w:rsidRPr="00C842A4">
        <w:rPr>
          <w:rFonts w:ascii="Arial" w:hAnsi="Arial" w:cs="Arial"/>
          <w:sz w:val="20"/>
          <w:szCs w:val="20"/>
          <w:lang w:val="sr-Latn-RS"/>
        </w:rPr>
        <w:t>1</w:t>
      </w:r>
      <w:r w:rsidRPr="00C842A4">
        <w:rPr>
          <w:rFonts w:ascii="Arial" w:hAnsi="Arial" w:cs="Arial"/>
          <w:sz w:val="20"/>
          <w:szCs w:val="20"/>
          <w:lang w:val="sr-Latn-RS"/>
        </w:rPr>
        <w:t xml:space="preserve"> godin</w:t>
      </w:r>
      <w:r w:rsidR="001E61AD" w:rsidRPr="00C842A4">
        <w:rPr>
          <w:rFonts w:ascii="Arial" w:hAnsi="Arial" w:cs="Arial"/>
          <w:sz w:val="20"/>
          <w:szCs w:val="20"/>
          <w:lang w:val="sr-Latn-RS"/>
        </w:rPr>
        <w:t>a</w:t>
      </w:r>
      <w:r w:rsidRPr="00C842A4">
        <w:rPr>
          <w:rFonts w:ascii="Arial" w:hAnsi="Arial" w:cs="Arial"/>
          <w:sz w:val="20"/>
          <w:szCs w:val="20"/>
          <w:lang w:val="sr-Latn-RS"/>
        </w:rPr>
        <w:t xml:space="preserve"> radnog iskustva na rukovodećim poslovima i </w:t>
      </w:r>
      <w:r w:rsidRPr="00C842A4">
        <w:rPr>
          <w:rFonts w:ascii="Arial" w:hAnsi="Arial" w:cs="Arial"/>
          <w:sz w:val="20"/>
          <w:szCs w:val="20"/>
          <w:lang w:val="sr-Latn-RS" w:eastAsia="sr-Latn-RS"/>
        </w:rPr>
        <w:t>obavezno znanje engleskog. Osnovno poznavanje opštih alata (MS Office: Word, Excel, Outlook...).</w:t>
      </w:r>
    </w:p>
    <w:p w14:paraId="57CDBC4D" w14:textId="43A63C57" w:rsidR="00CC52D0" w:rsidRPr="00C842A4" w:rsidRDefault="00CC52D0" w:rsidP="00CC52D0">
      <w:pPr>
        <w:pStyle w:val="ListParagraph"/>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1 (jedan).</w:t>
      </w:r>
    </w:p>
    <w:p w14:paraId="5EEFD9CF" w14:textId="77777777" w:rsidR="00CC52D0" w:rsidRPr="00C842A4" w:rsidRDefault="00CC52D0" w:rsidP="004515DD">
      <w:pPr>
        <w:spacing w:after="120"/>
        <w:jc w:val="both"/>
        <w:rPr>
          <w:rFonts w:ascii="Arial" w:hAnsi="Arial" w:cs="Arial"/>
          <w:b/>
          <w:i/>
          <w:iCs/>
          <w:sz w:val="20"/>
          <w:szCs w:val="20"/>
          <w:lang w:val="sr-Latn-RS" w:eastAsia="sr-Latn-RS"/>
        </w:rPr>
      </w:pPr>
    </w:p>
    <w:p w14:paraId="1F0669EC" w14:textId="45E2BADD" w:rsidR="004515DD" w:rsidRPr="00C842A4" w:rsidRDefault="001E61AD" w:rsidP="002807BD">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SISTEM</w:t>
      </w:r>
      <w:r w:rsidR="00955741" w:rsidRPr="00C842A4">
        <w:rPr>
          <w:rFonts w:ascii="Arial" w:hAnsi="Arial" w:cs="Arial"/>
          <w:b/>
          <w:i/>
          <w:iCs/>
          <w:sz w:val="20"/>
          <w:szCs w:val="20"/>
          <w:lang w:val="sr-Latn-RS" w:eastAsia="sr-Latn-RS"/>
        </w:rPr>
        <w:t xml:space="preserve"> </w:t>
      </w:r>
      <w:r w:rsidRPr="00C842A4">
        <w:rPr>
          <w:rFonts w:ascii="Arial" w:hAnsi="Arial" w:cs="Arial"/>
          <w:b/>
          <w:i/>
          <w:iCs/>
          <w:sz w:val="20"/>
          <w:szCs w:val="20"/>
          <w:lang w:val="sr-Latn-RS" w:eastAsia="sr-Latn-RS"/>
        </w:rPr>
        <w:t>ADMINISTRATOR</w:t>
      </w:r>
    </w:p>
    <w:p w14:paraId="541A5348" w14:textId="77777777" w:rsidR="004515DD" w:rsidRPr="00C842A4" w:rsidRDefault="004515DD" w:rsidP="004515DD">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10F9D51D" w14:textId="102CEB29"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Obavlja poslove i ima kompetencije za instalaciju i konfiguraciju serverskih servisa na Windows server i Linux platformama - AD/LDAP, DHCP, DNS, Mail (Exchange, Po</w:t>
      </w:r>
      <w:r w:rsidR="002803D1">
        <w:rPr>
          <w:rFonts w:ascii="Arial" w:hAnsi="Arial" w:cs="Arial"/>
          <w:sz w:val="20"/>
          <w:szCs w:val="20"/>
          <w:lang w:val="sr-Latn-RS" w:eastAsia="sr-Latn-RS"/>
        </w:rPr>
        <w:t>s</w:t>
      </w:r>
      <w:r w:rsidRPr="00C842A4">
        <w:rPr>
          <w:rFonts w:ascii="Arial" w:hAnsi="Arial" w:cs="Arial"/>
          <w:sz w:val="20"/>
          <w:szCs w:val="20"/>
          <w:lang w:val="sr-Latn-RS" w:eastAsia="sr-Latn-RS"/>
        </w:rPr>
        <w:t>tfix), File share</w:t>
      </w:r>
      <w:r w:rsidR="001553B8" w:rsidRPr="00C842A4">
        <w:rPr>
          <w:rFonts w:ascii="Arial" w:hAnsi="Arial" w:cs="Arial"/>
          <w:sz w:val="20"/>
          <w:szCs w:val="20"/>
          <w:lang w:val="sr-Latn-RS" w:eastAsia="sr-Latn-RS"/>
        </w:rPr>
        <w:t>.</w:t>
      </w:r>
    </w:p>
    <w:p w14:paraId="5B7178D9" w14:textId="77777777"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Konfigurisanje serverskih računara i storage uređaja za rad u Hyper-V ili VMWare okruženju.</w:t>
      </w:r>
    </w:p>
    <w:p w14:paraId="2B360954" w14:textId="77777777"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Konfigurisanje Hyper-V / VMWare servisa.</w:t>
      </w:r>
    </w:p>
    <w:p w14:paraId="5310B5F4" w14:textId="285A1564"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Praćenje rada</w:t>
      </w:r>
      <w:r w:rsidR="001E61AD" w:rsidRPr="00C842A4">
        <w:t xml:space="preserve"> </w:t>
      </w:r>
      <w:r w:rsidR="001E61AD" w:rsidRPr="00C842A4">
        <w:rPr>
          <w:rFonts w:ascii="Arial" w:hAnsi="Arial" w:cs="Arial"/>
          <w:sz w:val="20"/>
          <w:szCs w:val="20"/>
          <w:lang w:val="sr-Latn-RS" w:eastAsia="sr-Latn-RS"/>
        </w:rPr>
        <w:t>i tehničke ispravnosti</w:t>
      </w:r>
      <w:r w:rsidRPr="00C842A4">
        <w:rPr>
          <w:rFonts w:ascii="Arial" w:hAnsi="Arial" w:cs="Arial"/>
          <w:sz w:val="20"/>
          <w:szCs w:val="20"/>
          <w:lang w:val="sr-Latn-RS" w:eastAsia="sr-Latn-RS"/>
        </w:rPr>
        <w:t xml:space="preserve"> servera, administracija Windows i Linux </w:t>
      </w:r>
      <w:r w:rsidR="004A32FB">
        <w:rPr>
          <w:rFonts w:ascii="Arial" w:hAnsi="Arial" w:cs="Arial"/>
          <w:sz w:val="20"/>
          <w:szCs w:val="20"/>
          <w:lang w:val="sr-Latn-RS" w:eastAsia="sr-Latn-RS"/>
        </w:rPr>
        <w:t>servera</w:t>
      </w:r>
      <w:r w:rsidR="001553B8" w:rsidRPr="00C842A4">
        <w:rPr>
          <w:rFonts w:ascii="Arial" w:hAnsi="Arial" w:cs="Arial"/>
          <w:sz w:val="20"/>
          <w:szCs w:val="20"/>
          <w:lang w:val="sr-Latn-RS" w:eastAsia="sr-Latn-RS"/>
        </w:rPr>
        <w:t>.</w:t>
      </w:r>
    </w:p>
    <w:p w14:paraId="432134B2" w14:textId="3CEAD1F6"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Kreiranje</w:t>
      </w:r>
      <w:r w:rsidR="001E61AD" w:rsidRPr="00C842A4">
        <w:rPr>
          <w:rFonts w:ascii="Arial" w:hAnsi="Arial" w:cs="Arial"/>
          <w:sz w:val="20"/>
          <w:szCs w:val="20"/>
          <w:lang w:val="sr-Latn-RS" w:eastAsia="sr-Latn-RS"/>
        </w:rPr>
        <w:t xml:space="preserve">, praćenje i upravljanje </w:t>
      </w:r>
      <w:r w:rsidRPr="00C842A4">
        <w:rPr>
          <w:rFonts w:ascii="Arial" w:hAnsi="Arial" w:cs="Arial"/>
          <w:sz w:val="20"/>
          <w:szCs w:val="20"/>
          <w:lang w:val="sr-Latn-RS" w:eastAsia="sr-Latn-RS"/>
        </w:rPr>
        <w:t>backup-</w:t>
      </w:r>
      <w:r w:rsidR="001E61AD" w:rsidRPr="00C842A4">
        <w:rPr>
          <w:rFonts w:ascii="Arial" w:hAnsi="Arial" w:cs="Arial"/>
          <w:sz w:val="20"/>
          <w:szCs w:val="20"/>
          <w:lang w:val="sr-Latn-RS" w:eastAsia="sr-Latn-RS"/>
        </w:rPr>
        <w:t>ima</w:t>
      </w:r>
      <w:r w:rsidR="001553B8" w:rsidRPr="00C842A4">
        <w:rPr>
          <w:rFonts w:ascii="Arial" w:hAnsi="Arial" w:cs="Arial"/>
          <w:sz w:val="20"/>
          <w:szCs w:val="20"/>
          <w:lang w:val="sr-Latn-RS" w:eastAsia="sr-Latn-RS"/>
        </w:rPr>
        <w:t>.</w:t>
      </w:r>
    </w:p>
    <w:p w14:paraId="6BEF6F72" w14:textId="0A2C956B"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Tehnička podrška korisnicima</w:t>
      </w:r>
      <w:r w:rsidR="001E61AD" w:rsidRPr="00C842A4">
        <w:rPr>
          <w:rFonts w:ascii="Arial" w:hAnsi="Arial" w:cs="Arial"/>
          <w:sz w:val="20"/>
          <w:szCs w:val="20"/>
          <w:lang w:val="sr-Latn-RS" w:eastAsia="sr-Latn-RS"/>
        </w:rPr>
        <w:t xml:space="preserve"> iz sfere sistem administracije</w:t>
      </w:r>
      <w:r w:rsidR="001553B8" w:rsidRPr="00C842A4">
        <w:rPr>
          <w:rFonts w:ascii="Arial" w:hAnsi="Arial" w:cs="Arial"/>
          <w:sz w:val="20"/>
          <w:szCs w:val="20"/>
          <w:lang w:val="sr-Latn-RS" w:eastAsia="sr-Latn-RS"/>
        </w:rPr>
        <w:t>.</w:t>
      </w:r>
    </w:p>
    <w:p w14:paraId="2B0EC581" w14:textId="77777777"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Sprovođenje politike bezbednosti</w:t>
      </w:r>
      <w:r w:rsidR="001553B8" w:rsidRPr="00C842A4">
        <w:rPr>
          <w:rFonts w:ascii="Arial" w:hAnsi="Arial" w:cs="Arial"/>
          <w:sz w:val="20"/>
          <w:szCs w:val="20"/>
          <w:lang w:val="sr-Latn-RS" w:eastAsia="sr-Latn-RS"/>
        </w:rPr>
        <w:t>.</w:t>
      </w:r>
    </w:p>
    <w:p w14:paraId="70BBAF5E" w14:textId="62DD1EEF"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Ažuriranje postojećeg i implementacija novog </w:t>
      </w:r>
      <w:r w:rsidR="001E61AD" w:rsidRPr="00C842A4">
        <w:rPr>
          <w:rFonts w:ascii="Arial" w:hAnsi="Arial" w:cs="Arial"/>
          <w:sz w:val="20"/>
          <w:szCs w:val="20"/>
          <w:lang w:val="sr-Latn-RS" w:eastAsia="sr-Latn-RS"/>
        </w:rPr>
        <w:t xml:space="preserve">sistemskog </w:t>
      </w:r>
      <w:r w:rsidRPr="00C842A4">
        <w:rPr>
          <w:rFonts w:ascii="Arial" w:hAnsi="Arial" w:cs="Arial"/>
          <w:sz w:val="20"/>
          <w:szCs w:val="20"/>
          <w:lang w:val="sr-Latn-RS" w:eastAsia="sr-Latn-RS"/>
        </w:rPr>
        <w:t>softvera</w:t>
      </w:r>
      <w:r w:rsidR="001553B8" w:rsidRPr="00C842A4">
        <w:rPr>
          <w:rFonts w:ascii="Arial" w:hAnsi="Arial" w:cs="Arial"/>
          <w:sz w:val="20"/>
          <w:szCs w:val="20"/>
          <w:lang w:val="sr-Latn-RS" w:eastAsia="sr-Latn-RS"/>
        </w:rPr>
        <w:t>.</w:t>
      </w:r>
    </w:p>
    <w:p w14:paraId="191BC90A" w14:textId="77777777"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Obavezan je da generiše izveštaje po zahtevima standarda koji su primenjeni u preduzeću</w:t>
      </w:r>
      <w:r w:rsidR="001553B8" w:rsidRPr="00C842A4">
        <w:rPr>
          <w:rFonts w:ascii="Arial" w:hAnsi="Arial" w:cs="Arial"/>
          <w:sz w:val="20"/>
          <w:szCs w:val="20"/>
          <w:lang w:val="sr-Latn-RS" w:eastAsia="sr-Latn-RS"/>
        </w:rPr>
        <w:t>.</w:t>
      </w:r>
    </w:p>
    <w:p w14:paraId="59FC4DFD" w14:textId="0596729A"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Aktivno učestvuje u životnom ciklusu IT usluga (tranzicija, operativna upotreba i stalno poboljšanje IT usluga), po potrebi učestvuje i u početnim fazama razvoja: planiranje i dizajn</w:t>
      </w:r>
      <w:r w:rsidR="00B968EB" w:rsidRPr="00C842A4">
        <w:rPr>
          <w:rFonts w:ascii="Arial" w:hAnsi="Arial" w:cs="Arial"/>
          <w:sz w:val="20"/>
          <w:szCs w:val="20"/>
          <w:lang w:val="sr-Latn-RS" w:eastAsia="sr-Latn-RS"/>
        </w:rPr>
        <w:t>.</w:t>
      </w:r>
    </w:p>
    <w:p w14:paraId="3F48B615" w14:textId="77777777"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Obavezan je da ukazuje na eventualne nepredviđene rizike, odnosno da predlaže mere za poboljšanje IT usluge</w:t>
      </w:r>
      <w:r w:rsidR="001553B8" w:rsidRPr="00C842A4">
        <w:rPr>
          <w:rFonts w:ascii="Arial" w:hAnsi="Arial" w:cs="Arial"/>
          <w:sz w:val="20"/>
          <w:szCs w:val="20"/>
          <w:lang w:val="sr-Latn-RS" w:eastAsia="sr-Latn-RS"/>
        </w:rPr>
        <w:t>.</w:t>
      </w:r>
    </w:p>
    <w:p w14:paraId="637E0EEE" w14:textId="77777777"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u planiranim obukama</w:t>
      </w:r>
      <w:r w:rsidR="001553B8" w:rsidRPr="00C842A4">
        <w:rPr>
          <w:rFonts w:ascii="Arial" w:hAnsi="Arial" w:cs="Arial"/>
          <w:sz w:val="20"/>
          <w:szCs w:val="20"/>
          <w:lang w:val="sr-Latn-RS" w:eastAsia="sr-Latn-RS"/>
        </w:rPr>
        <w:t>.</w:t>
      </w:r>
    </w:p>
    <w:p w14:paraId="52C7094E" w14:textId="77777777"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Obavezan je da vodi računa o poštovanju SLA ugovora</w:t>
      </w:r>
      <w:r w:rsidR="001553B8" w:rsidRPr="00C842A4">
        <w:rPr>
          <w:rFonts w:ascii="Arial" w:hAnsi="Arial" w:cs="Arial"/>
          <w:sz w:val="20"/>
          <w:szCs w:val="20"/>
          <w:lang w:val="sr-Latn-RS" w:eastAsia="sr-Latn-RS"/>
        </w:rPr>
        <w:t>.</w:t>
      </w:r>
    </w:p>
    <w:p w14:paraId="38BCC7AF" w14:textId="181234FB"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Obavlja poslove i poznaje rad u softverima za d</w:t>
      </w:r>
      <w:r w:rsidR="004A32FB">
        <w:rPr>
          <w:rFonts w:ascii="Arial" w:hAnsi="Arial" w:cs="Arial"/>
          <w:sz w:val="20"/>
          <w:szCs w:val="20"/>
          <w:lang w:val="sr-Latn-RS" w:eastAsia="sr-Latn-RS"/>
        </w:rPr>
        <w:t>aljinski nadzor i administraciju</w:t>
      </w:r>
      <w:r w:rsidR="001553B8" w:rsidRPr="00C842A4">
        <w:rPr>
          <w:rFonts w:ascii="Arial" w:hAnsi="Arial" w:cs="Arial"/>
          <w:sz w:val="20"/>
          <w:szCs w:val="20"/>
          <w:lang w:val="sr-Latn-RS" w:eastAsia="sr-Latn-RS"/>
        </w:rPr>
        <w:t>.</w:t>
      </w:r>
    </w:p>
    <w:p w14:paraId="3D454FF4" w14:textId="77777777"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Podešavanja i praćenja rada share point portala</w:t>
      </w:r>
      <w:r w:rsidR="001553B8" w:rsidRPr="00C842A4">
        <w:rPr>
          <w:rFonts w:ascii="Arial" w:hAnsi="Arial" w:cs="Arial"/>
          <w:sz w:val="20"/>
          <w:szCs w:val="20"/>
          <w:lang w:val="sr-Latn-RS" w:eastAsia="sr-Latn-RS"/>
        </w:rPr>
        <w:t>.</w:t>
      </w:r>
    </w:p>
    <w:p w14:paraId="27191324" w14:textId="77821D83"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lastRenderedPageBreak/>
        <w:t>Instalacija, podešavanje, kastomizacija i održavanje komercijalnih cloud servisa (</w:t>
      </w:r>
      <w:r w:rsidR="0051532C" w:rsidRPr="00C842A4">
        <w:rPr>
          <w:rFonts w:ascii="Arial" w:hAnsi="Arial" w:cs="Arial"/>
          <w:sz w:val="20"/>
          <w:szCs w:val="20"/>
          <w:lang w:val="sr-Latn-RS" w:eastAsia="sr-Latn-RS"/>
        </w:rPr>
        <w:t>G</w:t>
      </w:r>
      <w:r w:rsidRPr="00C842A4">
        <w:rPr>
          <w:rFonts w:ascii="Arial" w:hAnsi="Arial" w:cs="Arial"/>
          <w:sz w:val="20"/>
          <w:szCs w:val="20"/>
          <w:lang w:val="sr-Latn-RS" w:eastAsia="sr-Latn-RS"/>
        </w:rPr>
        <w:t xml:space="preserve">oogle, </w:t>
      </w:r>
      <w:r w:rsidR="0051532C" w:rsidRPr="00C842A4">
        <w:rPr>
          <w:rFonts w:ascii="Arial" w:hAnsi="Arial" w:cs="Arial"/>
          <w:sz w:val="20"/>
          <w:szCs w:val="20"/>
          <w:lang w:val="sr-Latn-RS" w:eastAsia="sr-Latn-RS"/>
        </w:rPr>
        <w:t>M</w:t>
      </w:r>
      <w:r w:rsidRPr="00C842A4">
        <w:rPr>
          <w:rFonts w:ascii="Arial" w:hAnsi="Arial" w:cs="Arial"/>
          <w:sz w:val="20"/>
          <w:szCs w:val="20"/>
          <w:lang w:val="sr-Latn-RS" w:eastAsia="sr-Latn-RS"/>
        </w:rPr>
        <w:t xml:space="preserve">icrosoft, </w:t>
      </w:r>
      <w:r w:rsidR="0051532C" w:rsidRPr="00C842A4">
        <w:rPr>
          <w:rFonts w:ascii="Arial" w:hAnsi="Arial" w:cs="Arial"/>
          <w:sz w:val="20"/>
          <w:szCs w:val="20"/>
          <w:lang w:val="sr-Latn-RS" w:eastAsia="sr-Latn-RS"/>
        </w:rPr>
        <w:t>Azure itd.</w:t>
      </w:r>
      <w:r w:rsidRPr="00C842A4">
        <w:rPr>
          <w:rFonts w:ascii="Arial" w:hAnsi="Arial" w:cs="Arial"/>
          <w:sz w:val="20"/>
          <w:szCs w:val="20"/>
          <w:lang w:val="sr-Latn-RS" w:eastAsia="sr-Latn-RS"/>
        </w:rPr>
        <w:t>), kao i servisa baziranih na internim cloud rešenjima, kao što je sigurnosni backup, i druge usluge</w:t>
      </w:r>
      <w:r w:rsidR="001553B8" w:rsidRPr="00C842A4">
        <w:rPr>
          <w:rFonts w:ascii="Arial" w:hAnsi="Arial" w:cs="Arial"/>
          <w:sz w:val="20"/>
          <w:szCs w:val="20"/>
          <w:lang w:val="sr-Latn-RS" w:eastAsia="sr-Latn-RS"/>
        </w:rPr>
        <w:t>.</w:t>
      </w:r>
    </w:p>
    <w:p w14:paraId="0D872FDE" w14:textId="06960EC4" w:rsidR="004A32FB" w:rsidRDefault="004A32FB" w:rsidP="00712BA4">
      <w:pPr>
        <w:pStyle w:val="ListParagraph"/>
        <w:numPr>
          <w:ilvl w:val="0"/>
          <w:numId w:val="9"/>
        </w:numPr>
        <w:spacing w:after="120"/>
        <w:jc w:val="both"/>
        <w:rPr>
          <w:rFonts w:ascii="Arial" w:hAnsi="Arial" w:cs="Arial"/>
          <w:sz w:val="20"/>
          <w:szCs w:val="20"/>
          <w:lang w:val="sr-Latn-RS" w:eastAsia="sr-Latn-RS"/>
        </w:rPr>
      </w:pPr>
      <w:r>
        <w:rPr>
          <w:rFonts w:ascii="Arial" w:hAnsi="Arial" w:cs="Arial"/>
          <w:sz w:val="20"/>
          <w:szCs w:val="20"/>
          <w:lang w:val="sr-Latn-RS" w:eastAsia="sr-Latn-RS"/>
        </w:rPr>
        <w:t xml:space="preserve">Učestvuje u procesu nabavke serverske infrastrukture u tehničkom aspektu. </w:t>
      </w:r>
    </w:p>
    <w:p w14:paraId="07206C8A" w14:textId="1B4FF86C" w:rsidR="004515DD" w:rsidRPr="00C842A4" w:rsidRDefault="004515DD" w:rsidP="00712BA4">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Dokumentovanje svih aktivnosti</w:t>
      </w:r>
      <w:r w:rsidR="0051532C" w:rsidRPr="00C842A4">
        <w:rPr>
          <w:rFonts w:ascii="Arial" w:hAnsi="Arial" w:cs="Arial"/>
          <w:sz w:val="20"/>
          <w:szCs w:val="20"/>
          <w:lang w:val="sr-Latn-RS" w:eastAsia="sr-Latn-RS"/>
        </w:rPr>
        <w:t xml:space="preserve"> i utrošenih radnih sati.</w:t>
      </w:r>
    </w:p>
    <w:p w14:paraId="54A0EDAC" w14:textId="77777777" w:rsidR="00070D4D" w:rsidRPr="00C842A4" w:rsidRDefault="00070D4D" w:rsidP="00070D4D">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3CCABF8B" w14:textId="77777777" w:rsidR="00070D4D" w:rsidRPr="00C842A4" w:rsidRDefault="00070D4D" w:rsidP="00070D4D">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08DDC433" w14:textId="49230C17" w:rsidR="004515DD" w:rsidRPr="00C842A4" w:rsidRDefault="00070D4D" w:rsidP="00070D4D">
      <w:pPr>
        <w:pStyle w:val="ListParagraph"/>
        <w:numPr>
          <w:ilvl w:val="0"/>
          <w:numId w:val="9"/>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51532C" w:rsidRPr="00C842A4">
        <w:rPr>
          <w:rFonts w:ascii="Arial" w:hAnsi="Arial" w:cs="Arial"/>
          <w:sz w:val="20"/>
          <w:szCs w:val="20"/>
          <w:lang w:val="sr-Latn-RS" w:eastAsia="sr-Latn-RS"/>
        </w:rPr>
        <w:t>Šefu CDR-a</w:t>
      </w:r>
      <w:r w:rsidR="001553B8" w:rsidRPr="00C842A4">
        <w:rPr>
          <w:rFonts w:ascii="Arial" w:hAnsi="Arial" w:cs="Arial"/>
          <w:sz w:val="20"/>
          <w:szCs w:val="20"/>
          <w:lang w:val="sr-Latn-RS" w:eastAsia="sr-Latn-RS"/>
        </w:rPr>
        <w:t>.</w:t>
      </w:r>
    </w:p>
    <w:p w14:paraId="3EBC82CA" w14:textId="77777777" w:rsidR="004515DD" w:rsidRPr="00C842A4" w:rsidRDefault="004515DD" w:rsidP="004515DD">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60F25AEF" w14:textId="67CA147C" w:rsidR="004515DD" w:rsidRPr="00C842A4" w:rsidRDefault="00831E60" w:rsidP="004515DD">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III/IV stepen stručne spreme.</w:t>
      </w:r>
      <w:r w:rsidR="004515DD" w:rsidRPr="00C842A4">
        <w:rPr>
          <w:rFonts w:ascii="Arial" w:hAnsi="Arial" w:cs="Arial"/>
          <w:sz w:val="20"/>
          <w:szCs w:val="20"/>
          <w:lang w:val="sr-Latn-RS" w:eastAsia="sr-Latn-RS"/>
        </w:rPr>
        <w:t xml:space="preserve"> Poznavanje engleskog jezika. Poznavanje UNIX/Linux i Microsoft baziranih operativnih sistema, osnovno poznavanje opštih alata (MS Office: Word, Excel, Outlook...). Potrebno je da ima najmanje jedan odgovarajući sertifikat koji se odnosi na datu oblast i u obavezi je da stiče kompetencije predviđene individualnim godišnjim planom obuke</w:t>
      </w:r>
      <w:r w:rsidR="00821DEB" w:rsidRPr="00C842A4">
        <w:rPr>
          <w:rFonts w:ascii="Arial" w:hAnsi="Arial" w:cs="Arial"/>
          <w:sz w:val="20"/>
          <w:szCs w:val="20"/>
          <w:lang w:val="sr-Latn-RS" w:eastAsia="sr-Latn-RS"/>
        </w:rPr>
        <w:t>.</w:t>
      </w:r>
    </w:p>
    <w:p w14:paraId="4C977264" w14:textId="6E84BE49" w:rsidR="004515DD" w:rsidRPr="00C842A4" w:rsidRDefault="004515DD" w:rsidP="004515DD">
      <w:pPr>
        <w:pStyle w:val="ListParagraph"/>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w:t>
      </w:r>
      <w:r w:rsidR="00C72C00">
        <w:rPr>
          <w:rFonts w:ascii="Arial" w:hAnsi="Arial" w:cs="Arial"/>
          <w:sz w:val="20"/>
          <w:szCs w:val="20"/>
          <w:lang w:val="sr-Latn-RS" w:eastAsia="sr-Latn-RS"/>
        </w:rPr>
        <w:t>4</w:t>
      </w:r>
      <w:r w:rsidRPr="00C842A4">
        <w:rPr>
          <w:rFonts w:ascii="Arial" w:hAnsi="Arial" w:cs="Arial"/>
          <w:sz w:val="20"/>
          <w:szCs w:val="20"/>
          <w:lang w:val="sr-Latn-RS" w:eastAsia="sr-Latn-RS"/>
        </w:rPr>
        <w:t xml:space="preserve"> (</w:t>
      </w:r>
      <w:r w:rsidR="00C72C00">
        <w:rPr>
          <w:rFonts w:ascii="Arial" w:hAnsi="Arial" w:cs="Arial"/>
          <w:sz w:val="20"/>
          <w:szCs w:val="20"/>
          <w:lang w:val="sr-Latn-RS" w:eastAsia="sr-Latn-RS"/>
        </w:rPr>
        <w:t>četiri</w:t>
      </w:r>
      <w:r w:rsidRPr="00C842A4">
        <w:rPr>
          <w:rFonts w:ascii="Arial" w:hAnsi="Arial" w:cs="Arial"/>
          <w:sz w:val="20"/>
          <w:szCs w:val="20"/>
          <w:lang w:val="sr-Latn-RS" w:eastAsia="sr-Latn-RS"/>
        </w:rPr>
        <w:t>).</w:t>
      </w:r>
    </w:p>
    <w:p w14:paraId="690C51EC" w14:textId="77777777" w:rsidR="004515DD" w:rsidRPr="00C842A4" w:rsidRDefault="004515DD" w:rsidP="004515DD">
      <w:pPr>
        <w:spacing w:after="120"/>
        <w:jc w:val="both"/>
        <w:rPr>
          <w:rFonts w:ascii="Arial" w:eastAsia="Calibri" w:hAnsi="Arial" w:cs="Arial"/>
          <w:sz w:val="20"/>
          <w:szCs w:val="20"/>
          <w:lang w:val="sr-Latn-RS" w:eastAsia="sr-Latn-RS"/>
        </w:rPr>
      </w:pPr>
    </w:p>
    <w:p w14:paraId="18AFC4A5" w14:textId="7968424F" w:rsidR="004515DD" w:rsidRPr="00C842A4" w:rsidRDefault="00955741" w:rsidP="00DD2AB0">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ADMINISTRATOR MREŽA</w:t>
      </w:r>
    </w:p>
    <w:p w14:paraId="2A17B5B9" w14:textId="77777777" w:rsidR="004515DD" w:rsidRPr="00C842A4" w:rsidRDefault="004515DD" w:rsidP="004515DD">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6AA3547E" w14:textId="272C9250"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Visok nivo znanja iz oblasti implementacije/administracije aktivne mrežne opreme (ruteri, svičevi</w:t>
      </w:r>
      <w:r w:rsidR="00955741" w:rsidRPr="00C842A4">
        <w:rPr>
          <w:rFonts w:ascii="Arial" w:hAnsi="Arial" w:cs="Arial"/>
          <w:sz w:val="20"/>
          <w:szCs w:val="20"/>
          <w:lang w:val="sr-Latn-RS" w:eastAsia="sr-Latn-RS"/>
        </w:rPr>
        <w:t>, firewall</w:t>
      </w:r>
      <w:r w:rsidRPr="00C842A4">
        <w:rPr>
          <w:rFonts w:ascii="Arial" w:hAnsi="Arial" w:cs="Arial"/>
          <w:sz w:val="20"/>
          <w:szCs w:val="20"/>
          <w:lang w:val="sr-Latn-RS" w:eastAsia="sr-Latn-RS"/>
        </w:rPr>
        <w:t xml:space="preserve">  i sl.)</w:t>
      </w:r>
      <w:r w:rsidR="001553B8" w:rsidRPr="00C842A4">
        <w:rPr>
          <w:rFonts w:ascii="Arial" w:hAnsi="Arial" w:cs="Arial"/>
          <w:sz w:val="20"/>
          <w:szCs w:val="20"/>
          <w:lang w:val="sr-Latn-RS" w:eastAsia="sr-Latn-RS"/>
        </w:rPr>
        <w:t>.</w:t>
      </w:r>
    </w:p>
    <w:p w14:paraId="16ED6142" w14:textId="77777777"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Detaljno poznavanje TCP/IP protokola</w:t>
      </w:r>
      <w:r w:rsidR="001553B8" w:rsidRPr="00C842A4">
        <w:rPr>
          <w:rFonts w:ascii="Arial" w:hAnsi="Arial" w:cs="Arial"/>
          <w:sz w:val="20"/>
          <w:szCs w:val="20"/>
          <w:lang w:val="sr-Latn-RS" w:eastAsia="sr-Latn-RS"/>
        </w:rPr>
        <w:t>.</w:t>
      </w:r>
    </w:p>
    <w:p w14:paraId="2BB8E1A4" w14:textId="6093AAF7"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Visok nivo znanja u sledećim tehnološkim oblastima: Ethernet, VPN, </w:t>
      </w:r>
      <w:r w:rsidR="00C164BC" w:rsidRPr="00C842A4">
        <w:rPr>
          <w:rFonts w:ascii="Arial" w:hAnsi="Arial" w:cs="Arial"/>
          <w:sz w:val="20"/>
          <w:szCs w:val="20"/>
          <w:lang w:val="sr-Latn-RS" w:eastAsia="sr-Latn-RS"/>
        </w:rPr>
        <w:t>Wireless</w:t>
      </w:r>
      <w:r w:rsidR="005A6EEE" w:rsidRPr="00C842A4">
        <w:rPr>
          <w:rFonts w:ascii="Arial" w:hAnsi="Arial" w:cs="Arial"/>
          <w:sz w:val="20"/>
          <w:szCs w:val="20"/>
          <w:lang w:val="sr-Latn-RS" w:eastAsia="sr-Latn-RS"/>
        </w:rPr>
        <w:t xml:space="preserve"> i sl.</w:t>
      </w:r>
    </w:p>
    <w:p w14:paraId="6EB5210C" w14:textId="2321DA9A"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Visok nivo znanja u oblasti bezbednosti računarskih mreža</w:t>
      </w:r>
      <w:r w:rsidR="007A3624" w:rsidRPr="00C842A4">
        <w:rPr>
          <w:rFonts w:ascii="Arial" w:hAnsi="Arial" w:cs="Arial"/>
          <w:sz w:val="20"/>
          <w:szCs w:val="20"/>
          <w:lang w:val="sr-Latn-RS" w:eastAsia="sr-Latn-RS"/>
        </w:rPr>
        <w:t xml:space="preserve"> i firewall-a</w:t>
      </w:r>
      <w:r w:rsidR="001553B8" w:rsidRPr="00C842A4">
        <w:rPr>
          <w:rFonts w:ascii="Arial" w:hAnsi="Arial" w:cs="Arial"/>
          <w:sz w:val="20"/>
          <w:szCs w:val="20"/>
          <w:lang w:val="sr-Latn-RS" w:eastAsia="sr-Latn-RS"/>
        </w:rPr>
        <w:t>.</w:t>
      </w:r>
    </w:p>
    <w:p w14:paraId="35C1CCB6" w14:textId="4F6E99FB"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Konfigurisanje mrežne opreme raznih proizvođača, L2, L3 i Wi-Fi servisa (routing, switching, VPN…)</w:t>
      </w:r>
      <w:r w:rsidR="00B968EB" w:rsidRPr="00C842A4">
        <w:rPr>
          <w:rFonts w:ascii="Arial" w:hAnsi="Arial" w:cs="Arial"/>
          <w:sz w:val="20"/>
          <w:szCs w:val="20"/>
          <w:lang w:val="sr-Latn-RS" w:eastAsia="sr-Latn-RS"/>
        </w:rPr>
        <w:t>.</w:t>
      </w:r>
    </w:p>
    <w:p w14:paraId="0F5272F7" w14:textId="0D0756B9"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Konfigurisanje opreme prema zahtevu korisnika </w:t>
      </w:r>
      <w:r w:rsidR="006D1F0A" w:rsidRPr="00C842A4">
        <w:rPr>
          <w:rFonts w:ascii="Arial" w:hAnsi="Arial" w:cs="Arial"/>
          <w:sz w:val="20"/>
          <w:szCs w:val="20"/>
          <w:lang w:val="sr-Latn-RS" w:eastAsia="sr-Latn-RS"/>
        </w:rPr>
        <w:t>– dizajn, segmetnacija, itd</w:t>
      </w:r>
      <w:r w:rsidR="001553B8" w:rsidRPr="00C842A4">
        <w:rPr>
          <w:rFonts w:ascii="Arial" w:hAnsi="Arial" w:cs="Arial"/>
          <w:sz w:val="20"/>
          <w:szCs w:val="20"/>
          <w:lang w:val="sr-Latn-RS" w:eastAsia="sr-Latn-RS"/>
        </w:rPr>
        <w:t>.</w:t>
      </w:r>
    </w:p>
    <w:p w14:paraId="512280B3" w14:textId="77777777"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Sprovodi politiku bezbednosti informacija</w:t>
      </w:r>
      <w:r w:rsidR="001553B8" w:rsidRPr="00C842A4">
        <w:rPr>
          <w:rFonts w:ascii="Arial" w:hAnsi="Arial" w:cs="Arial"/>
          <w:sz w:val="20"/>
          <w:szCs w:val="20"/>
          <w:lang w:val="sr-Latn-RS" w:eastAsia="sr-Latn-RS"/>
        </w:rPr>
        <w:t>.</w:t>
      </w:r>
    </w:p>
    <w:p w14:paraId="33B04525" w14:textId="564109D2"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Obezbeđuje tehnička rešenja i listu robe koju treba nabaviti za potrebe projekata i sarađuje sa </w:t>
      </w:r>
      <w:r w:rsidR="00330850" w:rsidRPr="00C842A4">
        <w:rPr>
          <w:rFonts w:ascii="Arial" w:hAnsi="Arial" w:cs="Arial"/>
          <w:sz w:val="20"/>
          <w:szCs w:val="20"/>
          <w:lang w:val="sr-Latn-RS" w:eastAsia="sr-Latn-RS"/>
        </w:rPr>
        <w:t>Sektorom prodaje</w:t>
      </w:r>
      <w:r w:rsidR="001553B8" w:rsidRPr="00C842A4">
        <w:rPr>
          <w:rFonts w:ascii="Arial" w:hAnsi="Arial" w:cs="Arial"/>
          <w:sz w:val="20"/>
          <w:szCs w:val="20"/>
          <w:lang w:val="sr-Latn-RS" w:eastAsia="sr-Latn-RS"/>
        </w:rPr>
        <w:t>.</w:t>
      </w:r>
    </w:p>
    <w:p w14:paraId="0C59686C" w14:textId="151E1B5F"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Potrebno je poznavanje proizvoda (projektovanje i priprema ponuda), projekta</w:t>
      </w:r>
      <w:r w:rsidR="00C164BC" w:rsidRPr="00C842A4">
        <w:rPr>
          <w:rFonts w:ascii="Arial" w:hAnsi="Arial" w:cs="Arial"/>
          <w:sz w:val="20"/>
          <w:szCs w:val="20"/>
          <w:lang w:val="sr-Latn-RS" w:eastAsia="sr-Latn-RS"/>
        </w:rPr>
        <w:t>, šema i elaborata</w:t>
      </w:r>
      <w:r w:rsidRPr="00C842A4">
        <w:rPr>
          <w:rFonts w:ascii="Arial" w:hAnsi="Arial" w:cs="Arial"/>
          <w:sz w:val="20"/>
          <w:szCs w:val="20"/>
          <w:lang w:val="sr-Latn-RS" w:eastAsia="sr-Latn-RS"/>
        </w:rPr>
        <w:t>.</w:t>
      </w:r>
    </w:p>
    <w:p w14:paraId="5D07B1C0" w14:textId="77777777"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Sastavni deo posla je generisanje izveštaja po zahtevima standarda koji su u primeni u preduzeću</w:t>
      </w:r>
      <w:r w:rsidR="001553B8" w:rsidRPr="00C842A4">
        <w:rPr>
          <w:rFonts w:ascii="Arial" w:hAnsi="Arial" w:cs="Arial"/>
          <w:sz w:val="20"/>
          <w:szCs w:val="20"/>
          <w:lang w:val="sr-Latn-RS" w:eastAsia="sr-Latn-RS"/>
        </w:rPr>
        <w:t>.</w:t>
      </w:r>
    </w:p>
    <w:p w14:paraId="0B3B0DA3" w14:textId="77777777"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Aktivno učestvuje u životnom ciklusu IT usluga ( tranzicija, operativna upotreba i stalno poboljšanje IT usluga), po potrebi učestvuje i u početnim fazama razvoja: planiranje i dizajn</w:t>
      </w:r>
      <w:r w:rsidR="001553B8" w:rsidRPr="00C842A4">
        <w:rPr>
          <w:rFonts w:ascii="Arial" w:hAnsi="Arial" w:cs="Arial"/>
          <w:sz w:val="20"/>
          <w:szCs w:val="20"/>
          <w:lang w:val="sr-Latn-RS" w:eastAsia="sr-Latn-RS"/>
        </w:rPr>
        <w:t>.</w:t>
      </w:r>
    </w:p>
    <w:p w14:paraId="7386D57E" w14:textId="77777777"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Obavezan je da ukazuje na eventualne nepredviđene rizike, odnosno da predlaže mere za poboljšanje IT usluge</w:t>
      </w:r>
      <w:r w:rsidR="001553B8" w:rsidRPr="00C842A4">
        <w:rPr>
          <w:rFonts w:ascii="Arial" w:hAnsi="Arial" w:cs="Arial"/>
          <w:sz w:val="20"/>
          <w:szCs w:val="20"/>
          <w:lang w:val="sr-Latn-RS" w:eastAsia="sr-Latn-RS"/>
        </w:rPr>
        <w:t>.</w:t>
      </w:r>
    </w:p>
    <w:p w14:paraId="16B93438" w14:textId="77777777"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u planiranim obukama</w:t>
      </w:r>
      <w:r w:rsidR="001553B8" w:rsidRPr="00C842A4">
        <w:rPr>
          <w:rFonts w:ascii="Arial" w:hAnsi="Arial" w:cs="Arial"/>
          <w:sz w:val="20"/>
          <w:szCs w:val="20"/>
          <w:lang w:val="sr-Latn-RS" w:eastAsia="sr-Latn-RS"/>
        </w:rPr>
        <w:t>.</w:t>
      </w:r>
    </w:p>
    <w:p w14:paraId="5A14FC1E" w14:textId="77777777"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Izrađuje standardima zahtevanu dokumentaciju</w:t>
      </w:r>
      <w:r w:rsidR="001553B8" w:rsidRPr="00C842A4">
        <w:rPr>
          <w:rFonts w:ascii="Arial" w:hAnsi="Arial" w:cs="Arial"/>
          <w:sz w:val="20"/>
          <w:szCs w:val="20"/>
          <w:lang w:val="sr-Latn-RS" w:eastAsia="sr-Latn-RS"/>
        </w:rPr>
        <w:t>.</w:t>
      </w:r>
    </w:p>
    <w:p w14:paraId="7218F871" w14:textId="77777777"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Obavezan je da vodi računa o poštovanju SLA ugovora</w:t>
      </w:r>
      <w:r w:rsidR="001553B8" w:rsidRPr="00C842A4">
        <w:rPr>
          <w:rFonts w:ascii="Arial" w:hAnsi="Arial" w:cs="Arial"/>
          <w:sz w:val="20"/>
          <w:szCs w:val="20"/>
          <w:lang w:val="sr-Latn-RS" w:eastAsia="sr-Latn-RS"/>
        </w:rPr>
        <w:t>.</w:t>
      </w:r>
    </w:p>
    <w:p w14:paraId="42FFF652" w14:textId="48E68FE3"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Obavlja poslove i poznaje rad u softverima za daljinski nadzor</w:t>
      </w:r>
      <w:r w:rsidR="005A6EEE" w:rsidRPr="00C842A4">
        <w:rPr>
          <w:rFonts w:ascii="Arial" w:hAnsi="Arial" w:cs="Arial"/>
          <w:sz w:val="20"/>
          <w:szCs w:val="20"/>
          <w:lang w:val="sr-Latn-RS" w:eastAsia="sr-Latn-RS"/>
        </w:rPr>
        <w:t>.</w:t>
      </w:r>
    </w:p>
    <w:p w14:paraId="4A8DA07D" w14:textId="3F0CD611"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Instalacija, podešavanje, kastomizacija i održavanje komercijalnih cloud servisa (</w:t>
      </w:r>
      <w:r w:rsidR="009A35A0" w:rsidRPr="00C842A4">
        <w:rPr>
          <w:rFonts w:ascii="Arial" w:hAnsi="Arial" w:cs="Arial"/>
          <w:sz w:val="20"/>
          <w:szCs w:val="20"/>
          <w:lang w:val="sr-Latn-RS" w:eastAsia="sr-Latn-RS"/>
        </w:rPr>
        <w:t xml:space="preserve">Unify, Aruba, Sophos i dr.) </w:t>
      </w:r>
      <w:r w:rsidRPr="00C842A4">
        <w:rPr>
          <w:rFonts w:ascii="Arial" w:hAnsi="Arial" w:cs="Arial"/>
          <w:sz w:val="20"/>
          <w:szCs w:val="20"/>
          <w:lang w:val="sr-Latn-RS" w:eastAsia="sr-Latn-RS"/>
        </w:rPr>
        <w:t>kao i servisa baziranih na internim cloud rešenjima</w:t>
      </w:r>
      <w:r w:rsidR="001553B8" w:rsidRPr="00C842A4">
        <w:rPr>
          <w:rFonts w:ascii="Arial" w:hAnsi="Arial" w:cs="Arial"/>
          <w:sz w:val="20"/>
          <w:szCs w:val="20"/>
          <w:lang w:val="sr-Latn-RS" w:eastAsia="sr-Latn-RS"/>
        </w:rPr>
        <w:t>.</w:t>
      </w:r>
    </w:p>
    <w:p w14:paraId="20339094" w14:textId="004FD3F8" w:rsidR="004515DD" w:rsidRPr="00C842A4" w:rsidRDefault="004515DD" w:rsidP="00712BA4">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Dokumentovanje svih aktivnosti</w:t>
      </w:r>
      <w:r w:rsidR="009A35A0" w:rsidRPr="00C842A4">
        <w:rPr>
          <w:rFonts w:ascii="Arial" w:hAnsi="Arial" w:cs="Arial"/>
          <w:sz w:val="20"/>
          <w:szCs w:val="20"/>
          <w:lang w:val="sr-Latn-RS" w:eastAsia="sr-Latn-RS"/>
        </w:rPr>
        <w:t xml:space="preserve"> i utrošenih radnih sati</w:t>
      </w:r>
      <w:r w:rsidR="001553B8" w:rsidRPr="00C842A4">
        <w:rPr>
          <w:rFonts w:ascii="Arial" w:hAnsi="Arial" w:cs="Arial"/>
          <w:sz w:val="20"/>
          <w:szCs w:val="20"/>
          <w:lang w:val="sr-Latn-RS" w:eastAsia="sr-Latn-RS"/>
        </w:rPr>
        <w:t>.</w:t>
      </w:r>
    </w:p>
    <w:p w14:paraId="4B3865A9" w14:textId="77777777" w:rsidR="000B3056" w:rsidRPr="00C842A4" w:rsidRDefault="000B3056" w:rsidP="000B3056">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4DA0F264" w14:textId="77777777" w:rsidR="000B3056" w:rsidRPr="00C842A4" w:rsidRDefault="000B3056" w:rsidP="000B3056">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6D922D97" w14:textId="327FB2AE" w:rsidR="004515DD" w:rsidRPr="00C842A4" w:rsidRDefault="000B3056" w:rsidP="000B3056">
      <w:pPr>
        <w:pStyle w:val="ListParagraph"/>
        <w:numPr>
          <w:ilvl w:val="0"/>
          <w:numId w:val="10"/>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 savesno, kvalitetno, zakonito i stručno obavljanje svojih poslova odgovara</w:t>
      </w:r>
      <w:r w:rsidR="004515DD" w:rsidRPr="00C842A4">
        <w:rPr>
          <w:rFonts w:ascii="Arial" w:hAnsi="Arial" w:cs="Arial"/>
          <w:sz w:val="20"/>
          <w:szCs w:val="20"/>
          <w:lang w:val="sr-Latn-RS" w:eastAsia="sr-Latn-RS"/>
        </w:rPr>
        <w:t xml:space="preserve"> </w:t>
      </w:r>
      <w:r w:rsidR="009A35A0" w:rsidRPr="00C842A4">
        <w:rPr>
          <w:rFonts w:ascii="Arial" w:hAnsi="Arial" w:cs="Arial"/>
          <w:sz w:val="20"/>
          <w:szCs w:val="20"/>
          <w:lang w:val="sr-Latn-RS" w:eastAsia="sr-Latn-RS"/>
        </w:rPr>
        <w:t>Šefu CDR-a</w:t>
      </w:r>
      <w:r w:rsidR="001553B8" w:rsidRPr="00C842A4">
        <w:rPr>
          <w:rFonts w:ascii="Arial" w:hAnsi="Arial" w:cs="Arial"/>
          <w:sz w:val="20"/>
          <w:szCs w:val="20"/>
          <w:lang w:val="sr-Latn-RS" w:eastAsia="sr-Latn-RS"/>
        </w:rPr>
        <w:t>.</w:t>
      </w:r>
    </w:p>
    <w:p w14:paraId="1BEBEC46" w14:textId="77777777" w:rsidR="004515DD" w:rsidRPr="00C842A4" w:rsidRDefault="004515DD" w:rsidP="004515DD">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44D3FAFE" w14:textId="6E98EB6A" w:rsidR="004515DD" w:rsidRPr="00C842A4" w:rsidRDefault="00C164BC" w:rsidP="00C164BC">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III/</w:t>
      </w:r>
      <w:r w:rsidR="004515DD" w:rsidRPr="00C842A4">
        <w:rPr>
          <w:rFonts w:ascii="Arial" w:hAnsi="Arial" w:cs="Arial"/>
          <w:sz w:val="20"/>
          <w:szCs w:val="20"/>
          <w:lang w:val="sr-Latn-RS" w:eastAsia="sr-Latn-RS"/>
        </w:rPr>
        <w:t>IV stepen stručne spreme. Poznavanje engleskog jezika. Poznavanje UNIX/Linux i Microsoft baziranih operativnih sistema, osnovno poznavanje opštih alata (MS Office: Word, Excel, Outlook...). Potrebno je da ima najmanje jedan odgovarajući sertifikat koji se odnosi na datu oblast</w:t>
      </w:r>
      <w:r w:rsidR="00E354A7" w:rsidRPr="00C842A4">
        <w:rPr>
          <w:rFonts w:ascii="Arial" w:hAnsi="Arial" w:cs="Arial"/>
          <w:sz w:val="20"/>
          <w:szCs w:val="20"/>
          <w:lang w:val="sr-Latn-RS" w:eastAsia="sr-Latn-RS"/>
        </w:rPr>
        <w:t xml:space="preserve"> (po mogućnosti Cisco)</w:t>
      </w:r>
      <w:r w:rsidR="004515DD" w:rsidRPr="00C842A4">
        <w:rPr>
          <w:rFonts w:ascii="Arial" w:hAnsi="Arial" w:cs="Arial"/>
          <w:sz w:val="20"/>
          <w:szCs w:val="20"/>
          <w:lang w:val="sr-Latn-RS" w:eastAsia="sr-Latn-RS"/>
        </w:rPr>
        <w:t xml:space="preserve"> i u obavezi je da stiče kompetencije predviđene individualnim godišnjim planom obuke.</w:t>
      </w:r>
    </w:p>
    <w:p w14:paraId="1AEE9A7A" w14:textId="61D9BCB8" w:rsidR="004515DD" w:rsidRPr="00C842A4" w:rsidRDefault="004515DD" w:rsidP="00C164BC">
      <w:pPr>
        <w:pStyle w:val="ListParagraph"/>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w:t>
      </w:r>
      <w:r w:rsidR="005A7370" w:rsidRPr="00C842A4">
        <w:rPr>
          <w:rFonts w:ascii="Arial" w:hAnsi="Arial" w:cs="Arial"/>
          <w:sz w:val="20"/>
          <w:szCs w:val="20"/>
          <w:lang w:val="sr-Latn-RS" w:eastAsia="sr-Latn-RS"/>
        </w:rPr>
        <w:t>1</w:t>
      </w:r>
      <w:r w:rsidRPr="00C842A4">
        <w:rPr>
          <w:rFonts w:ascii="Arial" w:hAnsi="Arial" w:cs="Arial"/>
          <w:sz w:val="20"/>
          <w:szCs w:val="20"/>
          <w:lang w:val="sr-Latn-RS" w:eastAsia="sr-Latn-RS"/>
        </w:rPr>
        <w:t xml:space="preserve"> (</w:t>
      </w:r>
      <w:r w:rsidR="005A7370" w:rsidRPr="00C842A4">
        <w:rPr>
          <w:rFonts w:ascii="Arial" w:hAnsi="Arial" w:cs="Arial"/>
          <w:sz w:val="20"/>
          <w:szCs w:val="20"/>
          <w:lang w:val="sr-Latn-RS" w:eastAsia="sr-Latn-RS"/>
        </w:rPr>
        <w:t>jedan</w:t>
      </w:r>
      <w:r w:rsidRPr="00C842A4">
        <w:rPr>
          <w:rFonts w:ascii="Arial" w:hAnsi="Arial" w:cs="Arial"/>
          <w:sz w:val="20"/>
          <w:szCs w:val="20"/>
          <w:lang w:val="sr-Latn-RS" w:eastAsia="sr-Latn-RS"/>
        </w:rPr>
        <w:t>).</w:t>
      </w:r>
    </w:p>
    <w:p w14:paraId="7865C761" w14:textId="15082DC5" w:rsidR="00AD4B6E" w:rsidRPr="00C842A4" w:rsidRDefault="00AD4B6E" w:rsidP="004515DD">
      <w:pPr>
        <w:pStyle w:val="ListParagraph"/>
        <w:spacing w:after="120"/>
        <w:jc w:val="both"/>
        <w:rPr>
          <w:rFonts w:ascii="Arial" w:hAnsi="Arial" w:cs="Arial"/>
          <w:sz w:val="20"/>
          <w:szCs w:val="20"/>
          <w:lang w:val="sr-Latn-RS" w:eastAsia="sr-Latn-RS"/>
        </w:rPr>
      </w:pPr>
    </w:p>
    <w:p w14:paraId="4EA90240" w14:textId="668DFF05" w:rsidR="00FC76EF" w:rsidRPr="00C842A4" w:rsidRDefault="00FC76EF" w:rsidP="00570F16">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 xml:space="preserve">SERVISER RAČUNARA I </w:t>
      </w:r>
      <w:r w:rsidR="00244039" w:rsidRPr="00C842A4">
        <w:rPr>
          <w:rFonts w:ascii="Arial" w:hAnsi="Arial" w:cs="Arial"/>
          <w:b/>
          <w:i/>
          <w:iCs/>
          <w:sz w:val="20"/>
          <w:szCs w:val="20"/>
          <w:lang w:val="sr-Latn-RS" w:eastAsia="sr-Latn-RS"/>
        </w:rPr>
        <w:t xml:space="preserve">RAČUNARSKE </w:t>
      </w:r>
      <w:r w:rsidRPr="00C842A4">
        <w:rPr>
          <w:rFonts w:ascii="Arial" w:hAnsi="Arial" w:cs="Arial"/>
          <w:b/>
          <w:i/>
          <w:iCs/>
          <w:sz w:val="20"/>
          <w:szCs w:val="20"/>
          <w:lang w:val="sr-Latn-RS" w:eastAsia="sr-Latn-RS"/>
        </w:rPr>
        <w:t>OPREME</w:t>
      </w:r>
    </w:p>
    <w:p w14:paraId="44C8397A" w14:textId="77777777" w:rsidR="00FC76EF" w:rsidRPr="00C842A4" w:rsidRDefault="00FC76EF" w:rsidP="00FC76EF">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5051CA32" w14:textId="0E6D49A5" w:rsidR="00FC76EF" w:rsidRPr="00C842A4" w:rsidRDefault="00A66B68" w:rsidP="00712BA4">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Sklapanje</w:t>
      </w:r>
      <w:r w:rsidR="00FC76EF" w:rsidRPr="00C842A4">
        <w:rPr>
          <w:rFonts w:ascii="Arial" w:hAnsi="Arial" w:cs="Arial"/>
          <w:sz w:val="20"/>
          <w:szCs w:val="20"/>
          <w:lang w:val="sr-Latn-RS" w:eastAsia="sr-Latn-RS"/>
        </w:rPr>
        <w:t xml:space="preserve"> računara, montaža opreme na terenu, servisiranje, održavanje i preventivno čišćenje računara i dodatne opreme, ispod nivoa ovlašćenog servisa</w:t>
      </w:r>
      <w:r w:rsidR="001553B8" w:rsidRPr="00C842A4">
        <w:rPr>
          <w:rFonts w:ascii="Arial" w:hAnsi="Arial" w:cs="Arial"/>
          <w:sz w:val="20"/>
          <w:szCs w:val="20"/>
          <w:lang w:val="sr-Latn-RS" w:eastAsia="sr-Latn-RS"/>
        </w:rPr>
        <w:t>.</w:t>
      </w:r>
    </w:p>
    <w:p w14:paraId="6CC6C7F0" w14:textId="77777777" w:rsidR="00FC76EF" w:rsidRPr="00C842A4" w:rsidRDefault="00FC76EF" w:rsidP="00712BA4">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Instalacija operativnih sistema i softvera</w:t>
      </w:r>
      <w:r w:rsidR="001553B8" w:rsidRPr="00C842A4">
        <w:rPr>
          <w:rFonts w:ascii="Arial" w:hAnsi="Arial" w:cs="Arial"/>
          <w:sz w:val="20"/>
          <w:szCs w:val="20"/>
          <w:lang w:val="sr-Latn-RS" w:eastAsia="sr-Latn-RS"/>
        </w:rPr>
        <w:t>.</w:t>
      </w:r>
    </w:p>
    <w:p w14:paraId="717C631B" w14:textId="43C60B99" w:rsidR="00A66B68" w:rsidRPr="00C842A4" w:rsidRDefault="00A66B68" w:rsidP="00712BA4">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Praćenje i administracija web portala vendora za bezbednosna rešenja (kao npr. Sophos).</w:t>
      </w:r>
    </w:p>
    <w:p w14:paraId="20F131FC" w14:textId="77777777" w:rsidR="00FC76EF" w:rsidRPr="00C842A4" w:rsidRDefault="00FC76EF" w:rsidP="00712BA4">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Dijagnostika i otklanjanje kvarova</w:t>
      </w:r>
      <w:r w:rsidR="001553B8" w:rsidRPr="00C842A4">
        <w:rPr>
          <w:rFonts w:ascii="Arial" w:hAnsi="Arial" w:cs="Arial"/>
          <w:sz w:val="20"/>
          <w:szCs w:val="20"/>
          <w:lang w:val="sr-Latn-RS" w:eastAsia="sr-Latn-RS"/>
        </w:rPr>
        <w:t>.</w:t>
      </w:r>
    </w:p>
    <w:p w14:paraId="60174452" w14:textId="77777777" w:rsidR="00FC76EF" w:rsidRPr="00C842A4" w:rsidRDefault="00FC76EF" w:rsidP="00712BA4">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Konfigurisanje klijentskih servisa</w:t>
      </w:r>
      <w:r w:rsidR="001553B8" w:rsidRPr="00C842A4">
        <w:rPr>
          <w:rFonts w:ascii="Arial" w:hAnsi="Arial" w:cs="Arial"/>
          <w:sz w:val="20"/>
          <w:szCs w:val="20"/>
          <w:lang w:val="sr-Latn-RS" w:eastAsia="sr-Latn-RS"/>
        </w:rPr>
        <w:t>.</w:t>
      </w:r>
    </w:p>
    <w:p w14:paraId="77A4EB55" w14:textId="77777777" w:rsidR="00FC76EF" w:rsidRPr="00C842A4" w:rsidRDefault="00FC76EF" w:rsidP="00712BA4">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Prijem i otprema neispravnih delova, kao i postupak prilikom završavanja reklamacija, do kontakta sa krajnjim korisnikom</w:t>
      </w:r>
      <w:r w:rsidR="001553B8" w:rsidRPr="00C842A4">
        <w:rPr>
          <w:rFonts w:ascii="Arial" w:hAnsi="Arial" w:cs="Arial"/>
          <w:sz w:val="20"/>
          <w:szCs w:val="20"/>
          <w:lang w:val="sr-Latn-RS" w:eastAsia="sr-Latn-RS"/>
        </w:rPr>
        <w:t>.</w:t>
      </w:r>
    </w:p>
    <w:p w14:paraId="0CE50B27" w14:textId="4F80C226" w:rsidR="00FC76EF" w:rsidRPr="00C842A4" w:rsidRDefault="00FC76EF" w:rsidP="00712BA4">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Dokumentovanje svih aktivnosti</w:t>
      </w:r>
      <w:r w:rsidR="00A66B68" w:rsidRPr="00C842A4">
        <w:rPr>
          <w:rFonts w:ascii="Arial" w:hAnsi="Arial" w:cs="Arial"/>
          <w:sz w:val="20"/>
          <w:szCs w:val="20"/>
          <w:lang w:val="sr-Latn-RS" w:eastAsia="sr-Latn-RS"/>
        </w:rPr>
        <w:t xml:space="preserve"> i utrošenih radnih sati</w:t>
      </w:r>
      <w:r w:rsidR="001553B8" w:rsidRPr="00C842A4">
        <w:rPr>
          <w:rFonts w:ascii="Arial" w:hAnsi="Arial" w:cs="Arial"/>
          <w:sz w:val="20"/>
          <w:szCs w:val="20"/>
          <w:lang w:val="sr-Latn-RS" w:eastAsia="sr-Latn-RS"/>
        </w:rPr>
        <w:t>.</w:t>
      </w:r>
    </w:p>
    <w:p w14:paraId="1DF77EF2" w14:textId="77777777" w:rsidR="00FC76EF" w:rsidRPr="00C842A4" w:rsidRDefault="00FC76EF" w:rsidP="00712BA4">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Obavezan je da generiše izveštaje po zahtevima standarda koji su primenjeni u preduzeću</w:t>
      </w:r>
      <w:r w:rsidR="001553B8" w:rsidRPr="00C842A4">
        <w:rPr>
          <w:rFonts w:ascii="Arial" w:hAnsi="Arial" w:cs="Arial"/>
          <w:sz w:val="20"/>
          <w:szCs w:val="20"/>
          <w:lang w:val="sr-Latn-RS" w:eastAsia="sr-Latn-RS"/>
        </w:rPr>
        <w:t>.</w:t>
      </w:r>
    </w:p>
    <w:p w14:paraId="3ABA1062" w14:textId="77777777" w:rsidR="000B3056" w:rsidRPr="00C842A4" w:rsidRDefault="000B3056" w:rsidP="000B3056">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0F1365A8" w14:textId="77777777" w:rsidR="000B3056" w:rsidRPr="00C842A4" w:rsidRDefault="000B3056" w:rsidP="000B3056">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3ACDCC14" w14:textId="762FA0A4" w:rsidR="00FC76EF" w:rsidRPr="00C842A4" w:rsidRDefault="000B3056" w:rsidP="000B3056">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A66B68" w:rsidRPr="00C842A4">
        <w:rPr>
          <w:rFonts w:ascii="Arial" w:hAnsi="Arial" w:cs="Arial"/>
          <w:sz w:val="20"/>
          <w:szCs w:val="20"/>
          <w:lang w:val="sr-Latn-RS" w:eastAsia="sr-Latn-RS"/>
        </w:rPr>
        <w:t>Šefu CDR-a</w:t>
      </w:r>
      <w:r w:rsidR="001553B8" w:rsidRPr="00C842A4">
        <w:rPr>
          <w:rFonts w:ascii="Arial" w:hAnsi="Arial" w:cs="Arial"/>
          <w:sz w:val="20"/>
          <w:szCs w:val="20"/>
          <w:lang w:val="sr-Latn-RS" w:eastAsia="sr-Latn-RS"/>
        </w:rPr>
        <w:t>.</w:t>
      </w:r>
    </w:p>
    <w:p w14:paraId="041ADDA8" w14:textId="77777777" w:rsidR="00FC76EF" w:rsidRPr="00C842A4" w:rsidRDefault="00FC76EF" w:rsidP="00FC76EF">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15B626F6" w14:textId="6E1A5199" w:rsidR="00FC76EF" w:rsidRPr="00C842A4" w:rsidRDefault="00260979" w:rsidP="00FC76EF">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III/IV</w:t>
      </w:r>
      <w:r w:rsidR="00662ED7" w:rsidRPr="00C842A4">
        <w:rPr>
          <w:rFonts w:ascii="Arial" w:hAnsi="Arial" w:cs="Arial"/>
          <w:sz w:val="20"/>
          <w:szCs w:val="20"/>
          <w:lang w:val="sr-Latn-RS" w:eastAsia="sr-Latn-RS"/>
        </w:rPr>
        <w:t xml:space="preserve"> stepen stručne spreme</w:t>
      </w:r>
      <w:r w:rsidR="00FC76EF" w:rsidRPr="00C842A4">
        <w:rPr>
          <w:rFonts w:ascii="Arial" w:hAnsi="Arial" w:cs="Arial"/>
          <w:sz w:val="20"/>
          <w:szCs w:val="20"/>
          <w:lang w:val="sr-Latn-RS" w:eastAsia="sr-Latn-RS"/>
        </w:rPr>
        <w:t xml:space="preserve">. Poznavanje softvera i hardvera, poznavanje rada u Windows okruženju. Osnovno znanje vezano za </w:t>
      </w:r>
      <w:r w:rsidR="00A66B68" w:rsidRPr="00C842A4">
        <w:rPr>
          <w:rFonts w:ascii="Arial" w:hAnsi="Arial" w:cs="Arial"/>
          <w:sz w:val="20"/>
          <w:szCs w:val="20"/>
          <w:lang w:val="sr-Latn-RS" w:eastAsia="sr-Latn-RS"/>
        </w:rPr>
        <w:t xml:space="preserve">Linux, Windows, </w:t>
      </w:r>
      <w:r w:rsidR="00FC76EF" w:rsidRPr="00C842A4">
        <w:rPr>
          <w:rFonts w:ascii="Arial" w:hAnsi="Arial" w:cs="Arial"/>
          <w:sz w:val="20"/>
          <w:szCs w:val="20"/>
          <w:lang w:val="sr-Latn-RS" w:eastAsia="sr-Latn-RS"/>
        </w:rPr>
        <w:t>računarske mreže</w:t>
      </w:r>
      <w:r w:rsidR="0098716A" w:rsidRPr="00C842A4">
        <w:rPr>
          <w:rFonts w:ascii="Arial" w:hAnsi="Arial" w:cs="Arial"/>
          <w:sz w:val="20"/>
          <w:szCs w:val="20"/>
          <w:lang w:val="sr-Latn-RS" w:eastAsia="sr-Latn-RS"/>
        </w:rPr>
        <w:t xml:space="preserve">, kao i </w:t>
      </w:r>
      <w:r w:rsidR="00FC76EF" w:rsidRPr="00C842A4">
        <w:rPr>
          <w:rFonts w:ascii="Arial" w:hAnsi="Arial" w:cs="Arial"/>
          <w:sz w:val="20"/>
          <w:szCs w:val="20"/>
          <w:lang w:val="sr-Latn-RS" w:eastAsia="sr-Latn-RS"/>
        </w:rPr>
        <w:t xml:space="preserve"> poznavanje opštih alata (MS Office</w:t>
      </w:r>
      <w:r w:rsidR="0098716A" w:rsidRPr="00C842A4">
        <w:rPr>
          <w:rFonts w:ascii="Arial" w:hAnsi="Arial" w:cs="Arial"/>
          <w:sz w:val="20"/>
          <w:szCs w:val="20"/>
          <w:lang w:val="sr-Latn-RS" w:eastAsia="sr-Latn-RS"/>
        </w:rPr>
        <w:t xml:space="preserve"> i dr.</w:t>
      </w:r>
      <w:r w:rsidR="00FC76EF" w:rsidRPr="00C842A4">
        <w:rPr>
          <w:rFonts w:ascii="Arial" w:hAnsi="Arial" w:cs="Arial"/>
          <w:sz w:val="20"/>
          <w:szCs w:val="20"/>
          <w:lang w:val="sr-Latn-RS" w:eastAsia="sr-Latn-RS"/>
        </w:rPr>
        <w:t>). Poznavanje engleskog jezika.</w:t>
      </w:r>
    </w:p>
    <w:p w14:paraId="514DF90F" w14:textId="5C3B8EE4" w:rsidR="00821FFF" w:rsidRPr="00C842A4" w:rsidRDefault="00FC76EF" w:rsidP="00570F16">
      <w:pPr>
        <w:pStyle w:val="ListParagraph"/>
        <w:spacing w:after="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w:t>
      </w:r>
      <w:r w:rsidR="00AD4B6E" w:rsidRPr="00C842A4">
        <w:rPr>
          <w:rFonts w:ascii="Arial" w:hAnsi="Arial" w:cs="Arial"/>
          <w:sz w:val="20"/>
          <w:szCs w:val="20"/>
          <w:lang w:val="sr-Latn-RS" w:eastAsia="sr-Latn-RS"/>
        </w:rPr>
        <w:t>3</w:t>
      </w:r>
      <w:r w:rsidRPr="00C842A4">
        <w:rPr>
          <w:rFonts w:ascii="Arial" w:hAnsi="Arial" w:cs="Arial"/>
          <w:sz w:val="20"/>
          <w:szCs w:val="20"/>
          <w:lang w:val="sr-Latn-RS" w:eastAsia="sr-Latn-RS"/>
        </w:rPr>
        <w:t xml:space="preserve"> (</w:t>
      </w:r>
      <w:r w:rsidR="00AD4B6E" w:rsidRPr="00C842A4">
        <w:rPr>
          <w:rFonts w:ascii="Arial" w:hAnsi="Arial" w:cs="Arial"/>
          <w:sz w:val="20"/>
          <w:szCs w:val="20"/>
          <w:lang w:val="sr-Latn-RS" w:eastAsia="sr-Latn-RS"/>
        </w:rPr>
        <w:t>tri</w:t>
      </w:r>
      <w:r w:rsidRPr="00C842A4">
        <w:rPr>
          <w:rFonts w:ascii="Arial" w:hAnsi="Arial" w:cs="Arial"/>
          <w:sz w:val="20"/>
          <w:szCs w:val="20"/>
          <w:lang w:val="sr-Latn-RS" w:eastAsia="sr-Latn-RS"/>
        </w:rPr>
        <w:t>).</w:t>
      </w:r>
    </w:p>
    <w:p w14:paraId="55A625B7" w14:textId="77777777" w:rsidR="00E354A7" w:rsidRPr="00C842A4" w:rsidRDefault="00E354A7" w:rsidP="00E354A7">
      <w:pPr>
        <w:spacing w:after="120"/>
        <w:jc w:val="both"/>
        <w:rPr>
          <w:rFonts w:ascii="Arial" w:hAnsi="Arial" w:cs="Arial"/>
          <w:b/>
          <w:i/>
          <w:iCs/>
          <w:sz w:val="20"/>
          <w:szCs w:val="20"/>
          <w:lang w:val="sr-Latn-RS" w:eastAsia="sr-Latn-RS"/>
        </w:rPr>
      </w:pPr>
    </w:p>
    <w:p w14:paraId="6201CF5F" w14:textId="0AA7DFC8" w:rsidR="00E354A7" w:rsidRPr="00C842A4" w:rsidRDefault="00E354A7" w:rsidP="00E354A7">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MAGACIONER</w:t>
      </w:r>
    </w:p>
    <w:p w14:paraId="6770C3D4" w14:textId="1428213E" w:rsidR="00E354A7" w:rsidRPr="00C842A4" w:rsidRDefault="00E354A7" w:rsidP="00E354A7">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26F36F05" w14:textId="143C439A" w:rsidR="00E354A7" w:rsidRPr="00C842A4" w:rsidRDefault="00E354A7" w:rsidP="00E354A7">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Zaprima i otprema robu iz magacina, uz vođenje propisane dokumentacije.</w:t>
      </w:r>
    </w:p>
    <w:p w14:paraId="4C2938B2" w14:textId="3766CE1D" w:rsidR="00FA460A" w:rsidRPr="00C842A4" w:rsidRDefault="00FA460A" w:rsidP="00E354A7">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Vodi evidneciju o opremi izdatoj na revers.</w:t>
      </w:r>
    </w:p>
    <w:p w14:paraId="0FD2F77D" w14:textId="77777777" w:rsidR="00E354A7" w:rsidRPr="00C842A4" w:rsidRDefault="00E354A7" w:rsidP="00E354A7">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Vrši popis robe u magacinu najmanje jednom, a po potrebi i više puta godišnje.</w:t>
      </w:r>
    </w:p>
    <w:p w14:paraId="347F81C3" w14:textId="3C631D5E" w:rsidR="00E354A7" w:rsidRPr="00C842A4" w:rsidRDefault="00E354A7" w:rsidP="00E354A7">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Odgovoran je za stanje u magacinu, urednost i čistoću magacina.</w:t>
      </w:r>
    </w:p>
    <w:p w14:paraId="02BCD096" w14:textId="2F9373F3" w:rsidR="00E354A7" w:rsidRPr="00C842A4" w:rsidRDefault="00E354A7" w:rsidP="00E354A7">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Zaprimanje servisa,</w:t>
      </w:r>
      <w:r w:rsidR="00FA460A" w:rsidRPr="00C842A4">
        <w:rPr>
          <w:rFonts w:ascii="Arial" w:hAnsi="Arial" w:cs="Arial"/>
          <w:sz w:val="20"/>
          <w:szCs w:val="20"/>
          <w:lang w:val="sr-Latn-RS" w:eastAsia="sr-Latn-RS"/>
        </w:rPr>
        <w:t xml:space="preserve"> </w:t>
      </w:r>
      <w:r w:rsidRPr="00C842A4">
        <w:rPr>
          <w:rFonts w:ascii="Arial" w:hAnsi="Arial" w:cs="Arial"/>
          <w:sz w:val="20"/>
          <w:szCs w:val="20"/>
          <w:lang w:val="sr-Latn-RS" w:eastAsia="sr-Latn-RS"/>
        </w:rPr>
        <w:t>reklamacije i razrešenja servisa.</w:t>
      </w:r>
    </w:p>
    <w:p w14:paraId="038337E7" w14:textId="77777777" w:rsidR="00E354A7" w:rsidRPr="00C842A4" w:rsidRDefault="00E354A7" w:rsidP="00E354A7">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 potrebi vrši isporuke i druge kurirske poslove na teritoriji grada Novog Sada.</w:t>
      </w:r>
    </w:p>
    <w:p w14:paraId="32EA5FD4" w14:textId="42A96180" w:rsidR="00E354A7" w:rsidRPr="00C842A4" w:rsidRDefault="00E354A7" w:rsidP="00E354A7">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Komunicira</w:t>
      </w:r>
      <w:r w:rsidR="00FA460A" w:rsidRPr="00C842A4">
        <w:rPr>
          <w:rFonts w:ascii="Arial" w:hAnsi="Arial" w:cs="Arial"/>
          <w:sz w:val="20"/>
          <w:szCs w:val="20"/>
          <w:lang w:val="sr-Latn-RS" w:eastAsia="sr-Latn-RS"/>
        </w:rPr>
        <w:t xml:space="preserve"> sa spoljnim servisima</w:t>
      </w:r>
      <w:r w:rsidRPr="00C842A4">
        <w:rPr>
          <w:rFonts w:ascii="Arial" w:hAnsi="Arial" w:cs="Arial"/>
          <w:sz w:val="20"/>
          <w:szCs w:val="20"/>
          <w:lang w:val="sr-Latn-RS" w:eastAsia="sr-Latn-RS"/>
        </w:rPr>
        <w:t xml:space="preserve"> i prati opremu</w:t>
      </w:r>
      <w:r w:rsidR="00FA460A" w:rsidRPr="00C842A4">
        <w:rPr>
          <w:rFonts w:ascii="Arial" w:hAnsi="Arial" w:cs="Arial"/>
          <w:sz w:val="20"/>
          <w:szCs w:val="20"/>
          <w:lang w:val="sr-Latn-RS" w:eastAsia="sr-Latn-RS"/>
        </w:rPr>
        <w:t xml:space="preserve"> (rokove)</w:t>
      </w:r>
      <w:r w:rsidRPr="00C842A4">
        <w:rPr>
          <w:rFonts w:ascii="Arial" w:hAnsi="Arial" w:cs="Arial"/>
          <w:sz w:val="20"/>
          <w:szCs w:val="20"/>
          <w:lang w:val="sr-Latn-RS" w:eastAsia="sr-Latn-RS"/>
        </w:rPr>
        <w:t xml:space="preserve"> koja je odnešena na popravku u spoljne servise</w:t>
      </w:r>
      <w:r w:rsidR="00FA460A" w:rsidRPr="00C842A4">
        <w:rPr>
          <w:rFonts w:ascii="Arial" w:hAnsi="Arial" w:cs="Arial"/>
          <w:sz w:val="20"/>
          <w:szCs w:val="20"/>
          <w:lang w:val="sr-Latn-RS" w:eastAsia="sr-Latn-RS"/>
        </w:rPr>
        <w:t>, te informiše Sektor prodaje o statusima opreme.</w:t>
      </w:r>
    </w:p>
    <w:p w14:paraId="2B1DE5B0" w14:textId="1930B619" w:rsidR="00E354A7" w:rsidRPr="00C842A4" w:rsidRDefault="00E354A7" w:rsidP="00E354A7">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 potrebi učestvuje na projektima na ugradnji pasivne mrežne opreme.</w:t>
      </w:r>
    </w:p>
    <w:p w14:paraId="5C044EA4" w14:textId="77777777" w:rsidR="00E354A7" w:rsidRPr="00C842A4" w:rsidRDefault="00E354A7" w:rsidP="00E354A7">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Obavezan je da generiše izveštaje po zahtevima standarda koji se primenjuju u preduzeću.</w:t>
      </w:r>
    </w:p>
    <w:p w14:paraId="384F1FCF" w14:textId="4E840F61" w:rsidR="00D819F1" w:rsidRPr="00C842A4" w:rsidRDefault="00D819F1" w:rsidP="00E354A7">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Dokumentovanje svih aktivnosti i utrošenih radnih sati.</w:t>
      </w:r>
    </w:p>
    <w:p w14:paraId="1C329FC7" w14:textId="77777777" w:rsidR="000B3056" w:rsidRPr="00C842A4" w:rsidRDefault="000B3056" w:rsidP="000B3056">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5D2853DB" w14:textId="77777777" w:rsidR="000B3056" w:rsidRPr="00C842A4" w:rsidRDefault="000B3056" w:rsidP="000B3056">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3F4DED88" w14:textId="1BAB0885" w:rsidR="000B3056" w:rsidRPr="00C842A4" w:rsidRDefault="000B3056" w:rsidP="00CB49AB">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CB49AB" w:rsidRPr="00C842A4">
        <w:rPr>
          <w:rFonts w:ascii="Arial" w:hAnsi="Arial" w:cs="Arial"/>
          <w:sz w:val="20"/>
          <w:szCs w:val="20"/>
          <w:lang w:val="sr-Latn-RS" w:eastAsia="sr-Latn-RS"/>
        </w:rPr>
        <w:t>Šefu CDR-a.</w:t>
      </w:r>
    </w:p>
    <w:p w14:paraId="673AC961" w14:textId="1CDF585F" w:rsidR="00FA460A" w:rsidRPr="00C842A4" w:rsidRDefault="00FA460A" w:rsidP="000B3056">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6C159CAA" w14:textId="02B95625" w:rsidR="00E354A7" w:rsidRPr="00C842A4" w:rsidRDefault="00FA460A" w:rsidP="000B3056">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III/IV stepen stručne spreme. Poznavanje engleskog jezika.</w:t>
      </w:r>
    </w:p>
    <w:p w14:paraId="05774F5C" w14:textId="6E90C9C7" w:rsidR="00FA460A" w:rsidRPr="00C842A4" w:rsidRDefault="00FA460A" w:rsidP="00FA460A">
      <w:pPr>
        <w:pStyle w:val="ListParagraph"/>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1 (jedan).</w:t>
      </w:r>
    </w:p>
    <w:p w14:paraId="4B88AEC9" w14:textId="77777777" w:rsidR="00E354A7" w:rsidRPr="00C842A4" w:rsidRDefault="00E354A7" w:rsidP="005E2B22">
      <w:pPr>
        <w:spacing w:after="120"/>
        <w:jc w:val="both"/>
        <w:rPr>
          <w:rFonts w:ascii="Arial" w:hAnsi="Arial" w:cs="Arial"/>
          <w:b/>
          <w:i/>
          <w:iCs/>
          <w:sz w:val="20"/>
          <w:szCs w:val="20"/>
          <w:lang w:val="sr-Latn-RS" w:eastAsia="sr-Latn-RS"/>
        </w:rPr>
      </w:pPr>
    </w:p>
    <w:p w14:paraId="65625D2A" w14:textId="67CA282F" w:rsidR="005E2B22" w:rsidRPr="00C842A4" w:rsidRDefault="005E2B22" w:rsidP="00570F16">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 xml:space="preserve">TEHNIČAR ZA </w:t>
      </w:r>
      <w:r w:rsidR="002614A7" w:rsidRPr="00C842A4">
        <w:rPr>
          <w:rFonts w:ascii="Arial" w:hAnsi="Arial" w:cs="Arial"/>
          <w:b/>
          <w:i/>
          <w:iCs/>
          <w:sz w:val="20"/>
          <w:szCs w:val="20"/>
          <w:lang w:val="sr-Latn-RS" w:eastAsia="sr-Latn-RS"/>
        </w:rPr>
        <w:t>AUDIO OPREMU</w:t>
      </w:r>
    </w:p>
    <w:p w14:paraId="556919B5" w14:textId="77777777" w:rsidR="005E2B22" w:rsidRPr="00C842A4" w:rsidRDefault="005E2B22" w:rsidP="005E2B22">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3C0C24FF" w14:textId="42636BE9" w:rsidR="005E2B22" w:rsidRPr="00C842A4" w:rsidRDefault="005E2B22" w:rsidP="005E2B22">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Proizvodnja </w:t>
      </w:r>
      <w:r w:rsidR="000A422C" w:rsidRPr="00C842A4">
        <w:rPr>
          <w:rFonts w:ascii="Arial" w:hAnsi="Arial" w:cs="Arial"/>
          <w:sz w:val="20"/>
          <w:szCs w:val="20"/>
          <w:lang w:val="sr-Latn-RS" w:eastAsia="sr-Latn-RS"/>
        </w:rPr>
        <w:t>i popravka elektronskih sklopova</w:t>
      </w:r>
      <w:r w:rsidR="002614A7" w:rsidRPr="00C842A4">
        <w:rPr>
          <w:rFonts w:ascii="Arial" w:hAnsi="Arial" w:cs="Arial"/>
          <w:sz w:val="20"/>
          <w:szCs w:val="20"/>
          <w:lang w:val="sr-Latn-RS" w:eastAsia="sr-Latn-RS"/>
        </w:rPr>
        <w:t xml:space="preserve"> za audio opremu</w:t>
      </w:r>
      <w:r w:rsidRPr="00C842A4">
        <w:rPr>
          <w:rFonts w:ascii="Arial" w:hAnsi="Arial" w:cs="Arial"/>
          <w:sz w:val="20"/>
          <w:szCs w:val="20"/>
          <w:lang w:val="sr-Latn-RS" w:eastAsia="sr-Latn-RS"/>
        </w:rPr>
        <w:t>.</w:t>
      </w:r>
    </w:p>
    <w:p w14:paraId="38F42839" w14:textId="01C845AE" w:rsidR="005E2B22" w:rsidRPr="00C842A4" w:rsidRDefault="002614A7" w:rsidP="005E2B22">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Priprema audio opreme za isporuku krajnjem klijentu.</w:t>
      </w:r>
    </w:p>
    <w:p w14:paraId="09B7E788" w14:textId="0FBA30A3" w:rsidR="005E2B22" w:rsidRPr="00C842A4" w:rsidRDefault="005E2B22" w:rsidP="005E2B22">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Dijagnostika i otklanjanje kvarova</w:t>
      </w:r>
      <w:r w:rsidR="002614A7" w:rsidRPr="00C842A4">
        <w:rPr>
          <w:rFonts w:ascii="Arial" w:hAnsi="Arial" w:cs="Arial"/>
          <w:sz w:val="20"/>
          <w:szCs w:val="20"/>
          <w:lang w:val="sr-Latn-RS" w:eastAsia="sr-Latn-RS"/>
        </w:rPr>
        <w:t xml:space="preserve"> na audio opremi</w:t>
      </w:r>
      <w:r w:rsidRPr="00C842A4">
        <w:rPr>
          <w:rFonts w:ascii="Arial" w:hAnsi="Arial" w:cs="Arial"/>
          <w:sz w:val="20"/>
          <w:szCs w:val="20"/>
          <w:lang w:val="sr-Latn-RS" w:eastAsia="sr-Latn-RS"/>
        </w:rPr>
        <w:t>.</w:t>
      </w:r>
    </w:p>
    <w:p w14:paraId="1CE6EC20" w14:textId="77777777" w:rsidR="005E2B22" w:rsidRPr="00C842A4" w:rsidRDefault="005E2B22" w:rsidP="005E2B22">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Prijem i otprema neispravnih delova, kao i postupak prilikom završavanja reklamacija, do kontakta sa krajnjim korisnikom.</w:t>
      </w:r>
    </w:p>
    <w:p w14:paraId="61FD3CE6" w14:textId="77777777" w:rsidR="005E2B22" w:rsidRPr="00C842A4" w:rsidRDefault="005E2B22" w:rsidP="005E2B22">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Dokumentovanje svih aktivnosti.</w:t>
      </w:r>
    </w:p>
    <w:p w14:paraId="4B162303" w14:textId="77777777" w:rsidR="005E2B22" w:rsidRPr="00C842A4" w:rsidRDefault="005E2B22" w:rsidP="005E2B22">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w:t>
      </w:r>
    </w:p>
    <w:p w14:paraId="2B4A13AA" w14:textId="77777777" w:rsidR="005E2B22" w:rsidRPr="00C842A4" w:rsidRDefault="005E2B22" w:rsidP="005E2B22">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lastRenderedPageBreak/>
        <w:t>Obavezan je da generiše izveštaje po zahtevima standarda koji su primenjeni u preduzeću.</w:t>
      </w:r>
    </w:p>
    <w:p w14:paraId="446886FB" w14:textId="77777777" w:rsidR="00CB49AB" w:rsidRPr="00C842A4" w:rsidRDefault="00CB49AB" w:rsidP="00CB49AB">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790F1CB4" w14:textId="77777777" w:rsidR="00CB49AB" w:rsidRPr="00C842A4" w:rsidRDefault="00CB49AB" w:rsidP="00CB49AB">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53CD1735" w14:textId="77777777" w:rsidR="00CB49AB" w:rsidRPr="00C842A4" w:rsidRDefault="00CB49AB" w:rsidP="00CB49AB">
      <w:pPr>
        <w:pStyle w:val="ListParagraph"/>
        <w:numPr>
          <w:ilvl w:val="0"/>
          <w:numId w:val="11"/>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 savesno, kvalitetno, zakonito i stručno obavljanje svojih poslova odgovara Šefu CDR-a.</w:t>
      </w:r>
    </w:p>
    <w:p w14:paraId="022D35C9" w14:textId="77777777" w:rsidR="005E2B22" w:rsidRPr="00C842A4" w:rsidRDefault="005E2B22" w:rsidP="005E2B22">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1B7509D5" w14:textId="1B2A6AC9" w:rsidR="005E2B22" w:rsidRPr="00C842A4" w:rsidRDefault="00570F16" w:rsidP="005E2B22">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III/</w:t>
      </w:r>
      <w:r w:rsidR="005E2B22" w:rsidRPr="00C842A4">
        <w:rPr>
          <w:rFonts w:ascii="Arial" w:hAnsi="Arial" w:cs="Arial"/>
          <w:sz w:val="20"/>
          <w:szCs w:val="20"/>
          <w:lang w:val="sr-Latn-RS" w:eastAsia="sr-Latn-RS"/>
        </w:rPr>
        <w:t xml:space="preserve">IV stepen stručne spreme. Poznavanje </w:t>
      </w:r>
      <w:r w:rsidR="002614A7" w:rsidRPr="00C842A4">
        <w:rPr>
          <w:rFonts w:ascii="Arial" w:hAnsi="Arial" w:cs="Arial"/>
          <w:sz w:val="20"/>
          <w:szCs w:val="20"/>
          <w:lang w:val="sr-Latn-RS" w:eastAsia="sr-Latn-RS"/>
        </w:rPr>
        <w:t>elektronskih komponenti i sklopova</w:t>
      </w:r>
      <w:r w:rsidR="005E2B22" w:rsidRPr="00C842A4">
        <w:rPr>
          <w:rFonts w:ascii="Arial" w:hAnsi="Arial" w:cs="Arial"/>
          <w:sz w:val="20"/>
          <w:szCs w:val="20"/>
          <w:lang w:val="sr-Latn-RS" w:eastAsia="sr-Latn-RS"/>
        </w:rPr>
        <w:t xml:space="preserve">. </w:t>
      </w:r>
      <w:r w:rsidR="00330850" w:rsidRPr="00C842A4">
        <w:rPr>
          <w:rFonts w:ascii="Arial" w:hAnsi="Arial" w:cs="Arial"/>
          <w:sz w:val="20"/>
          <w:szCs w:val="20"/>
          <w:lang w:val="sr-Latn-RS" w:eastAsia="sr-Latn-RS"/>
        </w:rPr>
        <w:t>U o</w:t>
      </w:r>
      <w:r w:rsidR="005E2B22" w:rsidRPr="00C842A4">
        <w:rPr>
          <w:rFonts w:ascii="Arial" w:hAnsi="Arial" w:cs="Arial"/>
          <w:sz w:val="20"/>
          <w:szCs w:val="20"/>
          <w:lang w:val="sr-Latn-RS" w:eastAsia="sr-Latn-RS"/>
        </w:rPr>
        <w:t>bavezi je da stiče kompetencije predviđene individualnim godišnjim planom obuke. Osnovno poznavanje opštih alata (MS Office: Word, Excel, Outlook...). Poznavanje engleskog jezika.</w:t>
      </w:r>
    </w:p>
    <w:p w14:paraId="7406F17E" w14:textId="5081979F" w:rsidR="005E2B22" w:rsidRPr="00C842A4" w:rsidRDefault="005E2B22" w:rsidP="005E2B22">
      <w:pPr>
        <w:pStyle w:val="ListParagraph"/>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4 (četiri).</w:t>
      </w:r>
    </w:p>
    <w:p w14:paraId="72542A9D" w14:textId="77777777" w:rsidR="00AD4B6E" w:rsidRPr="00C842A4" w:rsidRDefault="00AD4B6E" w:rsidP="00AD4B6E">
      <w:pPr>
        <w:pStyle w:val="ListParagraph"/>
        <w:spacing w:after="120"/>
        <w:jc w:val="center"/>
        <w:rPr>
          <w:rFonts w:ascii="Arial" w:hAnsi="Arial" w:cs="Arial"/>
          <w:b/>
          <w:bCs/>
          <w:sz w:val="20"/>
          <w:szCs w:val="20"/>
          <w:lang w:val="sr-Latn-RS" w:eastAsia="sr-Latn-RS"/>
        </w:rPr>
      </w:pPr>
    </w:p>
    <w:p w14:paraId="6380E3B5" w14:textId="77777777" w:rsidR="00150BA3" w:rsidRDefault="00150BA3" w:rsidP="00AD4B6E">
      <w:pPr>
        <w:pStyle w:val="ListParagraph"/>
        <w:spacing w:after="120"/>
        <w:jc w:val="center"/>
        <w:rPr>
          <w:rFonts w:ascii="Arial" w:hAnsi="Arial" w:cs="Arial"/>
          <w:b/>
          <w:bCs/>
          <w:sz w:val="20"/>
          <w:szCs w:val="20"/>
          <w:lang w:val="sr-Latn-RS" w:eastAsia="sr-Latn-RS"/>
        </w:rPr>
      </w:pPr>
    </w:p>
    <w:p w14:paraId="142F1DDA" w14:textId="77777777" w:rsidR="000811B1" w:rsidRPr="00C842A4" w:rsidRDefault="000811B1" w:rsidP="00AD4B6E">
      <w:pPr>
        <w:pStyle w:val="ListParagraph"/>
        <w:spacing w:after="120"/>
        <w:jc w:val="center"/>
        <w:rPr>
          <w:rFonts w:ascii="Arial" w:hAnsi="Arial" w:cs="Arial"/>
          <w:b/>
          <w:bCs/>
          <w:sz w:val="20"/>
          <w:szCs w:val="20"/>
          <w:lang w:val="sr-Latn-RS" w:eastAsia="sr-Latn-RS"/>
        </w:rPr>
      </w:pPr>
    </w:p>
    <w:p w14:paraId="4EFC71E2" w14:textId="1FC07604" w:rsidR="00570F16" w:rsidRPr="00C842A4" w:rsidRDefault="00C94F60" w:rsidP="00150BA3">
      <w:pPr>
        <w:spacing w:after="120"/>
        <w:jc w:val="center"/>
        <w:rPr>
          <w:rFonts w:ascii="Arial" w:hAnsi="Arial" w:cs="Arial"/>
          <w:b/>
          <w:bCs/>
          <w:i/>
          <w:iCs/>
          <w:sz w:val="22"/>
          <w:szCs w:val="22"/>
          <w:lang w:val="sr-Latn-RS" w:eastAsia="sr-Latn-RS"/>
        </w:rPr>
      </w:pPr>
      <w:bookmarkStart w:id="0" w:name="_Hlk58913648"/>
      <w:r w:rsidRPr="00C842A4">
        <w:rPr>
          <w:rFonts w:ascii="Arial" w:hAnsi="Arial" w:cs="Arial"/>
          <w:b/>
          <w:bCs/>
          <w:i/>
          <w:iCs/>
          <w:sz w:val="22"/>
          <w:szCs w:val="22"/>
          <w:lang w:val="sr-Latn-RS" w:eastAsia="sr-Latn-RS"/>
        </w:rPr>
        <w:t xml:space="preserve">SEKTOR </w:t>
      </w:r>
      <w:r w:rsidR="00AD4B6E" w:rsidRPr="00C842A4">
        <w:rPr>
          <w:rFonts w:ascii="Arial" w:hAnsi="Arial" w:cs="Arial"/>
          <w:b/>
          <w:bCs/>
          <w:i/>
          <w:iCs/>
          <w:sz w:val="22"/>
          <w:szCs w:val="22"/>
          <w:lang w:val="sr-Latn-RS" w:eastAsia="sr-Latn-RS"/>
        </w:rPr>
        <w:t>ZA DIGITALNU TRANSFORMACIJU</w:t>
      </w:r>
      <w:r w:rsidRPr="00C842A4">
        <w:rPr>
          <w:rFonts w:ascii="Arial" w:hAnsi="Arial" w:cs="Arial"/>
          <w:b/>
          <w:bCs/>
          <w:i/>
          <w:iCs/>
          <w:sz w:val="22"/>
          <w:szCs w:val="22"/>
          <w:lang w:val="sr-Latn-RS" w:eastAsia="sr-Latn-RS"/>
        </w:rPr>
        <w:t xml:space="preserve"> I RAZVOJ</w:t>
      </w:r>
      <w:bookmarkEnd w:id="0"/>
      <w:r w:rsidR="00BA0B91" w:rsidRPr="00C842A4">
        <w:rPr>
          <w:rFonts w:ascii="Arial" w:hAnsi="Arial" w:cs="Arial"/>
          <w:b/>
          <w:bCs/>
          <w:i/>
          <w:iCs/>
          <w:sz w:val="22"/>
          <w:szCs w:val="22"/>
          <w:lang w:val="sr-Latn-RS" w:eastAsia="sr-Latn-RS"/>
        </w:rPr>
        <w:t xml:space="preserve"> (DTR)</w:t>
      </w:r>
    </w:p>
    <w:p w14:paraId="4B13C622" w14:textId="77777777" w:rsidR="00150BA3" w:rsidRPr="00C842A4" w:rsidRDefault="00150BA3" w:rsidP="00150BA3">
      <w:pPr>
        <w:spacing w:after="120"/>
        <w:jc w:val="center"/>
        <w:rPr>
          <w:rFonts w:ascii="Arial" w:hAnsi="Arial" w:cs="Arial"/>
          <w:b/>
          <w:bCs/>
          <w:i/>
          <w:iCs/>
          <w:sz w:val="22"/>
          <w:szCs w:val="22"/>
          <w:lang w:val="sr-Latn-RS" w:eastAsia="sr-Latn-RS"/>
        </w:rPr>
      </w:pPr>
    </w:p>
    <w:p w14:paraId="547823D0" w14:textId="2ED1CEDC" w:rsidR="00C94F60" w:rsidRPr="00C842A4" w:rsidRDefault="00C94F60" w:rsidP="00C94F60">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 xml:space="preserve">DIREKTOR </w:t>
      </w:r>
      <w:r w:rsidR="00CA5B53" w:rsidRPr="00C842A4">
        <w:rPr>
          <w:rFonts w:ascii="Arial" w:hAnsi="Arial" w:cs="Arial"/>
          <w:b/>
          <w:i/>
          <w:iCs/>
          <w:sz w:val="20"/>
          <w:szCs w:val="20"/>
          <w:lang w:val="sr-Latn-RS" w:eastAsia="sr-Latn-RS"/>
        </w:rPr>
        <w:t>SEKTORA ZA DIGITALNU TRANSFORMACIJU I RAZVOJ</w:t>
      </w:r>
    </w:p>
    <w:p w14:paraId="0205540E" w14:textId="77777777" w:rsidR="00C94F60" w:rsidRPr="00C842A4" w:rsidRDefault="00C94F60" w:rsidP="00C94F60">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7CE9F042" w14:textId="52135C4C"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Organizuje rad </w:t>
      </w:r>
      <w:r w:rsidR="00283363" w:rsidRPr="00C842A4">
        <w:rPr>
          <w:rFonts w:ascii="Arial" w:hAnsi="Arial" w:cs="Arial"/>
          <w:sz w:val="20"/>
          <w:szCs w:val="20"/>
          <w:lang w:val="sr-Latn-RS" w:eastAsia="sr-Latn-RS"/>
        </w:rPr>
        <w:t>DTR-a</w:t>
      </w:r>
      <w:r w:rsidRPr="00C842A4">
        <w:rPr>
          <w:rFonts w:ascii="Arial" w:hAnsi="Arial" w:cs="Arial"/>
          <w:sz w:val="20"/>
          <w:szCs w:val="20"/>
          <w:lang w:val="sr-Latn-RS" w:eastAsia="sr-Latn-RS"/>
        </w:rPr>
        <w:t>, i koordinira rad zaposlenih u tom sektoru.</w:t>
      </w:r>
    </w:p>
    <w:p w14:paraId="35B31CDF" w14:textId="20B06731"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Inicira aktivnosti i učestvuje u osmišljavanju, kreiranju, razvoju i unapređenju digitalnih proizvoda preduzeća.</w:t>
      </w:r>
    </w:p>
    <w:p w14:paraId="33676B75" w14:textId="7535EB23"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Sprovodi analizu poslovnog sistema preduzeća i daje predloge Menadžmentu za unapređenja.</w:t>
      </w:r>
    </w:p>
    <w:p w14:paraId="2192362E" w14:textId="3A504464"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Koordinira međusektorske aktivnosti preduzeća prvenstveno u identifikovanim poslovnim procesima koji su zajednički i po prirodi stvari treba da budu centralizovani.</w:t>
      </w:r>
    </w:p>
    <w:p w14:paraId="013551EA" w14:textId="77777777"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Rukovodi poslovima održavanja i unapređenja sistema kvaliteta.</w:t>
      </w:r>
    </w:p>
    <w:p w14:paraId="5132941B" w14:textId="77777777"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inovacije na polju novih tehnologija i stručno se usavršava.</w:t>
      </w:r>
    </w:p>
    <w:p w14:paraId="1C68C12D" w14:textId="2E84E122"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na stručnim skupovima i savetovanjima, bilo u smislu predavača ili polaznika.</w:t>
      </w:r>
    </w:p>
    <w:p w14:paraId="79C7AE5D" w14:textId="12AD40EA"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w:t>
      </w:r>
      <w:r w:rsidR="00CA2D83" w:rsidRPr="00C842A4">
        <w:rPr>
          <w:rFonts w:ascii="Arial" w:hAnsi="Arial" w:cs="Arial"/>
          <w:sz w:val="20"/>
          <w:szCs w:val="20"/>
          <w:lang w:val="sr-Latn-RS" w:eastAsia="sr-Latn-RS"/>
        </w:rPr>
        <w:t xml:space="preserve"> i zadatke</w:t>
      </w:r>
      <w:r w:rsidRPr="00C842A4">
        <w:rPr>
          <w:rFonts w:ascii="Arial" w:hAnsi="Arial" w:cs="Arial"/>
          <w:sz w:val="20"/>
          <w:szCs w:val="20"/>
          <w:lang w:val="sr-Latn-RS" w:eastAsia="sr-Latn-RS"/>
        </w:rPr>
        <w:t>.</w:t>
      </w:r>
    </w:p>
    <w:p w14:paraId="21765433" w14:textId="647D7FD9"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w:t>
      </w:r>
      <w:r w:rsidR="00F14750" w:rsidRPr="00C842A4">
        <w:rPr>
          <w:rFonts w:ascii="Arial" w:hAnsi="Arial" w:cs="Arial"/>
          <w:sz w:val="20"/>
          <w:szCs w:val="20"/>
          <w:lang w:val="sr-Latn-RS" w:eastAsia="sr-Latn-RS"/>
        </w:rPr>
        <w:t xml:space="preserve"> (statut, pravilnici, odluke, procedure), zahteve Sistema kvaliteta (ISO standardi) i odredbe potpisanih ugovora koji se odnose na obavljanje svojih poslova </w:t>
      </w:r>
      <w:r w:rsidR="00CA2D83" w:rsidRPr="00C842A4">
        <w:rPr>
          <w:rFonts w:ascii="Arial" w:hAnsi="Arial" w:cs="Arial"/>
          <w:sz w:val="20"/>
          <w:szCs w:val="20"/>
          <w:lang w:val="sr-Latn-RS" w:eastAsia="sr-Latn-RS"/>
        </w:rPr>
        <w:t>i zadataka (ugovor o radu, NDA ugovori i dr.).</w:t>
      </w:r>
    </w:p>
    <w:p w14:paraId="37624612" w14:textId="3F14602C"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 savesno, kvalitetno, zakonito i stručno obavljanje svojih poslova odgovara</w:t>
      </w:r>
      <w:r w:rsidR="002E6901" w:rsidRPr="00C842A4">
        <w:rPr>
          <w:rFonts w:ascii="Arial" w:hAnsi="Arial" w:cs="Arial"/>
          <w:sz w:val="20"/>
          <w:szCs w:val="20"/>
          <w:lang w:val="sr-Latn-RS" w:eastAsia="sr-Latn-RS"/>
        </w:rPr>
        <w:t xml:space="preserve"> </w:t>
      </w:r>
      <w:r w:rsidR="00283363" w:rsidRPr="00C842A4">
        <w:rPr>
          <w:rFonts w:ascii="Arial" w:hAnsi="Arial" w:cs="Arial"/>
          <w:sz w:val="20"/>
          <w:szCs w:val="20"/>
          <w:lang w:val="sr-Latn-RS" w:eastAsia="sr-Latn-RS"/>
        </w:rPr>
        <w:t>I</w:t>
      </w:r>
      <w:r w:rsidRPr="00C842A4">
        <w:rPr>
          <w:rFonts w:ascii="Arial" w:hAnsi="Arial" w:cs="Arial"/>
          <w:sz w:val="20"/>
          <w:szCs w:val="20"/>
          <w:lang w:val="sr-Latn-RS" w:eastAsia="sr-Latn-RS"/>
        </w:rPr>
        <w:t>zvršnom direktoru.</w:t>
      </w:r>
    </w:p>
    <w:p w14:paraId="5D59EAEA" w14:textId="77777777" w:rsidR="00C94F60" w:rsidRPr="00C842A4" w:rsidRDefault="00C94F60" w:rsidP="00C94F60">
      <w:pPr>
        <w:pStyle w:val="ListParagraph"/>
        <w:spacing w:after="120"/>
        <w:jc w:val="both"/>
        <w:rPr>
          <w:rFonts w:ascii="Arial" w:hAnsi="Arial" w:cs="Arial"/>
          <w:b/>
          <w:bCs/>
          <w:sz w:val="20"/>
          <w:szCs w:val="20"/>
          <w:lang w:val="sr-Latn-RS" w:eastAsia="sr-Latn-RS"/>
        </w:rPr>
      </w:pPr>
      <w:r w:rsidRPr="00C842A4">
        <w:rPr>
          <w:rFonts w:ascii="Arial" w:hAnsi="Arial" w:cs="Arial"/>
          <w:b/>
          <w:bCs/>
          <w:sz w:val="20"/>
          <w:szCs w:val="20"/>
          <w:lang w:val="sr-Latn-RS" w:eastAsia="sr-Latn-RS"/>
        </w:rPr>
        <w:t>Posebni uslovi:</w:t>
      </w:r>
    </w:p>
    <w:p w14:paraId="5D960486" w14:textId="3A2FA588" w:rsidR="00C94F60" w:rsidRPr="00C842A4" w:rsidRDefault="00C94F60" w:rsidP="00C94F60">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VII</w:t>
      </w:r>
      <w:r w:rsidR="00260979" w:rsidRPr="00C842A4">
        <w:rPr>
          <w:rFonts w:ascii="Arial" w:hAnsi="Arial" w:cs="Arial"/>
          <w:sz w:val="20"/>
          <w:szCs w:val="20"/>
          <w:lang w:val="sr-Latn-RS" w:eastAsia="sr-Latn-RS"/>
        </w:rPr>
        <w:t>-1</w:t>
      </w:r>
      <w:r w:rsidRPr="00C842A4">
        <w:rPr>
          <w:rFonts w:ascii="Arial" w:hAnsi="Arial" w:cs="Arial"/>
          <w:sz w:val="20"/>
          <w:szCs w:val="20"/>
          <w:lang w:val="sr-Latn-RS" w:eastAsia="sr-Latn-RS"/>
        </w:rPr>
        <w:t xml:space="preserve"> stepen stručne spreme, najmanje tri godine radnog iskustva na rukovodećim pozicijama,  znanje engleskog jezika, znanje iz oblasti veštačke inteligencije, prethodno iskustvo u razvoju digitalnih proizvoda i softverskih rešenja.</w:t>
      </w:r>
    </w:p>
    <w:p w14:paraId="2361F201" w14:textId="5F3869A3" w:rsidR="00C94F60" w:rsidRPr="00C842A4" w:rsidRDefault="00C94F60" w:rsidP="00C94F60">
      <w:pPr>
        <w:pStyle w:val="ListParagraph"/>
        <w:spacing w:after="120"/>
        <w:jc w:val="both"/>
        <w:rPr>
          <w:rFonts w:ascii="Arial" w:hAnsi="Arial" w:cs="Arial"/>
          <w:sz w:val="20"/>
          <w:szCs w:val="20"/>
          <w:lang w:val="sr-Latn-RS" w:eastAsia="sr-Latn-RS"/>
        </w:rPr>
      </w:pPr>
      <w:r w:rsidRPr="00C842A4">
        <w:rPr>
          <w:rFonts w:ascii="Arial" w:hAnsi="Arial" w:cs="Arial"/>
          <w:b/>
          <w:bCs/>
          <w:sz w:val="20"/>
          <w:szCs w:val="20"/>
          <w:lang w:val="sr-Latn-RS" w:eastAsia="sr-Latn-RS"/>
        </w:rPr>
        <w:t>Broj izvršilaca:</w:t>
      </w:r>
      <w:r w:rsidRPr="00C842A4">
        <w:rPr>
          <w:rFonts w:ascii="Arial" w:hAnsi="Arial" w:cs="Arial"/>
          <w:sz w:val="20"/>
          <w:szCs w:val="20"/>
          <w:lang w:val="sr-Latn-RS" w:eastAsia="sr-Latn-RS"/>
        </w:rPr>
        <w:t xml:space="preserve"> 1 (jedan).</w:t>
      </w:r>
    </w:p>
    <w:p w14:paraId="22A3C7FA" w14:textId="77777777" w:rsidR="00C94F60" w:rsidRPr="00C842A4" w:rsidRDefault="00C94F60" w:rsidP="00AD4B6E">
      <w:pPr>
        <w:spacing w:after="120"/>
        <w:jc w:val="both"/>
        <w:rPr>
          <w:rFonts w:ascii="Arial" w:hAnsi="Arial" w:cs="Arial"/>
          <w:b/>
          <w:i/>
          <w:iCs/>
          <w:sz w:val="20"/>
          <w:szCs w:val="20"/>
          <w:lang w:val="sr-Latn-RS" w:eastAsia="sr-Latn-RS"/>
        </w:rPr>
      </w:pPr>
    </w:p>
    <w:p w14:paraId="560F5271" w14:textId="7262AB5F" w:rsidR="00C94F60" w:rsidRPr="00C842A4" w:rsidRDefault="00C94F60" w:rsidP="00C94F60">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SAVETNIK ZA RAZVOJ SOFTVERSKIH I AI REŠENJA</w:t>
      </w:r>
    </w:p>
    <w:p w14:paraId="24DA9A62" w14:textId="77777777" w:rsidR="00C94F60" w:rsidRPr="00C842A4" w:rsidRDefault="00C94F60" w:rsidP="00C94F60">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6E58E3C9" w14:textId="3D8AAE0B"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Učestvuje u osmišljavanju, kreiranju, razvoju i unapređenju digitalnih proizvoda </w:t>
      </w:r>
      <w:r w:rsidR="008D4B4F" w:rsidRPr="00C842A4">
        <w:rPr>
          <w:rFonts w:ascii="Arial" w:hAnsi="Arial" w:cs="Arial"/>
          <w:sz w:val="20"/>
          <w:szCs w:val="20"/>
          <w:lang w:val="sr-Latn-RS" w:eastAsia="sr-Latn-RS"/>
        </w:rPr>
        <w:t>preduzeća.</w:t>
      </w:r>
    </w:p>
    <w:p w14:paraId="632782AB" w14:textId="0C43B949"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 svojstvu mentora prati i koordinira rad drugih zaposlenih na realizaciji projekata iz oblasti veštačke inteligencije (AI)</w:t>
      </w:r>
      <w:r w:rsidR="008D4B4F" w:rsidRPr="00C842A4">
        <w:rPr>
          <w:rFonts w:ascii="Arial" w:hAnsi="Arial" w:cs="Arial"/>
          <w:sz w:val="20"/>
          <w:szCs w:val="20"/>
          <w:lang w:val="sr-Latn-RS" w:eastAsia="sr-Latn-RS"/>
        </w:rPr>
        <w:t>.</w:t>
      </w:r>
    </w:p>
    <w:p w14:paraId="7DCCB335" w14:textId="1D27DE78"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Radi na edukaciji zaposlenih u oblasti AI i analize podataka</w:t>
      </w:r>
      <w:r w:rsidR="008D4B4F" w:rsidRPr="00C842A4">
        <w:rPr>
          <w:rFonts w:ascii="Arial" w:hAnsi="Arial" w:cs="Arial"/>
          <w:sz w:val="20"/>
          <w:szCs w:val="20"/>
          <w:lang w:val="sr-Latn-RS" w:eastAsia="sr-Latn-RS"/>
        </w:rPr>
        <w:t>.</w:t>
      </w:r>
    </w:p>
    <w:p w14:paraId="3103F755" w14:textId="77777777"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Radi na usavršavanju i optimizaciji AI promptova (upita) u okviru izgradnje digitalnih proizvoda.</w:t>
      </w:r>
    </w:p>
    <w:p w14:paraId="0034541F" w14:textId="77777777"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Pomaže kod analize performansi implementiranih digitalnih rešenja i daje sugestije za  optimizaciju kako bi se osiguralo dugoročno efikasno funkcionisanje.</w:t>
      </w:r>
    </w:p>
    <w:p w14:paraId="728BCD60" w14:textId="77777777"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Koordinira rad kod izrade prateće dokumentacije i korisničkih uputstava za digitalne proizvode na bazi AI.</w:t>
      </w:r>
    </w:p>
    <w:p w14:paraId="7852CAD8" w14:textId="47954F45"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Primenjuje dokumentacije Sistema kvaliteta i postojeće procedure </w:t>
      </w:r>
      <w:r w:rsidR="008D4B4F" w:rsidRPr="00C842A4">
        <w:rPr>
          <w:rFonts w:ascii="Arial" w:hAnsi="Arial" w:cs="Arial"/>
          <w:sz w:val="20"/>
          <w:szCs w:val="20"/>
          <w:lang w:val="sr-Latn-RS" w:eastAsia="sr-Latn-RS"/>
        </w:rPr>
        <w:t>preduzeća.</w:t>
      </w:r>
    </w:p>
    <w:p w14:paraId="1B3CA925" w14:textId="77777777" w:rsidR="00C94F60" w:rsidRPr="00C842A4" w:rsidRDefault="00C94F60" w:rsidP="00C94F60">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dostignuća na polju novih tehnologija a posebno u oblasti veštačke inteligencije i stručno se usavršava.</w:t>
      </w:r>
    </w:p>
    <w:p w14:paraId="04694E45" w14:textId="77777777" w:rsidR="002E6901" w:rsidRPr="00C842A4" w:rsidRDefault="002E6901" w:rsidP="002E690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56EC62DD" w14:textId="77777777" w:rsidR="002E6901" w:rsidRPr="00C842A4" w:rsidRDefault="002E6901" w:rsidP="002E690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lastRenderedPageBreak/>
        <w:t>Poštuje i primenjuje normativna akta preduzeća (statut, pravilnici, odluke, procedure), zahteve Sistema kvaliteta (ISO standardi) i odredbe potpisanih ugovora koji se odnose na obavljanje svojih poslova i zadataka (ugovor o radu, NDA ugovori i dr.).</w:t>
      </w:r>
    </w:p>
    <w:p w14:paraId="0E958E0D" w14:textId="5A86BF02" w:rsidR="00C94F60" w:rsidRPr="00C842A4" w:rsidRDefault="002E6901" w:rsidP="002E690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283363" w:rsidRPr="00C842A4">
        <w:rPr>
          <w:rFonts w:ascii="Arial" w:hAnsi="Arial" w:cs="Arial"/>
          <w:sz w:val="20"/>
          <w:szCs w:val="20"/>
          <w:lang w:val="sr-Latn-RS" w:eastAsia="sr-Latn-RS"/>
        </w:rPr>
        <w:t>direktoru DTR-a.</w:t>
      </w:r>
    </w:p>
    <w:p w14:paraId="1A774771" w14:textId="77777777" w:rsidR="00C94F60" w:rsidRPr="00C842A4" w:rsidRDefault="00C94F60" w:rsidP="00C94F60">
      <w:pPr>
        <w:pStyle w:val="ListParagraph"/>
        <w:spacing w:after="120"/>
        <w:jc w:val="both"/>
        <w:rPr>
          <w:rFonts w:ascii="Arial" w:hAnsi="Arial" w:cs="Arial"/>
          <w:b/>
          <w:bCs/>
          <w:sz w:val="20"/>
          <w:szCs w:val="20"/>
          <w:lang w:val="sr-Latn-RS" w:eastAsia="sr-Latn-RS"/>
        </w:rPr>
      </w:pPr>
      <w:r w:rsidRPr="00C842A4">
        <w:rPr>
          <w:rFonts w:ascii="Arial" w:hAnsi="Arial" w:cs="Arial"/>
          <w:b/>
          <w:bCs/>
          <w:sz w:val="20"/>
          <w:szCs w:val="20"/>
          <w:lang w:val="sr-Latn-RS" w:eastAsia="sr-Latn-RS"/>
        </w:rPr>
        <w:t>Posebni uslovi:</w:t>
      </w:r>
    </w:p>
    <w:p w14:paraId="6CFC6ECC" w14:textId="5CA8789C" w:rsidR="00C94F60" w:rsidRPr="00C842A4" w:rsidRDefault="00C94F60" w:rsidP="00C94F60">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VII</w:t>
      </w:r>
      <w:r w:rsidR="00260979" w:rsidRPr="00C842A4">
        <w:rPr>
          <w:rFonts w:ascii="Arial" w:hAnsi="Arial" w:cs="Arial"/>
          <w:sz w:val="20"/>
          <w:szCs w:val="20"/>
          <w:lang w:val="sr-Latn-RS" w:eastAsia="sr-Latn-RS"/>
        </w:rPr>
        <w:t>-1</w:t>
      </w:r>
      <w:r w:rsidRPr="00C842A4">
        <w:rPr>
          <w:rFonts w:ascii="Arial" w:hAnsi="Arial" w:cs="Arial"/>
          <w:sz w:val="20"/>
          <w:szCs w:val="20"/>
          <w:lang w:val="sr-Latn-RS" w:eastAsia="sr-Latn-RS"/>
        </w:rPr>
        <w:t xml:space="preserve"> stepen stručne spreme, najmanje tri godine radnog iskustva,  </w:t>
      </w:r>
      <w:r w:rsidR="00283363" w:rsidRPr="00C842A4">
        <w:rPr>
          <w:rFonts w:ascii="Arial" w:hAnsi="Arial" w:cs="Arial"/>
          <w:sz w:val="20"/>
          <w:szCs w:val="20"/>
          <w:lang w:val="sr-Latn-RS" w:eastAsia="sr-Latn-RS"/>
        </w:rPr>
        <w:t>prethodno iskustvo u vođenju timova i projekata, znanje engleskog jezika, napredno znanje iz oblasti veštačke inteligencije, prethodno iskustvo u razvoju digitalnih proizvoda i softverskih rešenja.</w:t>
      </w:r>
    </w:p>
    <w:p w14:paraId="2B338385" w14:textId="77777777" w:rsidR="00C94F60" w:rsidRPr="00C842A4" w:rsidRDefault="00C94F60" w:rsidP="00C94F60">
      <w:pPr>
        <w:pStyle w:val="ListParagraph"/>
        <w:spacing w:after="120"/>
        <w:jc w:val="both"/>
        <w:rPr>
          <w:rFonts w:ascii="Arial" w:hAnsi="Arial" w:cs="Arial"/>
          <w:sz w:val="20"/>
          <w:szCs w:val="20"/>
          <w:lang w:val="sr-Latn-RS" w:eastAsia="sr-Latn-RS"/>
        </w:rPr>
      </w:pPr>
      <w:r w:rsidRPr="00C842A4">
        <w:rPr>
          <w:rFonts w:ascii="Arial" w:hAnsi="Arial" w:cs="Arial"/>
          <w:b/>
          <w:bCs/>
          <w:sz w:val="20"/>
          <w:szCs w:val="20"/>
          <w:lang w:val="sr-Latn-RS" w:eastAsia="sr-Latn-RS"/>
        </w:rPr>
        <w:t>Broj izvršilaca:</w:t>
      </w:r>
      <w:r w:rsidRPr="00C842A4">
        <w:rPr>
          <w:rFonts w:ascii="Arial" w:hAnsi="Arial" w:cs="Arial"/>
          <w:sz w:val="20"/>
          <w:szCs w:val="20"/>
          <w:lang w:val="sr-Latn-RS" w:eastAsia="sr-Latn-RS"/>
        </w:rPr>
        <w:t xml:space="preserve"> 1 (jedan).</w:t>
      </w:r>
    </w:p>
    <w:p w14:paraId="6BADD958" w14:textId="77777777" w:rsidR="00F32E41" w:rsidRPr="00C842A4" w:rsidRDefault="00F32E41" w:rsidP="00F32E41">
      <w:pPr>
        <w:spacing w:after="120"/>
        <w:jc w:val="both"/>
        <w:rPr>
          <w:rFonts w:ascii="Arial" w:hAnsi="Arial" w:cs="Arial"/>
          <w:b/>
          <w:i/>
          <w:iCs/>
          <w:sz w:val="20"/>
          <w:szCs w:val="20"/>
          <w:lang w:val="sr-Latn-RS" w:eastAsia="sr-Latn-RS"/>
        </w:rPr>
      </w:pPr>
    </w:p>
    <w:p w14:paraId="0777E7F4" w14:textId="5AC4B7A6" w:rsidR="00F32E41" w:rsidRPr="00C842A4" w:rsidRDefault="00F32E41" w:rsidP="00F32E41">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SARADNIK ZA RAZVOJ SOFTVERSKIH I AI REŠENJA</w:t>
      </w:r>
    </w:p>
    <w:p w14:paraId="1E0A2D2C" w14:textId="77777777" w:rsidR="00F32E41" w:rsidRPr="00C842A4" w:rsidRDefault="00F32E41" w:rsidP="00F32E41">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723B7914" w14:textId="23C162C9"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Zadužen je za kreiranje i razvoj digitalnih proizvoda preduzeća.</w:t>
      </w:r>
    </w:p>
    <w:p w14:paraId="6EA0E27C" w14:textId="77777777"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Operativno učestvuje u razvoju i unapređenju softverskih rešenja, što obuhvata i rešenja na bazi veštačke inteligencije (AI), za interne potrebe kao i za proizvode koji čine deo ponude kupcima.</w:t>
      </w:r>
    </w:p>
    <w:p w14:paraId="2D1D9061" w14:textId="77777777"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Daje predloge za nove proizvode i aktivno radi na proširenju, unapređenju i optimizaciji postojećih digitalnih proizvoda.</w:t>
      </w:r>
    </w:p>
    <w:p w14:paraId="6238B147" w14:textId="4E23721D"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Odgovoran je za prikupljanje, čišćenje, analizu i pripremu podataka potrebnih za razvoj i unapređenje digitalnih rešenja, uključujući i obuku AI modela.</w:t>
      </w:r>
    </w:p>
    <w:p w14:paraId="33F5DB0B" w14:textId="77777777"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Radi na usavršavanju i optimizaciji AI promptova (upita) u okviru izgradnje digitalnih proizvoda.</w:t>
      </w:r>
    </w:p>
    <w:p w14:paraId="79E0FE33" w14:textId="77777777"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u implementaciji digitalnih rešenja kod korisnika.</w:t>
      </w:r>
    </w:p>
    <w:p w14:paraId="4784D620" w14:textId="77777777"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performanse implementiranih digitalnih rešenja i vrši potrebne optimizacije kako bi se osiguralo dugoročno efikasno funkcionisanje.</w:t>
      </w:r>
    </w:p>
    <w:p w14:paraId="4E175D2B" w14:textId="77777777"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Analizira korisničke povratne informacije u cilju identifikacije mogućnosti poboljšanja korisničkog iskustva sa digitalnim rešenjima. </w:t>
      </w:r>
    </w:p>
    <w:p w14:paraId="715E28C3" w14:textId="77777777"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Učestvuje u izradi prateće dokumentacije i korisničkih uputstava. Po potrebi, pruža podršku korisnicima. </w:t>
      </w:r>
    </w:p>
    <w:p w14:paraId="444EC17E" w14:textId="4D6AE110"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Primenjuje dokumentacije Sistema kvaliteta i postojeće procedure preduzeća.</w:t>
      </w:r>
    </w:p>
    <w:p w14:paraId="1C61D3F8" w14:textId="77777777"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u definisanju i izradi procedura, te ustrojava njihove primene, evidencije i kontrole.</w:t>
      </w:r>
    </w:p>
    <w:p w14:paraId="700D98B9" w14:textId="619EB9BD"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Daje podršku Saradnicima za </w:t>
      </w:r>
      <w:r w:rsidR="00150BA3" w:rsidRPr="00C842A4">
        <w:rPr>
          <w:rFonts w:ascii="Arial" w:hAnsi="Arial" w:cs="Arial"/>
          <w:sz w:val="20"/>
          <w:szCs w:val="20"/>
          <w:lang w:val="sr-Latn-RS" w:eastAsia="sr-Latn-RS"/>
        </w:rPr>
        <w:t>s</w:t>
      </w:r>
      <w:r w:rsidRPr="00C842A4">
        <w:rPr>
          <w:rFonts w:ascii="Arial" w:hAnsi="Arial" w:cs="Arial"/>
          <w:sz w:val="20"/>
          <w:szCs w:val="20"/>
          <w:lang w:val="sr-Latn-RS" w:eastAsia="sr-Latn-RS"/>
        </w:rPr>
        <w:t>istem kvaliteta i po potrebi učestvuje u izradi odgovarajuće dokumentacije i procedura (uključujući i Akt o bezbednosti informacionih sistema).</w:t>
      </w:r>
    </w:p>
    <w:p w14:paraId="54A8E3EC" w14:textId="77777777" w:rsidR="00F32E41" w:rsidRPr="00C842A4" w:rsidRDefault="00F32E41" w:rsidP="00F32E4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dostignuća na polju novih tehnologija i stručno se usavršava uz obavezu da kontinuirano stiče nove i obnavlja već stečene, a potrebne sertifikate.</w:t>
      </w:r>
    </w:p>
    <w:p w14:paraId="390D173E" w14:textId="77777777" w:rsidR="002E6901" w:rsidRPr="00C842A4" w:rsidRDefault="002E6901" w:rsidP="002E690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464169C8" w14:textId="77777777" w:rsidR="002E6901" w:rsidRPr="00C842A4" w:rsidRDefault="002E6901" w:rsidP="002E690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5A9C771E" w14:textId="568409B4" w:rsidR="00F32E41" w:rsidRPr="00C842A4" w:rsidRDefault="002E6901" w:rsidP="002E690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F32E41" w:rsidRPr="00C842A4">
        <w:rPr>
          <w:rFonts w:ascii="Arial" w:hAnsi="Arial" w:cs="Arial"/>
          <w:sz w:val="20"/>
          <w:szCs w:val="20"/>
          <w:lang w:val="sr-Latn-RS" w:eastAsia="sr-Latn-RS"/>
        </w:rPr>
        <w:t>direktoru DTR-a.</w:t>
      </w:r>
    </w:p>
    <w:p w14:paraId="3F929097" w14:textId="77777777" w:rsidR="00F32E41" w:rsidRPr="00C842A4" w:rsidRDefault="00F32E41" w:rsidP="00F32E41">
      <w:pPr>
        <w:pStyle w:val="ListParagraph"/>
        <w:spacing w:after="120"/>
        <w:jc w:val="both"/>
        <w:rPr>
          <w:rFonts w:ascii="Arial" w:hAnsi="Arial" w:cs="Arial"/>
          <w:b/>
          <w:bCs/>
          <w:sz w:val="20"/>
          <w:szCs w:val="20"/>
          <w:lang w:val="sr-Latn-RS" w:eastAsia="sr-Latn-RS"/>
        </w:rPr>
      </w:pPr>
      <w:r w:rsidRPr="00C842A4">
        <w:rPr>
          <w:rFonts w:ascii="Arial" w:hAnsi="Arial" w:cs="Arial"/>
          <w:b/>
          <w:bCs/>
          <w:sz w:val="20"/>
          <w:szCs w:val="20"/>
          <w:lang w:val="sr-Latn-RS" w:eastAsia="sr-Latn-RS"/>
        </w:rPr>
        <w:t>Posebni uslovi:</w:t>
      </w:r>
    </w:p>
    <w:p w14:paraId="74C1D0C3" w14:textId="7F51EF85" w:rsidR="00F32E41" w:rsidRPr="00C842A4" w:rsidRDefault="00F32E41" w:rsidP="00F32E41">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IV stepen stručne spreme, znanje engleskog jezika, prethodno iskustvo u razvoju digitalnih proizvoda i softverskih rešenja.</w:t>
      </w:r>
    </w:p>
    <w:p w14:paraId="4A72B5DC" w14:textId="632E9F38" w:rsidR="00F32E41" w:rsidRPr="00C842A4" w:rsidRDefault="00F32E41" w:rsidP="00F32E41">
      <w:pPr>
        <w:pStyle w:val="ListParagraph"/>
        <w:spacing w:after="120"/>
        <w:jc w:val="both"/>
        <w:rPr>
          <w:rFonts w:ascii="Arial" w:hAnsi="Arial" w:cs="Arial"/>
          <w:sz w:val="20"/>
          <w:szCs w:val="20"/>
          <w:lang w:val="sr-Latn-RS" w:eastAsia="sr-Latn-RS"/>
        </w:rPr>
      </w:pPr>
      <w:r w:rsidRPr="00C842A4">
        <w:rPr>
          <w:rFonts w:ascii="Arial" w:hAnsi="Arial" w:cs="Arial"/>
          <w:b/>
          <w:bCs/>
          <w:sz w:val="20"/>
          <w:szCs w:val="20"/>
          <w:lang w:val="sr-Latn-RS" w:eastAsia="sr-Latn-RS"/>
        </w:rPr>
        <w:t>Broj izvršilaca:</w:t>
      </w:r>
      <w:r w:rsidRPr="00C842A4">
        <w:rPr>
          <w:rFonts w:ascii="Arial" w:hAnsi="Arial" w:cs="Arial"/>
          <w:sz w:val="20"/>
          <w:szCs w:val="20"/>
          <w:lang w:val="sr-Latn-RS" w:eastAsia="sr-Latn-RS"/>
        </w:rPr>
        <w:t xml:space="preserve"> </w:t>
      </w:r>
      <w:r w:rsidR="009C6DBB" w:rsidRPr="00C842A4">
        <w:rPr>
          <w:rFonts w:ascii="Arial" w:hAnsi="Arial" w:cs="Arial"/>
          <w:sz w:val="20"/>
          <w:szCs w:val="20"/>
          <w:lang w:val="sr-Latn-RS" w:eastAsia="sr-Latn-RS"/>
        </w:rPr>
        <w:t>3</w:t>
      </w:r>
      <w:r w:rsidRPr="00C842A4">
        <w:rPr>
          <w:rFonts w:ascii="Arial" w:hAnsi="Arial" w:cs="Arial"/>
          <w:sz w:val="20"/>
          <w:szCs w:val="20"/>
          <w:lang w:val="sr-Latn-RS" w:eastAsia="sr-Latn-RS"/>
        </w:rPr>
        <w:t xml:space="preserve"> (</w:t>
      </w:r>
      <w:r w:rsidR="009C6DBB" w:rsidRPr="00C842A4">
        <w:rPr>
          <w:rFonts w:ascii="Arial" w:hAnsi="Arial" w:cs="Arial"/>
          <w:sz w:val="20"/>
          <w:szCs w:val="20"/>
          <w:lang w:val="sr-Latn-RS" w:eastAsia="sr-Latn-RS"/>
        </w:rPr>
        <w:t>tri</w:t>
      </w:r>
      <w:r w:rsidRPr="00C842A4">
        <w:rPr>
          <w:rFonts w:ascii="Arial" w:hAnsi="Arial" w:cs="Arial"/>
          <w:sz w:val="20"/>
          <w:szCs w:val="20"/>
          <w:lang w:val="sr-Latn-RS" w:eastAsia="sr-Latn-RS"/>
        </w:rPr>
        <w:t>).</w:t>
      </w:r>
    </w:p>
    <w:p w14:paraId="04FF50B5" w14:textId="77777777" w:rsidR="00150BA3" w:rsidRPr="00C842A4" w:rsidRDefault="00150BA3" w:rsidP="00150BA3">
      <w:pPr>
        <w:spacing w:after="120"/>
        <w:jc w:val="both"/>
        <w:rPr>
          <w:rFonts w:ascii="Arial" w:hAnsi="Arial" w:cs="Arial"/>
          <w:b/>
          <w:i/>
          <w:iCs/>
          <w:sz w:val="20"/>
          <w:szCs w:val="20"/>
          <w:lang w:val="sr-Latn-RS" w:eastAsia="sr-Latn-RS"/>
        </w:rPr>
      </w:pPr>
    </w:p>
    <w:p w14:paraId="51C7D4C5" w14:textId="7EA3436D" w:rsidR="00150BA3" w:rsidRPr="00C842A4" w:rsidRDefault="00150BA3" w:rsidP="00150BA3">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SARADNIK ZA SISTEM KVALITETA</w:t>
      </w:r>
    </w:p>
    <w:p w14:paraId="7A3A5910" w14:textId="77777777" w:rsidR="00150BA3" w:rsidRPr="00C842A4" w:rsidRDefault="00150BA3" w:rsidP="00150BA3">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57E77ABC" w14:textId="630037EB" w:rsidR="00150BA3" w:rsidRPr="00C842A4" w:rsidRDefault="00150BA3" w:rsidP="00150BA3">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Zadužen je za kreiranje, očuvanje i primenu Sistema kvaliteta u </w:t>
      </w:r>
      <w:r w:rsidR="003E7D00" w:rsidRPr="00C842A4">
        <w:rPr>
          <w:rFonts w:ascii="Arial" w:hAnsi="Arial" w:cs="Arial"/>
          <w:sz w:val="20"/>
          <w:szCs w:val="20"/>
          <w:lang w:val="sr-Latn-RS" w:eastAsia="sr-Latn-RS"/>
        </w:rPr>
        <w:t>preduzeću</w:t>
      </w:r>
      <w:r w:rsidRPr="00C842A4">
        <w:rPr>
          <w:rFonts w:ascii="Arial" w:hAnsi="Arial" w:cs="Arial"/>
          <w:sz w:val="20"/>
          <w:szCs w:val="20"/>
          <w:lang w:val="sr-Latn-RS" w:eastAsia="sr-Latn-RS"/>
        </w:rPr>
        <w:t>, što uključuje i obnovu postojećih sertifikata organizacije, kao i dobijanje novih iz ove oblasti.</w:t>
      </w:r>
    </w:p>
    <w:p w14:paraId="665C73EF" w14:textId="2180B4A4" w:rsidR="00150BA3" w:rsidRPr="00C842A4" w:rsidRDefault="00150BA3" w:rsidP="00150BA3">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u definisanju i izradi procedura, te ustrojava njihove primene, evidencije i kontrole. Ovo se odnosi i na Akt o bezbednosti informacionih sistema</w:t>
      </w:r>
      <w:r w:rsidR="003E7D00" w:rsidRPr="00C842A4">
        <w:rPr>
          <w:rFonts w:ascii="Arial" w:hAnsi="Arial" w:cs="Arial"/>
          <w:sz w:val="20"/>
          <w:szCs w:val="20"/>
          <w:lang w:val="sr-Latn-RS" w:eastAsia="sr-Latn-RS"/>
        </w:rPr>
        <w:t>.</w:t>
      </w:r>
    </w:p>
    <w:p w14:paraId="03D87869" w14:textId="77777777" w:rsidR="00150BA3" w:rsidRPr="00C842A4" w:rsidRDefault="00150BA3" w:rsidP="00150BA3">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Sprovođenje istraga odstupanja, reklamacija i devijacija, davanje predloga za sprovođenje korektivnih mera.</w:t>
      </w:r>
    </w:p>
    <w:p w14:paraId="22900CCB" w14:textId="64688DF4" w:rsidR="00150BA3" w:rsidRPr="00C842A4" w:rsidRDefault="00150BA3" w:rsidP="00150BA3">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Učestvuje u analizi i daje predloge za unapređenje poslovnih procesa organizacije, interno za potrebe </w:t>
      </w:r>
      <w:r w:rsidR="003E7D00" w:rsidRPr="00C842A4">
        <w:rPr>
          <w:rFonts w:ascii="Arial" w:hAnsi="Arial" w:cs="Arial"/>
          <w:sz w:val="20"/>
          <w:szCs w:val="20"/>
          <w:lang w:val="sr-Latn-RS" w:eastAsia="sr-Latn-RS"/>
        </w:rPr>
        <w:t>preduzeća</w:t>
      </w:r>
      <w:r w:rsidRPr="00C842A4">
        <w:rPr>
          <w:rFonts w:ascii="Arial" w:hAnsi="Arial" w:cs="Arial"/>
          <w:sz w:val="20"/>
          <w:szCs w:val="20"/>
          <w:lang w:val="sr-Latn-RS" w:eastAsia="sr-Latn-RS"/>
        </w:rPr>
        <w:t xml:space="preserve"> kao i kod pružanja usluga klijentima.</w:t>
      </w:r>
    </w:p>
    <w:p w14:paraId="0B478783" w14:textId="211C570D" w:rsidR="00150BA3" w:rsidRPr="00C842A4" w:rsidRDefault="00150BA3" w:rsidP="00150BA3">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Učestvuje u izradi prateće dokumentacije i korisničkih uputstava digitalnih proizvoda koje </w:t>
      </w:r>
      <w:r w:rsidR="003E7D00" w:rsidRPr="00C842A4">
        <w:rPr>
          <w:rFonts w:ascii="Arial" w:hAnsi="Arial" w:cs="Arial"/>
          <w:sz w:val="20"/>
          <w:szCs w:val="20"/>
          <w:lang w:val="sr-Latn-RS" w:eastAsia="sr-Latn-RS"/>
        </w:rPr>
        <w:t>preduzeće</w:t>
      </w:r>
      <w:r w:rsidRPr="00C842A4">
        <w:rPr>
          <w:rFonts w:ascii="Arial" w:hAnsi="Arial" w:cs="Arial"/>
          <w:sz w:val="20"/>
          <w:szCs w:val="20"/>
          <w:lang w:val="sr-Latn-RS" w:eastAsia="sr-Latn-RS"/>
        </w:rPr>
        <w:t xml:space="preserve"> koristi interno, ili ih pruža klijentima. Po potrebi, pruža podršku korisnicima. </w:t>
      </w:r>
    </w:p>
    <w:p w14:paraId="5226762B" w14:textId="4C37DCFE" w:rsidR="00150BA3" w:rsidRPr="00C842A4" w:rsidRDefault="00150BA3" w:rsidP="00150BA3">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lastRenderedPageBreak/>
        <w:t>Pruža podršku S</w:t>
      </w:r>
      <w:r w:rsidR="003E7D00" w:rsidRPr="00C842A4">
        <w:rPr>
          <w:rFonts w:ascii="Arial" w:hAnsi="Arial" w:cs="Arial"/>
          <w:sz w:val="20"/>
          <w:szCs w:val="20"/>
          <w:lang w:val="sr-Latn-RS" w:eastAsia="sr-Latn-RS"/>
        </w:rPr>
        <w:t>aradniku</w:t>
      </w:r>
      <w:r w:rsidRPr="00C842A4">
        <w:rPr>
          <w:rFonts w:ascii="Arial" w:hAnsi="Arial" w:cs="Arial"/>
          <w:sz w:val="20"/>
          <w:szCs w:val="20"/>
          <w:lang w:val="sr-Latn-RS" w:eastAsia="sr-Latn-RS"/>
        </w:rPr>
        <w:t xml:space="preserve"> za razvoj softverskih i AI rešenja u okviru svoje ekspertize</w:t>
      </w:r>
      <w:r w:rsidR="003E7D00" w:rsidRPr="00C842A4">
        <w:rPr>
          <w:rFonts w:ascii="Arial" w:hAnsi="Arial" w:cs="Arial"/>
          <w:sz w:val="20"/>
          <w:szCs w:val="20"/>
          <w:lang w:val="sr-Latn-RS" w:eastAsia="sr-Latn-RS"/>
        </w:rPr>
        <w:t>.</w:t>
      </w:r>
    </w:p>
    <w:p w14:paraId="289037B3" w14:textId="1D870944" w:rsidR="00150BA3" w:rsidRPr="00C842A4" w:rsidRDefault="00150BA3" w:rsidP="00150BA3">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u testiranju digitalnih proizvoda i izradi odgovarajućih izveštaja</w:t>
      </w:r>
      <w:r w:rsidR="003E7D00" w:rsidRPr="00C842A4">
        <w:rPr>
          <w:rFonts w:ascii="Arial" w:hAnsi="Arial" w:cs="Arial"/>
          <w:sz w:val="20"/>
          <w:szCs w:val="20"/>
          <w:lang w:val="sr-Latn-RS" w:eastAsia="sr-Latn-RS"/>
        </w:rPr>
        <w:t>.</w:t>
      </w:r>
    </w:p>
    <w:p w14:paraId="3FB58CF8" w14:textId="607B3949" w:rsidR="00150BA3" w:rsidRPr="00C842A4" w:rsidRDefault="00150BA3" w:rsidP="00150BA3">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Organizuje i sprovodi obuku novozaposlenih</w:t>
      </w:r>
      <w:r w:rsidR="003E7D00" w:rsidRPr="00C842A4">
        <w:rPr>
          <w:rFonts w:ascii="Arial" w:hAnsi="Arial" w:cs="Arial"/>
          <w:sz w:val="20"/>
          <w:szCs w:val="20"/>
          <w:lang w:val="sr-Latn-RS" w:eastAsia="sr-Latn-RS"/>
        </w:rPr>
        <w:t>.</w:t>
      </w:r>
    </w:p>
    <w:p w14:paraId="00C22606" w14:textId="77777777" w:rsidR="002E6901" w:rsidRPr="00C842A4" w:rsidRDefault="002E6901" w:rsidP="002E690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33396A5B" w14:textId="77777777" w:rsidR="002E6901" w:rsidRPr="00C842A4" w:rsidRDefault="002E6901" w:rsidP="002E690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0FB27FBA" w14:textId="3CB1E50D" w:rsidR="00150BA3" w:rsidRPr="00C842A4" w:rsidRDefault="002E6901" w:rsidP="002E6901">
      <w:pPr>
        <w:pStyle w:val="ListParagraph"/>
        <w:numPr>
          <w:ilvl w:val="0"/>
          <w:numId w:val="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150BA3" w:rsidRPr="00C842A4">
        <w:rPr>
          <w:rFonts w:ascii="Arial" w:hAnsi="Arial" w:cs="Arial"/>
          <w:sz w:val="20"/>
          <w:szCs w:val="20"/>
          <w:lang w:val="sr-Latn-RS" w:eastAsia="sr-Latn-RS"/>
        </w:rPr>
        <w:t>direktoru DTR-a.</w:t>
      </w:r>
    </w:p>
    <w:p w14:paraId="4DDABA17" w14:textId="77777777" w:rsidR="00150BA3" w:rsidRPr="00C842A4" w:rsidRDefault="00150BA3" w:rsidP="00150BA3">
      <w:pPr>
        <w:pStyle w:val="ListParagraph"/>
        <w:spacing w:after="120"/>
        <w:jc w:val="both"/>
        <w:rPr>
          <w:rFonts w:ascii="Arial" w:hAnsi="Arial" w:cs="Arial"/>
          <w:b/>
          <w:bCs/>
          <w:sz w:val="20"/>
          <w:szCs w:val="20"/>
          <w:lang w:val="sr-Latn-RS" w:eastAsia="sr-Latn-RS"/>
        </w:rPr>
      </w:pPr>
      <w:r w:rsidRPr="00C842A4">
        <w:rPr>
          <w:rFonts w:ascii="Arial" w:hAnsi="Arial" w:cs="Arial"/>
          <w:b/>
          <w:bCs/>
          <w:sz w:val="20"/>
          <w:szCs w:val="20"/>
          <w:lang w:val="sr-Latn-RS" w:eastAsia="sr-Latn-RS"/>
        </w:rPr>
        <w:t>Posebni uslovi:</w:t>
      </w:r>
    </w:p>
    <w:p w14:paraId="5B21F50C" w14:textId="141B888B" w:rsidR="00150BA3" w:rsidRPr="00C842A4" w:rsidRDefault="00831E60" w:rsidP="00150BA3">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IV stepen stručne spreme</w:t>
      </w:r>
      <w:r w:rsidR="00150BA3" w:rsidRPr="00C842A4">
        <w:rPr>
          <w:rFonts w:ascii="Arial" w:hAnsi="Arial" w:cs="Arial"/>
          <w:sz w:val="20"/>
          <w:szCs w:val="20"/>
          <w:lang w:val="sr-Latn-RS" w:eastAsia="sr-Latn-RS"/>
        </w:rPr>
        <w:t>, najmanje godinu dana radnog iskustva, znanje engleskog jezika, prethodno iskustvo u radu na sistemu kvaliteta ISO 9001.</w:t>
      </w:r>
    </w:p>
    <w:p w14:paraId="40C2AE64" w14:textId="24FB190E" w:rsidR="00150BA3" w:rsidRPr="00C842A4" w:rsidRDefault="00150BA3" w:rsidP="00150BA3">
      <w:pPr>
        <w:pStyle w:val="ListParagraph"/>
        <w:spacing w:after="120"/>
        <w:jc w:val="both"/>
        <w:rPr>
          <w:rFonts w:ascii="Arial" w:hAnsi="Arial" w:cs="Arial"/>
          <w:sz w:val="20"/>
          <w:szCs w:val="20"/>
          <w:lang w:val="sr-Latn-RS" w:eastAsia="sr-Latn-RS"/>
        </w:rPr>
      </w:pPr>
      <w:r w:rsidRPr="00C842A4">
        <w:rPr>
          <w:rFonts w:ascii="Arial" w:hAnsi="Arial" w:cs="Arial"/>
          <w:b/>
          <w:bCs/>
          <w:sz w:val="20"/>
          <w:szCs w:val="20"/>
          <w:lang w:val="sr-Latn-RS" w:eastAsia="sr-Latn-RS"/>
        </w:rPr>
        <w:t>Broj izvršilaca:</w:t>
      </w:r>
      <w:r w:rsidRPr="00C842A4">
        <w:rPr>
          <w:rFonts w:ascii="Arial" w:hAnsi="Arial" w:cs="Arial"/>
          <w:sz w:val="20"/>
          <w:szCs w:val="20"/>
          <w:lang w:val="sr-Latn-RS" w:eastAsia="sr-Latn-RS"/>
        </w:rPr>
        <w:t xml:space="preserve"> </w:t>
      </w:r>
      <w:r w:rsidR="00D819F1" w:rsidRPr="00C842A4">
        <w:rPr>
          <w:rFonts w:ascii="Arial" w:hAnsi="Arial" w:cs="Arial"/>
          <w:sz w:val="20"/>
          <w:szCs w:val="20"/>
          <w:lang w:val="sr-Latn-RS" w:eastAsia="sr-Latn-RS"/>
        </w:rPr>
        <w:t>1</w:t>
      </w:r>
      <w:r w:rsidRPr="00C842A4">
        <w:rPr>
          <w:rFonts w:ascii="Arial" w:hAnsi="Arial" w:cs="Arial"/>
          <w:sz w:val="20"/>
          <w:szCs w:val="20"/>
          <w:lang w:val="sr-Latn-RS" w:eastAsia="sr-Latn-RS"/>
        </w:rPr>
        <w:t xml:space="preserve"> (</w:t>
      </w:r>
      <w:r w:rsidR="00D819F1" w:rsidRPr="00C842A4">
        <w:rPr>
          <w:rFonts w:ascii="Arial" w:hAnsi="Arial" w:cs="Arial"/>
          <w:sz w:val="20"/>
          <w:szCs w:val="20"/>
          <w:lang w:val="sr-Latn-RS" w:eastAsia="sr-Latn-RS"/>
        </w:rPr>
        <w:t>jedan</w:t>
      </w:r>
      <w:r w:rsidRPr="00C842A4">
        <w:rPr>
          <w:rFonts w:ascii="Arial" w:hAnsi="Arial" w:cs="Arial"/>
          <w:sz w:val="20"/>
          <w:szCs w:val="20"/>
          <w:lang w:val="sr-Latn-RS" w:eastAsia="sr-Latn-RS"/>
        </w:rPr>
        <w:t>).</w:t>
      </w:r>
    </w:p>
    <w:p w14:paraId="74E27F0F" w14:textId="77777777" w:rsidR="007F2970" w:rsidRPr="00C842A4" w:rsidRDefault="007F2970" w:rsidP="005E2B22">
      <w:pPr>
        <w:spacing w:after="120"/>
        <w:jc w:val="both"/>
        <w:rPr>
          <w:rFonts w:ascii="Arial" w:hAnsi="Arial" w:cs="Arial"/>
          <w:b/>
          <w:i/>
          <w:iCs/>
          <w:sz w:val="20"/>
          <w:szCs w:val="20"/>
          <w:lang w:val="sr-Latn-RS" w:eastAsia="sr-Latn-RS"/>
        </w:rPr>
      </w:pPr>
    </w:p>
    <w:p w14:paraId="071F8A07" w14:textId="4D263E2A" w:rsidR="000010EE" w:rsidRPr="00C842A4" w:rsidRDefault="000010EE" w:rsidP="00570F16">
      <w:pPr>
        <w:spacing w:after="120"/>
        <w:jc w:val="center"/>
        <w:rPr>
          <w:rFonts w:ascii="Arial" w:hAnsi="Arial" w:cs="Arial"/>
          <w:b/>
          <w:bCs/>
          <w:i/>
          <w:lang w:val="sr-Latn-RS" w:eastAsia="sr-Latn-RS"/>
        </w:rPr>
      </w:pPr>
      <w:r w:rsidRPr="00C842A4">
        <w:rPr>
          <w:rFonts w:ascii="Arial" w:hAnsi="Arial" w:cs="Arial"/>
          <w:b/>
          <w:bCs/>
          <w:i/>
          <w:lang w:val="sr-Latn-RS" w:eastAsia="sr-Latn-RS"/>
        </w:rPr>
        <w:t>SEKTOR FINANSIJA, OPŠTIH I PRAVNIH POSLOVA</w:t>
      </w:r>
      <w:r w:rsidR="00BA0B91" w:rsidRPr="00C842A4">
        <w:rPr>
          <w:rFonts w:ascii="Arial" w:hAnsi="Arial" w:cs="Arial"/>
          <w:b/>
          <w:bCs/>
          <w:i/>
          <w:lang w:val="sr-Latn-RS" w:eastAsia="sr-Latn-RS"/>
        </w:rPr>
        <w:t xml:space="preserve"> (FOP)</w:t>
      </w:r>
    </w:p>
    <w:p w14:paraId="5C244EB5" w14:textId="77777777" w:rsidR="00570F16" w:rsidRPr="00C842A4" w:rsidRDefault="00570F16" w:rsidP="000010EE">
      <w:pPr>
        <w:spacing w:after="120"/>
        <w:jc w:val="both"/>
        <w:rPr>
          <w:rFonts w:ascii="Arial" w:hAnsi="Arial" w:cs="Arial"/>
          <w:b/>
          <w:i/>
          <w:iCs/>
          <w:sz w:val="20"/>
          <w:szCs w:val="20"/>
          <w:lang w:val="sr-Latn-RS" w:eastAsia="sr-Latn-RS"/>
        </w:rPr>
      </w:pPr>
    </w:p>
    <w:p w14:paraId="516AFD64" w14:textId="0D9D4A41" w:rsidR="000010EE" w:rsidRPr="00C842A4" w:rsidRDefault="00030837" w:rsidP="00570F16">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DIREKTOR</w:t>
      </w:r>
      <w:r w:rsidR="000010EE" w:rsidRPr="00C842A4">
        <w:rPr>
          <w:rFonts w:ascii="Arial" w:hAnsi="Arial" w:cs="Arial"/>
          <w:b/>
          <w:i/>
          <w:iCs/>
          <w:sz w:val="20"/>
          <w:szCs w:val="20"/>
          <w:lang w:val="sr-Latn-RS" w:eastAsia="sr-Latn-RS"/>
        </w:rPr>
        <w:t xml:space="preserve"> SEKTORA FINANSIJA, OPŠT</w:t>
      </w:r>
      <w:r w:rsidR="00D64F09" w:rsidRPr="00C842A4">
        <w:rPr>
          <w:rFonts w:ascii="Arial" w:hAnsi="Arial" w:cs="Arial"/>
          <w:b/>
          <w:i/>
          <w:iCs/>
          <w:sz w:val="20"/>
          <w:szCs w:val="20"/>
          <w:lang w:val="sr-Latn-RS" w:eastAsia="sr-Latn-RS"/>
        </w:rPr>
        <w:t>IH</w:t>
      </w:r>
      <w:r w:rsidR="000010EE" w:rsidRPr="00C842A4">
        <w:rPr>
          <w:rFonts w:ascii="Arial" w:hAnsi="Arial" w:cs="Arial"/>
          <w:b/>
          <w:i/>
          <w:iCs/>
          <w:sz w:val="20"/>
          <w:szCs w:val="20"/>
          <w:lang w:val="sr-Latn-RS" w:eastAsia="sr-Latn-RS"/>
        </w:rPr>
        <w:t xml:space="preserve"> I PRAVN</w:t>
      </w:r>
      <w:r w:rsidR="00D64F09" w:rsidRPr="00C842A4">
        <w:rPr>
          <w:rFonts w:ascii="Arial" w:hAnsi="Arial" w:cs="Arial"/>
          <w:b/>
          <w:i/>
          <w:iCs/>
          <w:sz w:val="20"/>
          <w:szCs w:val="20"/>
          <w:lang w:val="sr-Latn-RS" w:eastAsia="sr-Latn-RS"/>
        </w:rPr>
        <w:t>IH</w:t>
      </w:r>
      <w:r w:rsidR="000010EE" w:rsidRPr="00C842A4">
        <w:rPr>
          <w:rFonts w:ascii="Arial" w:hAnsi="Arial" w:cs="Arial"/>
          <w:b/>
          <w:i/>
          <w:iCs/>
          <w:sz w:val="20"/>
          <w:szCs w:val="20"/>
          <w:lang w:val="sr-Latn-RS" w:eastAsia="sr-Latn-RS"/>
        </w:rPr>
        <w:t xml:space="preserve"> POSLOV</w:t>
      </w:r>
      <w:r w:rsidR="00D64F09" w:rsidRPr="00C842A4">
        <w:rPr>
          <w:rFonts w:ascii="Arial" w:hAnsi="Arial" w:cs="Arial"/>
          <w:b/>
          <w:i/>
          <w:iCs/>
          <w:sz w:val="20"/>
          <w:szCs w:val="20"/>
          <w:lang w:val="sr-Latn-RS" w:eastAsia="sr-Latn-RS"/>
        </w:rPr>
        <w:t>A</w:t>
      </w:r>
    </w:p>
    <w:p w14:paraId="1087C9E3" w14:textId="77777777" w:rsidR="000010EE" w:rsidRPr="00C842A4" w:rsidRDefault="000010EE" w:rsidP="000010EE">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sr-Latn-RS"/>
        </w:rPr>
      </w:pPr>
      <w:r w:rsidRPr="00C842A4">
        <w:rPr>
          <w:rFonts w:ascii="Arial" w:hAnsi="Arial" w:cs="Arial"/>
          <w:b/>
          <w:sz w:val="20"/>
          <w:szCs w:val="20"/>
          <w:lang w:val="sr-Latn-RS" w:eastAsia="sr-Latn-RS"/>
        </w:rPr>
        <w:t>Opis poslova i zadataka:</w:t>
      </w:r>
    </w:p>
    <w:p w14:paraId="4458B3CD" w14:textId="3785A2B3" w:rsidR="000010EE" w:rsidRPr="00C842A4" w:rsidRDefault="000010EE"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Organizuje i prati rad </w:t>
      </w:r>
      <w:r w:rsidR="00570F16" w:rsidRPr="00C842A4">
        <w:rPr>
          <w:rFonts w:ascii="Arial" w:hAnsi="Arial" w:cs="Arial"/>
          <w:sz w:val="20"/>
          <w:szCs w:val="20"/>
          <w:lang w:val="sr-Latn-RS" w:eastAsia="sr-Latn-RS"/>
        </w:rPr>
        <w:t>sektora</w:t>
      </w:r>
      <w:r w:rsidRPr="00C842A4">
        <w:rPr>
          <w:rFonts w:ascii="Arial" w:hAnsi="Arial" w:cs="Arial"/>
          <w:sz w:val="20"/>
          <w:szCs w:val="20"/>
          <w:lang w:val="sr-Latn-RS" w:eastAsia="sr-Latn-RS"/>
        </w:rPr>
        <w:t>.</w:t>
      </w:r>
    </w:p>
    <w:p w14:paraId="19F68B01" w14:textId="77777777" w:rsidR="000010EE" w:rsidRPr="00C842A4" w:rsidRDefault="000010EE"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zakone i druge propise i sa njima usaglašava opšte akte preduzeća.</w:t>
      </w:r>
    </w:p>
    <w:p w14:paraId="223F5C70" w14:textId="468E5314" w:rsidR="000010EE" w:rsidRPr="00C842A4" w:rsidRDefault="00D64F09"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Odgovoran za i</w:t>
      </w:r>
      <w:r w:rsidR="000010EE" w:rsidRPr="00C842A4">
        <w:rPr>
          <w:rFonts w:ascii="Arial" w:hAnsi="Arial" w:cs="Arial"/>
          <w:sz w:val="20"/>
          <w:szCs w:val="20"/>
          <w:lang w:val="sr-Latn-RS" w:eastAsia="sr-Latn-RS"/>
        </w:rPr>
        <w:t>zrad</w:t>
      </w:r>
      <w:r w:rsidRPr="00C842A4">
        <w:rPr>
          <w:rFonts w:ascii="Arial" w:hAnsi="Arial" w:cs="Arial"/>
          <w:sz w:val="20"/>
          <w:szCs w:val="20"/>
          <w:lang w:val="sr-Latn-RS" w:eastAsia="sr-Latn-RS"/>
        </w:rPr>
        <w:t>u</w:t>
      </w:r>
      <w:r w:rsidR="000010EE" w:rsidRPr="00C842A4">
        <w:rPr>
          <w:rFonts w:ascii="Arial" w:hAnsi="Arial" w:cs="Arial"/>
          <w:sz w:val="20"/>
          <w:szCs w:val="20"/>
          <w:lang w:val="sr-Latn-RS" w:eastAsia="sr-Latn-RS"/>
        </w:rPr>
        <w:t xml:space="preserve"> svih vrsta</w:t>
      </w:r>
      <w:r w:rsidRPr="00C842A4">
        <w:rPr>
          <w:rFonts w:ascii="Arial" w:hAnsi="Arial" w:cs="Arial"/>
          <w:sz w:val="20"/>
          <w:szCs w:val="20"/>
          <w:lang w:val="sr-Latn-RS" w:eastAsia="sr-Latn-RS"/>
        </w:rPr>
        <w:t xml:space="preserve"> pravnih akata poput: statuta, pravilnika,</w:t>
      </w:r>
      <w:r w:rsidR="000010EE" w:rsidRPr="00C842A4">
        <w:rPr>
          <w:rFonts w:ascii="Arial" w:hAnsi="Arial" w:cs="Arial"/>
          <w:sz w:val="20"/>
          <w:szCs w:val="20"/>
          <w:lang w:val="sr-Latn-RS" w:eastAsia="sr-Latn-RS"/>
        </w:rPr>
        <w:t xml:space="preserve"> rešenja</w:t>
      </w:r>
      <w:r w:rsidRPr="00C842A4">
        <w:rPr>
          <w:rFonts w:ascii="Arial" w:hAnsi="Arial" w:cs="Arial"/>
          <w:sz w:val="20"/>
          <w:szCs w:val="20"/>
          <w:lang w:val="sr-Latn-RS" w:eastAsia="sr-Latn-RS"/>
        </w:rPr>
        <w:t>,</w:t>
      </w:r>
      <w:r w:rsidR="000010EE" w:rsidRPr="00C842A4">
        <w:rPr>
          <w:rFonts w:ascii="Arial" w:hAnsi="Arial" w:cs="Arial"/>
          <w:sz w:val="20"/>
          <w:szCs w:val="20"/>
          <w:lang w:val="sr-Latn-RS" w:eastAsia="sr-Latn-RS"/>
        </w:rPr>
        <w:t xml:space="preserve"> odluka</w:t>
      </w:r>
      <w:r w:rsidRPr="00C842A4">
        <w:rPr>
          <w:rFonts w:ascii="Arial" w:hAnsi="Arial" w:cs="Arial"/>
          <w:sz w:val="20"/>
          <w:szCs w:val="20"/>
          <w:lang w:val="sr-Latn-RS" w:eastAsia="sr-Latn-RS"/>
        </w:rPr>
        <w:t xml:space="preserve">, ovlašćenja </w:t>
      </w:r>
      <w:r w:rsidR="000010EE" w:rsidRPr="00C842A4">
        <w:rPr>
          <w:rFonts w:ascii="Arial" w:hAnsi="Arial" w:cs="Arial"/>
          <w:sz w:val="20"/>
          <w:szCs w:val="20"/>
          <w:lang w:val="sr-Latn-RS" w:eastAsia="sr-Latn-RS"/>
        </w:rPr>
        <w:t>i sl.</w:t>
      </w:r>
    </w:p>
    <w:p w14:paraId="73C9FB91" w14:textId="5E79F0FB" w:rsidR="000010EE" w:rsidRPr="00C842A4" w:rsidRDefault="000010EE"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Priprema materijal za zastupanje i zastupa preduzeć</w:t>
      </w:r>
      <w:r w:rsidR="00D11742" w:rsidRPr="00C842A4">
        <w:rPr>
          <w:rFonts w:ascii="Arial" w:hAnsi="Arial" w:cs="Arial"/>
          <w:sz w:val="20"/>
          <w:szCs w:val="20"/>
          <w:lang w:val="sr-Latn-RS" w:eastAsia="sr-Latn-RS"/>
        </w:rPr>
        <w:t>e</w:t>
      </w:r>
      <w:r w:rsidRPr="00C842A4">
        <w:rPr>
          <w:rFonts w:ascii="Arial" w:hAnsi="Arial" w:cs="Arial"/>
          <w:sz w:val="20"/>
          <w:szCs w:val="20"/>
          <w:lang w:val="sr-Latn-RS" w:eastAsia="sr-Latn-RS"/>
        </w:rPr>
        <w:t xml:space="preserve"> pred sudovima.</w:t>
      </w:r>
    </w:p>
    <w:p w14:paraId="26C4E370" w14:textId="77777777" w:rsidR="000010EE" w:rsidRPr="00C842A4" w:rsidRDefault="000010EE"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Obavlja poslove vezane za izradu i ocenu pravne valjanosti ugovora.</w:t>
      </w:r>
    </w:p>
    <w:p w14:paraId="71D5D497" w14:textId="5B952C16" w:rsidR="00A62924" w:rsidRPr="00C842A4" w:rsidRDefault="00A62924"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Obavlja evaluaciju zaposlenih u okviru FOP-a.</w:t>
      </w:r>
    </w:p>
    <w:p w14:paraId="6A9D3E10" w14:textId="35AB24C9" w:rsidR="00D412D0" w:rsidRPr="00C842A4" w:rsidRDefault="00D412D0"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Nadležan za organizaciju i kontrolu kadrovskih poslova</w:t>
      </w:r>
      <w:r w:rsidR="00D64F09" w:rsidRPr="00C842A4">
        <w:rPr>
          <w:rFonts w:ascii="Arial" w:hAnsi="Arial" w:cs="Arial"/>
          <w:sz w:val="20"/>
          <w:szCs w:val="20"/>
          <w:lang w:val="sr-Latn-RS" w:eastAsia="sr-Latn-RS"/>
        </w:rPr>
        <w:t xml:space="preserve"> (administracija na CROSO, kadrovska dokumentacija i evidencija)</w:t>
      </w:r>
      <w:r w:rsidRPr="00C842A4">
        <w:rPr>
          <w:rFonts w:ascii="Arial" w:hAnsi="Arial" w:cs="Arial"/>
          <w:sz w:val="20"/>
          <w:szCs w:val="20"/>
          <w:lang w:val="sr-Latn-RS" w:eastAsia="sr-Latn-RS"/>
        </w:rPr>
        <w:t>.</w:t>
      </w:r>
    </w:p>
    <w:p w14:paraId="206FA8A0" w14:textId="2F5E7B0A" w:rsidR="00D412D0" w:rsidRPr="00C842A4" w:rsidRDefault="00D412D0"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Nadležan za organizaciju i kontrolu opštih poslova.</w:t>
      </w:r>
    </w:p>
    <w:p w14:paraId="54C20B36" w14:textId="437EA7CA" w:rsidR="00030837" w:rsidRPr="00C842A4" w:rsidRDefault="00030837"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Nadležan za organizaciju i kontrolu poslova iz oblasti javnih nabavki.</w:t>
      </w:r>
    </w:p>
    <w:p w14:paraId="44B6792D" w14:textId="4AAD922C" w:rsidR="00030837" w:rsidRPr="00C842A4" w:rsidRDefault="00030837"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 potrebi učestvuje u poslovima iz sfere finansija i računovodstva, poput izrade završnog godišnjeg računa preduzeća, aktivnosti u vezi Sistema elektronskih faktura, obračun zarada, osnovna sredstva i sl.</w:t>
      </w:r>
    </w:p>
    <w:p w14:paraId="19E4D272" w14:textId="4CA5156B" w:rsidR="00030837" w:rsidRPr="00C842A4" w:rsidRDefault="00D412D0" w:rsidP="00D64F09">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 potrebi učestvuje na projektima</w:t>
      </w:r>
      <w:r w:rsidR="00D64F09" w:rsidRPr="00C842A4">
        <w:rPr>
          <w:rFonts w:ascii="Arial" w:hAnsi="Arial" w:cs="Arial"/>
          <w:sz w:val="20"/>
          <w:szCs w:val="20"/>
          <w:lang w:val="sr-Latn-RS" w:eastAsia="sr-Latn-RS"/>
        </w:rPr>
        <w:t xml:space="preserve"> koji su </w:t>
      </w:r>
      <w:r w:rsidRPr="00C842A4">
        <w:rPr>
          <w:rFonts w:ascii="Arial" w:hAnsi="Arial" w:cs="Arial"/>
          <w:sz w:val="20"/>
          <w:szCs w:val="20"/>
          <w:lang w:val="sr-Latn-RS" w:eastAsia="sr-Latn-RS"/>
        </w:rPr>
        <w:t xml:space="preserve">prevashodno </w:t>
      </w:r>
      <w:r w:rsidR="00030837" w:rsidRPr="00C842A4">
        <w:rPr>
          <w:rFonts w:ascii="Arial" w:hAnsi="Arial" w:cs="Arial"/>
          <w:sz w:val="20"/>
          <w:szCs w:val="20"/>
          <w:lang w:val="sr-Latn-RS" w:eastAsia="sr-Latn-RS"/>
        </w:rPr>
        <w:t>vezani za javni sektor</w:t>
      </w:r>
      <w:r w:rsidRPr="00C842A4">
        <w:rPr>
          <w:rFonts w:ascii="Arial" w:hAnsi="Arial" w:cs="Arial"/>
          <w:sz w:val="20"/>
          <w:szCs w:val="20"/>
          <w:lang w:val="sr-Latn-RS" w:eastAsia="sr-Latn-RS"/>
        </w:rPr>
        <w:t xml:space="preserve">. </w:t>
      </w:r>
    </w:p>
    <w:p w14:paraId="29A0F398" w14:textId="6C14BC29" w:rsidR="000010EE" w:rsidRPr="00C842A4" w:rsidRDefault="000010EE"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Prati i stara se o primeni propisa u oblasti računovodstva i delokruga poslova </w:t>
      </w:r>
      <w:r w:rsidR="00D412D0" w:rsidRPr="00C842A4">
        <w:rPr>
          <w:rFonts w:ascii="Arial" w:hAnsi="Arial" w:cs="Arial"/>
          <w:sz w:val="20"/>
          <w:szCs w:val="20"/>
          <w:lang w:val="sr-Latn-RS" w:eastAsia="sr-Latn-RS"/>
        </w:rPr>
        <w:t>sektora</w:t>
      </w:r>
      <w:r w:rsidRPr="00C842A4">
        <w:rPr>
          <w:rFonts w:ascii="Arial" w:hAnsi="Arial" w:cs="Arial"/>
          <w:sz w:val="20"/>
          <w:szCs w:val="20"/>
          <w:lang w:val="sr-Latn-RS" w:eastAsia="sr-Latn-RS"/>
        </w:rPr>
        <w:t>.</w:t>
      </w:r>
    </w:p>
    <w:p w14:paraId="1EADCEBC" w14:textId="11D496A6" w:rsidR="000010EE" w:rsidRPr="00C842A4" w:rsidRDefault="00D64F09"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 potrebi s</w:t>
      </w:r>
      <w:r w:rsidR="000010EE" w:rsidRPr="00C842A4">
        <w:rPr>
          <w:rFonts w:ascii="Arial" w:hAnsi="Arial" w:cs="Arial"/>
          <w:sz w:val="20"/>
          <w:szCs w:val="20"/>
          <w:lang w:val="sr-Latn-RS" w:eastAsia="sr-Latn-RS"/>
        </w:rPr>
        <w:t xml:space="preserve">astavlja i podnosi izveštaj </w:t>
      </w:r>
      <w:r w:rsidR="005B2754" w:rsidRPr="00C842A4">
        <w:rPr>
          <w:rFonts w:ascii="Arial" w:hAnsi="Arial" w:cs="Arial"/>
          <w:sz w:val="20"/>
          <w:szCs w:val="20"/>
          <w:lang w:val="sr-Latn-RS" w:eastAsia="sr-Latn-RS"/>
        </w:rPr>
        <w:t>Menadžmentu</w:t>
      </w:r>
      <w:r w:rsidR="000010EE" w:rsidRPr="00C842A4">
        <w:rPr>
          <w:rFonts w:ascii="Arial" w:hAnsi="Arial" w:cs="Arial"/>
          <w:sz w:val="20"/>
          <w:szCs w:val="20"/>
          <w:lang w:val="sr-Latn-RS" w:eastAsia="sr-Latn-RS"/>
        </w:rPr>
        <w:t>.</w:t>
      </w:r>
    </w:p>
    <w:p w14:paraId="6CF47883" w14:textId="6CAE9599" w:rsidR="000010EE" w:rsidRPr="00C842A4" w:rsidRDefault="00D412D0" w:rsidP="000010EE">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Odovoran za pravilno v</w:t>
      </w:r>
      <w:r w:rsidR="000010EE" w:rsidRPr="00C842A4">
        <w:rPr>
          <w:rFonts w:ascii="Arial" w:hAnsi="Arial" w:cs="Arial"/>
          <w:sz w:val="20"/>
          <w:szCs w:val="20"/>
          <w:lang w:val="sr-Latn-RS" w:eastAsia="sr-Latn-RS"/>
        </w:rPr>
        <w:t>ođenje arhive i dokumentacije.</w:t>
      </w:r>
    </w:p>
    <w:p w14:paraId="00ADFD7B" w14:textId="23AAD75C" w:rsidR="00D412D0" w:rsidRPr="00C842A4" w:rsidRDefault="00D412D0" w:rsidP="00D412D0">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Aktivno i ravnopravno učestvuje u radu kolegijuma.</w:t>
      </w:r>
    </w:p>
    <w:p w14:paraId="2D970050" w14:textId="77777777" w:rsidR="002E6901" w:rsidRPr="00C842A4" w:rsidRDefault="002E6901" w:rsidP="002E6901">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14F3D854" w14:textId="77777777" w:rsidR="002E6901" w:rsidRPr="00C842A4" w:rsidRDefault="002E6901" w:rsidP="002E6901">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28BDBC80" w14:textId="69BECB21" w:rsidR="008E7459" w:rsidRPr="00C842A4" w:rsidRDefault="002E6901" w:rsidP="002E6901">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D412D0" w:rsidRPr="00C842A4">
        <w:rPr>
          <w:rFonts w:ascii="Arial" w:hAnsi="Arial" w:cs="Arial"/>
          <w:sz w:val="20"/>
          <w:szCs w:val="20"/>
          <w:lang w:val="sr-Latn-RS" w:eastAsia="sr-Latn-RS"/>
        </w:rPr>
        <w:t>I</w:t>
      </w:r>
      <w:r w:rsidR="000010EE" w:rsidRPr="00C842A4">
        <w:rPr>
          <w:rFonts w:ascii="Arial" w:hAnsi="Arial" w:cs="Arial"/>
          <w:sz w:val="20"/>
          <w:szCs w:val="20"/>
          <w:lang w:val="sr-Latn-RS" w:eastAsia="sr-Latn-RS"/>
        </w:rPr>
        <w:t>zvršnom direktoru.</w:t>
      </w:r>
    </w:p>
    <w:p w14:paraId="5BCBDD12" w14:textId="34B303B2" w:rsidR="000010EE" w:rsidRPr="00C842A4" w:rsidRDefault="000010EE" w:rsidP="00D412D0">
      <w:pPr>
        <w:ind w:firstLine="708"/>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36ECEC02" w14:textId="0108BA29" w:rsidR="000010EE" w:rsidRPr="00C842A4" w:rsidRDefault="000010EE" w:rsidP="000010EE">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VII</w:t>
      </w:r>
      <w:r w:rsidR="00260979" w:rsidRPr="00C842A4">
        <w:rPr>
          <w:rFonts w:ascii="Arial" w:hAnsi="Arial" w:cs="Arial"/>
          <w:sz w:val="20"/>
          <w:szCs w:val="20"/>
          <w:lang w:val="sr-Latn-RS" w:eastAsia="sr-Latn-RS"/>
        </w:rPr>
        <w:t>-1</w:t>
      </w:r>
      <w:r w:rsidRPr="00C842A4">
        <w:rPr>
          <w:rFonts w:ascii="Arial" w:hAnsi="Arial" w:cs="Arial"/>
          <w:sz w:val="20"/>
          <w:szCs w:val="20"/>
          <w:lang w:val="sr-Latn-RS" w:eastAsia="sr-Latn-RS"/>
        </w:rPr>
        <w:t xml:space="preserve"> stepen stručne spreme, </w:t>
      </w:r>
      <w:r w:rsidR="00AC215A" w:rsidRPr="00C842A4">
        <w:rPr>
          <w:rFonts w:ascii="Arial" w:hAnsi="Arial" w:cs="Arial"/>
          <w:sz w:val="20"/>
          <w:szCs w:val="20"/>
          <w:lang w:val="sr-Latn-RS"/>
        </w:rPr>
        <w:t xml:space="preserve">3 godine radnog iskustva na rukovodećim poslovima i </w:t>
      </w:r>
      <w:r w:rsidRPr="00C842A4">
        <w:rPr>
          <w:rFonts w:ascii="Arial" w:hAnsi="Arial" w:cs="Arial"/>
          <w:sz w:val="20"/>
          <w:szCs w:val="20"/>
          <w:lang w:val="sr-Latn-RS" w:eastAsia="sr-Latn-RS"/>
        </w:rPr>
        <w:t>znanje jednog stranog jezika. Osnovno poznavanje opštih alata (MS Office: Word, Excel, Outlook...). Potrebne osobine: komunikativnost, organizovanost, diskrecija, fleksibilnost, odgovornost i preciznost, sposobnost rada u timu.</w:t>
      </w:r>
    </w:p>
    <w:p w14:paraId="3A26D4DB" w14:textId="77777777" w:rsidR="000010EE" w:rsidRPr="00C842A4" w:rsidRDefault="000010EE" w:rsidP="000010EE">
      <w:pPr>
        <w:pStyle w:val="ListParagraph"/>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1 (jedan).</w:t>
      </w:r>
    </w:p>
    <w:p w14:paraId="7EC09E03" w14:textId="0C8890FE" w:rsidR="000010EE" w:rsidRPr="00C842A4" w:rsidRDefault="000010EE" w:rsidP="000010EE">
      <w:pPr>
        <w:pStyle w:val="ListParagraph"/>
        <w:spacing w:after="120"/>
        <w:jc w:val="both"/>
        <w:rPr>
          <w:rFonts w:ascii="Arial" w:hAnsi="Arial" w:cs="Arial"/>
          <w:sz w:val="20"/>
          <w:szCs w:val="20"/>
          <w:lang w:val="sr-Latn-RS" w:eastAsia="sr-Latn-RS"/>
        </w:rPr>
      </w:pPr>
    </w:p>
    <w:p w14:paraId="7270E85D" w14:textId="3E25BA1A" w:rsidR="000010EE" w:rsidRPr="00C842A4" w:rsidRDefault="000010EE" w:rsidP="009D3379">
      <w:pPr>
        <w:jc w:val="both"/>
        <w:rPr>
          <w:rFonts w:ascii="Arial" w:hAnsi="Arial" w:cs="Arial"/>
          <w:b/>
          <w:i/>
          <w:iCs/>
          <w:sz w:val="20"/>
          <w:szCs w:val="20"/>
          <w:lang w:val="sr-Latn-RS" w:eastAsia="sr-Latn-RS"/>
        </w:rPr>
      </w:pPr>
      <w:bookmarkStart w:id="1" w:name="_Hlk58915277"/>
      <w:r w:rsidRPr="00C842A4">
        <w:rPr>
          <w:rFonts w:ascii="Arial" w:hAnsi="Arial" w:cs="Arial"/>
          <w:b/>
          <w:i/>
          <w:iCs/>
          <w:sz w:val="20"/>
          <w:szCs w:val="20"/>
          <w:lang w:val="sr-Latn-RS" w:eastAsia="sr-Latn-RS"/>
        </w:rPr>
        <w:t xml:space="preserve">SARADNIK ZA </w:t>
      </w:r>
      <w:r w:rsidR="002D7F7A" w:rsidRPr="00C842A4">
        <w:rPr>
          <w:rFonts w:ascii="Arial" w:hAnsi="Arial" w:cs="Arial"/>
          <w:b/>
          <w:i/>
          <w:iCs/>
          <w:sz w:val="20"/>
          <w:szCs w:val="20"/>
          <w:lang w:val="sr-Latn-RS" w:eastAsia="sr-Latn-RS"/>
        </w:rPr>
        <w:t xml:space="preserve">OPŠTE POSLOVE I </w:t>
      </w:r>
      <w:r w:rsidRPr="00C842A4">
        <w:rPr>
          <w:rFonts w:ascii="Arial" w:hAnsi="Arial" w:cs="Arial"/>
          <w:b/>
          <w:i/>
          <w:iCs/>
          <w:sz w:val="20"/>
          <w:szCs w:val="20"/>
          <w:lang w:val="sr-Latn-RS" w:eastAsia="sr-Latn-RS"/>
        </w:rPr>
        <w:t>LJUDSK</w:t>
      </w:r>
      <w:r w:rsidR="002D7F7A" w:rsidRPr="00C842A4">
        <w:rPr>
          <w:rFonts w:ascii="Arial" w:hAnsi="Arial" w:cs="Arial"/>
          <w:b/>
          <w:i/>
          <w:iCs/>
          <w:sz w:val="20"/>
          <w:szCs w:val="20"/>
          <w:lang w:val="sr-Latn-RS" w:eastAsia="sr-Latn-RS"/>
        </w:rPr>
        <w:t>E</w:t>
      </w:r>
      <w:r w:rsidRPr="00C842A4">
        <w:rPr>
          <w:rFonts w:ascii="Arial" w:hAnsi="Arial" w:cs="Arial"/>
          <w:b/>
          <w:i/>
          <w:iCs/>
          <w:sz w:val="20"/>
          <w:szCs w:val="20"/>
          <w:lang w:val="sr-Latn-RS" w:eastAsia="sr-Latn-RS"/>
        </w:rPr>
        <w:t xml:space="preserve"> RESURS</w:t>
      </w:r>
      <w:r w:rsidR="002D7F7A" w:rsidRPr="00C842A4">
        <w:rPr>
          <w:rFonts w:ascii="Arial" w:hAnsi="Arial" w:cs="Arial"/>
          <w:b/>
          <w:i/>
          <w:iCs/>
          <w:sz w:val="20"/>
          <w:szCs w:val="20"/>
          <w:lang w:val="sr-Latn-RS" w:eastAsia="sr-Latn-RS"/>
        </w:rPr>
        <w:t>E</w:t>
      </w:r>
    </w:p>
    <w:p w14:paraId="1D1AD478" w14:textId="77777777" w:rsidR="000010EE" w:rsidRPr="00C842A4" w:rsidRDefault="000010EE" w:rsidP="000010EE">
      <w:pPr>
        <w:pStyle w:val="NormalWeb"/>
        <w:shd w:val="clear" w:color="auto" w:fill="FFFFFF"/>
        <w:spacing w:before="0" w:beforeAutospacing="0" w:after="0" w:afterAutospacing="0" w:line="315" w:lineRule="atLeast"/>
        <w:ind w:firstLine="708"/>
        <w:jc w:val="both"/>
        <w:rPr>
          <w:rFonts w:ascii="Arial" w:hAnsi="Arial" w:cs="Arial"/>
          <w:b/>
          <w:sz w:val="20"/>
          <w:szCs w:val="20"/>
          <w:lang w:val="sr-Latn-RS" w:eastAsia="sr-Latn-RS"/>
        </w:rPr>
      </w:pPr>
      <w:bookmarkStart w:id="2" w:name="_Hlk58915207"/>
      <w:bookmarkEnd w:id="1"/>
      <w:r w:rsidRPr="00C842A4">
        <w:rPr>
          <w:rFonts w:ascii="Arial" w:hAnsi="Arial" w:cs="Arial"/>
          <w:b/>
          <w:sz w:val="20"/>
          <w:szCs w:val="20"/>
          <w:lang w:val="sr-Latn-RS" w:eastAsia="sr-Latn-RS"/>
        </w:rPr>
        <w:t>Opis poslova i zadataka:</w:t>
      </w:r>
    </w:p>
    <w:p w14:paraId="2DF14624" w14:textId="77777777" w:rsidR="00B5018C" w:rsidRPr="00C842A4" w:rsidRDefault="000010EE"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Samostalno obavlja poslove u oblasti upravljanja ljudskim resursima, koji obuhvataju</w:t>
      </w:r>
      <w:r w:rsidR="00A76BE4" w:rsidRPr="00C842A4">
        <w:rPr>
          <w:rFonts w:ascii="Arial" w:hAnsi="Arial" w:cs="Arial"/>
          <w:sz w:val="20"/>
          <w:szCs w:val="20"/>
          <w:lang w:val="sr-Latn-RS" w:eastAsia="sr-Latn-RS"/>
        </w:rPr>
        <w:t>:</w:t>
      </w:r>
      <w:r w:rsidRPr="00C842A4">
        <w:rPr>
          <w:rFonts w:ascii="Arial" w:hAnsi="Arial" w:cs="Arial"/>
          <w:sz w:val="20"/>
          <w:szCs w:val="20"/>
          <w:lang w:val="sr-Latn-RS" w:eastAsia="sr-Latn-RS"/>
        </w:rPr>
        <w:t xml:space="preserve"> </w:t>
      </w:r>
    </w:p>
    <w:p w14:paraId="0EBE979D" w14:textId="77777777" w:rsidR="00B5018C" w:rsidRPr="00C842A4" w:rsidRDefault="000010EE" w:rsidP="00B5018C">
      <w:pPr>
        <w:pStyle w:val="ListParagraph"/>
        <w:numPr>
          <w:ilvl w:val="1"/>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sve procese evidencije i dokumentovanja zapošljavanja, </w:t>
      </w:r>
    </w:p>
    <w:p w14:paraId="14D7A1B3" w14:textId="18F6D5A3" w:rsidR="00B5018C" w:rsidRPr="00C842A4" w:rsidRDefault="00B5018C" w:rsidP="00B5018C">
      <w:pPr>
        <w:pStyle w:val="ListParagraph"/>
        <w:numPr>
          <w:ilvl w:val="1"/>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pravi, objavljuje i prati konkurse za posao u preduzeću,</w:t>
      </w:r>
    </w:p>
    <w:p w14:paraId="3AB17221" w14:textId="4DB7ACB7" w:rsidR="00B5018C" w:rsidRPr="00C842A4" w:rsidRDefault="00B5018C" w:rsidP="00B5018C">
      <w:pPr>
        <w:pStyle w:val="ListParagraph"/>
        <w:numPr>
          <w:ilvl w:val="1"/>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lastRenderedPageBreak/>
        <w:t>učestvuje u procesu odabira odgovarajućih kandidata za upražnjene radne pozicije u preduzeću,</w:t>
      </w:r>
    </w:p>
    <w:p w14:paraId="2955D277" w14:textId="152D1C4C" w:rsidR="000010EE" w:rsidRPr="00C842A4" w:rsidRDefault="00B5018C" w:rsidP="00B5018C">
      <w:pPr>
        <w:pStyle w:val="ListParagraph"/>
        <w:numPr>
          <w:ilvl w:val="1"/>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pravljenje i redovno ažuriranje </w:t>
      </w:r>
      <w:r w:rsidR="000010EE" w:rsidRPr="00C842A4">
        <w:rPr>
          <w:rFonts w:ascii="Arial" w:hAnsi="Arial" w:cs="Arial"/>
          <w:sz w:val="20"/>
          <w:szCs w:val="20"/>
          <w:lang w:val="sr-Latn-RS" w:eastAsia="sr-Latn-RS"/>
        </w:rPr>
        <w:t xml:space="preserve">evidencije rada, kadrovske evidencije, uključujući godišnje odmore, slobodne dane, bolovanja i druga odsustva sa posla, sankcije i nagrade </w:t>
      </w:r>
      <w:r w:rsidRPr="00C842A4">
        <w:rPr>
          <w:rFonts w:ascii="Arial" w:hAnsi="Arial" w:cs="Arial"/>
          <w:sz w:val="20"/>
          <w:szCs w:val="20"/>
          <w:lang w:val="sr-Latn-RS" w:eastAsia="sr-Latn-RS"/>
        </w:rPr>
        <w:t xml:space="preserve">i </w:t>
      </w:r>
      <w:r w:rsidR="000010EE" w:rsidRPr="00C842A4">
        <w:rPr>
          <w:rFonts w:ascii="Arial" w:hAnsi="Arial" w:cs="Arial"/>
          <w:sz w:val="20"/>
          <w:szCs w:val="20"/>
          <w:lang w:val="sr-Latn-RS" w:eastAsia="sr-Latn-RS"/>
        </w:rPr>
        <w:t>drugo prema ISO procedurama i uputstvima.</w:t>
      </w:r>
    </w:p>
    <w:p w14:paraId="69E7ABDD" w14:textId="1B4C97C6" w:rsidR="00A76BE4" w:rsidRPr="00C842A4" w:rsidRDefault="00A76BE4"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Planiranje i organizacija događaja (teambuilding, jubileji i dr.).</w:t>
      </w:r>
    </w:p>
    <w:p w14:paraId="00FFC033" w14:textId="19A76E87" w:rsidR="000010EE" w:rsidRPr="00C842A4" w:rsidRDefault="000010EE"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Vodi knjigu pošte.</w:t>
      </w:r>
    </w:p>
    <w:p w14:paraId="6E7D0FE9" w14:textId="11C4223F" w:rsidR="000010EE" w:rsidRPr="00C842A4" w:rsidRDefault="000010EE"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Prima i </w:t>
      </w:r>
      <w:r w:rsidR="00B5018C" w:rsidRPr="00C842A4">
        <w:rPr>
          <w:rFonts w:ascii="Arial" w:hAnsi="Arial" w:cs="Arial"/>
          <w:sz w:val="20"/>
          <w:szCs w:val="20"/>
          <w:lang w:val="sr-Latn-RS" w:eastAsia="sr-Latn-RS"/>
        </w:rPr>
        <w:t>šalje</w:t>
      </w:r>
      <w:r w:rsidRPr="00C842A4">
        <w:rPr>
          <w:rFonts w:ascii="Arial" w:hAnsi="Arial" w:cs="Arial"/>
          <w:sz w:val="20"/>
          <w:szCs w:val="20"/>
          <w:lang w:val="sr-Latn-RS" w:eastAsia="sr-Latn-RS"/>
        </w:rPr>
        <w:t xml:space="preserve"> dokumentaciju i pošiljke/poštu.</w:t>
      </w:r>
    </w:p>
    <w:p w14:paraId="1780655C" w14:textId="66F2D9C9" w:rsidR="00A76BE4" w:rsidRPr="00C842A4" w:rsidRDefault="00A76BE4"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No</w:t>
      </w:r>
      <w:r w:rsidR="00B5018C" w:rsidRPr="00C842A4">
        <w:rPr>
          <w:rFonts w:ascii="Arial" w:hAnsi="Arial" w:cs="Arial"/>
          <w:sz w:val="20"/>
          <w:szCs w:val="20"/>
          <w:lang w:val="sr-Latn-RS" w:eastAsia="sr-Latn-RS"/>
        </w:rPr>
        <w:t>si</w:t>
      </w:r>
      <w:r w:rsidRPr="00C842A4">
        <w:rPr>
          <w:rFonts w:ascii="Arial" w:hAnsi="Arial" w:cs="Arial"/>
          <w:sz w:val="20"/>
          <w:szCs w:val="20"/>
          <w:lang w:val="sr-Latn-RS" w:eastAsia="sr-Latn-RS"/>
        </w:rPr>
        <w:t xml:space="preserve"> poslovn</w:t>
      </w:r>
      <w:r w:rsidR="00B5018C" w:rsidRPr="00C842A4">
        <w:rPr>
          <w:rFonts w:ascii="Arial" w:hAnsi="Arial" w:cs="Arial"/>
          <w:sz w:val="20"/>
          <w:szCs w:val="20"/>
          <w:lang w:val="sr-Latn-RS" w:eastAsia="sr-Latn-RS"/>
        </w:rPr>
        <w:t>u</w:t>
      </w:r>
      <w:r w:rsidRPr="00C842A4">
        <w:rPr>
          <w:rFonts w:ascii="Arial" w:hAnsi="Arial" w:cs="Arial"/>
          <w:sz w:val="20"/>
          <w:szCs w:val="20"/>
          <w:lang w:val="sr-Latn-RS" w:eastAsia="sr-Latn-RS"/>
        </w:rPr>
        <w:t xml:space="preserve"> dokumentacij</w:t>
      </w:r>
      <w:r w:rsidR="00B5018C" w:rsidRPr="00C842A4">
        <w:rPr>
          <w:rFonts w:ascii="Arial" w:hAnsi="Arial" w:cs="Arial"/>
          <w:sz w:val="20"/>
          <w:szCs w:val="20"/>
          <w:lang w:val="sr-Latn-RS" w:eastAsia="sr-Latn-RS"/>
        </w:rPr>
        <w:t>u</w:t>
      </w:r>
      <w:r w:rsidRPr="00C842A4">
        <w:rPr>
          <w:rFonts w:ascii="Arial" w:hAnsi="Arial" w:cs="Arial"/>
          <w:sz w:val="20"/>
          <w:szCs w:val="20"/>
          <w:lang w:val="sr-Latn-RS" w:eastAsia="sr-Latn-RS"/>
        </w:rPr>
        <w:t xml:space="preserve"> u i iz banke (nalozi, menice, gotovina i dr.).</w:t>
      </w:r>
    </w:p>
    <w:p w14:paraId="00C4631E" w14:textId="3874B4BD" w:rsidR="00A76BE4" w:rsidRPr="00C842A4" w:rsidRDefault="00A76BE4"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Stara se da je dokumentacija preduzeća pravilno odložena, složena i arhivirana (opšti akti, kadrovska dokumentacija, ugovori i dr.).</w:t>
      </w:r>
    </w:p>
    <w:p w14:paraId="37F56DE0" w14:textId="77F33455" w:rsidR="00A76BE4" w:rsidRPr="00C842A4" w:rsidRDefault="000010EE"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Poslovi info pulta</w:t>
      </w:r>
      <w:r w:rsidR="00A76BE4" w:rsidRPr="00C842A4">
        <w:rPr>
          <w:rFonts w:ascii="Arial" w:hAnsi="Arial" w:cs="Arial"/>
          <w:sz w:val="20"/>
          <w:szCs w:val="20"/>
          <w:lang w:val="sr-Latn-RS" w:eastAsia="sr-Latn-RS"/>
        </w:rPr>
        <w:t>, prijem poslovnih partnera i klijenata na ulasku u preduzeće.</w:t>
      </w:r>
    </w:p>
    <w:p w14:paraId="58CF8201" w14:textId="1BE4FF9E" w:rsidR="000010EE" w:rsidRPr="00C842A4" w:rsidRDefault="00A76BE4"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Prijem i preusmeravanje poziva na telefonskoj centrali.</w:t>
      </w:r>
    </w:p>
    <w:p w14:paraId="2BBB51CE" w14:textId="77777777" w:rsidR="000010EE" w:rsidRPr="00C842A4" w:rsidRDefault="000010EE"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Vrši nabavku internog kancelarijskog, higijenskog i režijskog materijala.</w:t>
      </w:r>
    </w:p>
    <w:p w14:paraId="073DEF44" w14:textId="511F7C95" w:rsidR="000010EE" w:rsidRPr="00C842A4" w:rsidRDefault="000010EE" w:rsidP="00821DEB">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 potrebi kontaktira dobavljače za nabavku robe manje vrednosti.</w:t>
      </w:r>
    </w:p>
    <w:p w14:paraId="2FBFFE11" w14:textId="76A848C2" w:rsidR="00031FB0" w:rsidRPr="00C842A4" w:rsidRDefault="00031FB0"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Koordinira i komunicira sa spoljnim agencijama iz oblasti bezbednosti i zdravlja na radu, protivpožarne zaštite, održavanja higijene objekta, popravke i održavanje objekta i dr.</w:t>
      </w:r>
    </w:p>
    <w:p w14:paraId="6E10AE7C" w14:textId="77777777" w:rsidR="000010EE" w:rsidRPr="00C842A4" w:rsidRDefault="000010EE"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Generiše potrebne izveštaje.</w:t>
      </w:r>
    </w:p>
    <w:p w14:paraId="1102C063" w14:textId="3FFB3CAA" w:rsidR="000010EE" w:rsidRPr="00C842A4" w:rsidRDefault="000010EE" w:rsidP="00D44495">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Po potrebi sprema tople i hladne napitke za </w:t>
      </w:r>
      <w:r w:rsidR="00A76BE4" w:rsidRPr="00C842A4">
        <w:rPr>
          <w:rFonts w:ascii="Arial" w:hAnsi="Arial" w:cs="Arial"/>
          <w:sz w:val="20"/>
          <w:szCs w:val="20"/>
          <w:lang w:val="sr-Latn-RS" w:eastAsia="sr-Latn-RS"/>
        </w:rPr>
        <w:t xml:space="preserve">Menadžment, </w:t>
      </w:r>
      <w:r w:rsidRPr="00C842A4">
        <w:rPr>
          <w:rFonts w:ascii="Arial" w:hAnsi="Arial" w:cs="Arial"/>
          <w:sz w:val="20"/>
          <w:szCs w:val="20"/>
          <w:lang w:val="sr-Latn-RS" w:eastAsia="sr-Latn-RS"/>
        </w:rPr>
        <w:t>poslovne partnere</w:t>
      </w:r>
      <w:r w:rsidR="00A76BE4" w:rsidRPr="00C842A4">
        <w:rPr>
          <w:rFonts w:ascii="Arial" w:hAnsi="Arial" w:cs="Arial"/>
          <w:sz w:val="20"/>
          <w:szCs w:val="20"/>
          <w:lang w:val="sr-Latn-RS" w:eastAsia="sr-Latn-RS"/>
        </w:rPr>
        <w:t xml:space="preserve"> i</w:t>
      </w:r>
      <w:r w:rsidRPr="00C842A4">
        <w:rPr>
          <w:rFonts w:ascii="Arial" w:hAnsi="Arial" w:cs="Arial"/>
          <w:sz w:val="20"/>
          <w:szCs w:val="20"/>
          <w:lang w:val="sr-Latn-RS" w:eastAsia="sr-Latn-RS"/>
        </w:rPr>
        <w:t xml:space="preserve"> goste preduzeća</w:t>
      </w:r>
      <w:r w:rsidR="00A76BE4" w:rsidRPr="00C842A4">
        <w:rPr>
          <w:rFonts w:ascii="Arial" w:hAnsi="Arial" w:cs="Arial"/>
          <w:sz w:val="20"/>
          <w:szCs w:val="20"/>
          <w:lang w:val="sr-Latn-RS" w:eastAsia="sr-Latn-RS"/>
        </w:rPr>
        <w:t>.</w:t>
      </w:r>
    </w:p>
    <w:p w14:paraId="71E3D9F6" w14:textId="77777777" w:rsidR="002E6901" w:rsidRPr="00C842A4" w:rsidRDefault="002E6901" w:rsidP="002E6901">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4D2DAE4C" w14:textId="77777777" w:rsidR="002E6901" w:rsidRPr="00C842A4" w:rsidRDefault="002E6901" w:rsidP="002E6901">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2FF827B8" w14:textId="33F1DF0F" w:rsidR="000010EE" w:rsidRPr="00C842A4" w:rsidRDefault="002E6901" w:rsidP="002E6901">
      <w:pPr>
        <w:pStyle w:val="ListParagraph"/>
        <w:numPr>
          <w:ilvl w:val="0"/>
          <w:numId w:val="15"/>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2D7F7A" w:rsidRPr="00C842A4">
        <w:rPr>
          <w:rFonts w:ascii="Arial" w:hAnsi="Arial" w:cs="Arial"/>
          <w:sz w:val="20"/>
          <w:szCs w:val="20"/>
          <w:lang w:val="sr-Latn-RS" w:eastAsia="sr-Latn-RS"/>
        </w:rPr>
        <w:t>Direktoru</w:t>
      </w:r>
      <w:r w:rsidR="000010EE" w:rsidRPr="00C842A4">
        <w:rPr>
          <w:rFonts w:ascii="Arial" w:hAnsi="Arial" w:cs="Arial"/>
          <w:sz w:val="20"/>
          <w:szCs w:val="20"/>
          <w:lang w:val="sr-Latn-RS" w:eastAsia="sr-Latn-RS"/>
        </w:rPr>
        <w:t xml:space="preserve"> </w:t>
      </w:r>
      <w:r w:rsidR="00626999" w:rsidRPr="00C842A4">
        <w:rPr>
          <w:rFonts w:ascii="Arial" w:hAnsi="Arial" w:cs="Arial"/>
          <w:sz w:val="20"/>
          <w:szCs w:val="20"/>
          <w:lang w:val="sr-Latn-RS" w:eastAsia="sr-Latn-RS"/>
        </w:rPr>
        <w:t>FOP-a</w:t>
      </w:r>
      <w:r w:rsidR="000010EE" w:rsidRPr="00C842A4">
        <w:rPr>
          <w:rFonts w:ascii="Arial" w:hAnsi="Arial" w:cs="Arial"/>
          <w:sz w:val="20"/>
          <w:szCs w:val="20"/>
          <w:lang w:val="sr-Latn-RS" w:eastAsia="sr-Latn-RS"/>
        </w:rPr>
        <w:t>.</w:t>
      </w:r>
    </w:p>
    <w:p w14:paraId="5E189A3B" w14:textId="77777777" w:rsidR="000010EE" w:rsidRPr="00C842A4" w:rsidRDefault="000010EE" w:rsidP="000010EE">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70E1A1D9" w14:textId="2FD8A64B" w:rsidR="000010EE" w:rsidRPr="00C842A4" w:rsidRDefault="00831E60" w:rsidP="000010EE">
      <w:pPr>
        <w:pStyle w:val="ListParagraph"/>
        <w:spacing w:after="120"/>
        <w:jc w:val="both"/>
        <w:rPr>
          <w:rFonts w:ascii="Arial" w:hAnsi="Arial" w:cs="Arial"/>
          <w:sz w:val="20"/>
          <w:szCs w:val="20"/>
          <w:lang w:val="sr-Latn-RS" w:eastAsia="sr-Latn-RS"/>
        </w:rPr>
      </w:pPr>
      <w:r>
        <w:rPr>
          <w:rFonts w:ascii="Arial" w:hAnsi="Arial" w:cs="Arial"/>
          <w:sz w:val="20"/>
          <w:szCs w:val="20"/>
          <w:lang w:val="sr-Latn-RS" w:eastAsia="sr-Latn-RS"/>
        </w:rPr>
        <w:t>IV</w:t>
      </w:r>
      <w:r w:rsidR="000010EE" w:rsidRPr="00C842A4">
        <w:rPr>
          <w:rFonts w:ascii="Arial" w:hAnsi="Arial" w:cs="Arial"/>
          <w:sz w:val="20"/>
          <w:szCs w:val="20"/>
          <w:lang w:val="sr-Latn-RS" w:eastAsia="sr-Latn-RS"/>
        </w:rPr>
        <w:t xml:space="preserve"> stepen stručne spreme, znanje jednog stranog jezika. Osnovno poznavanje opštih alata (MS Office: Word, Excel, Outlook...).</w:t>
      </w:r>
    </w:p>
    <w:p w14:paraId="1B0AE890" w14:textId="77777777" w:rsidR="000010EE" w:rsidRPr="00C842A4" w:rsidRDefault="000010EE" w:rsidP="000010EE">
      <w:pPr>
        <w:pStyle w:val="ListParagraph"/>
        <w:spacing w:after="120"/>
        <w:ind w:left="709"/>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1 (jedan).</w:t>
      </w:r>
    </w:p>
    <w:bookmarkEnd w:id="2"/>
    <w:p w14:paraId="603528F3" w14:textId="77777777" w:rsidR="000010EE" w:rsidRPr="00C842A4" w:rsidRDefault="000010EE" w:rsidP="000010EE">
      <w:pPr>
        <w:spacing w:after="120"/>
        <w:jc w:val="both"/>
        <w:rPr>
          <w:rFonts w:ascii="Arial" w:hAnsi="Arial" w:cs="Arial"/>
          <w:b/>
          <w:sz w:val="20"/>
          <w:szCs w:val="20"/>
          <w:lang w:val="sr-Latn-RS" w:eastAsia="sr-Latn-RS"/>
        </w:rPr>
      </w:pPr>
    </w:p>
    <w:p w14:paraId="3E7ACBBB" w14:textId="44890402" w:rsidR="000010EE" w:rsidRPr="00C842A4" w:rsidRDefault="002D7F7A" w:rsidP="00904258">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SARADNIK</w:t>
      </w:r>
      <w:r w:rsidR="000010EE" w:rsidRPr="00C842A4">
        <w:rPr>
          <w:rFonts w:ascii="Arial" w:hAnsi="Arial" w:cs="Arial"/>
          <w:b/>
          <w:i/>
          <w:iCs/>
          <w:sz w:val="20"/>
          <w:szCs w:val="20"/>
          <w:lang w:val="sr-Latn-RS" w:eastAsia="sr-Latn-RS"/>
        </w:rPr>
        <w:t xml:space="preserve"> ZA FINANSIJSKE I RAČUNOVODSTVENE POSLOVE</w:t>
      </w:r>
    </w:p>
    <w:p w14:paraId="07E69B7B" w14:textId="77777777" w:rsidR="000010EE" w:rsidRPr="00C842A4" w:rsidRDefault="000010EE" w:rsidP="000010EE">
      <w:pPr>
        <w:pStyle w:val="NormalWeb"/>
        <w:shd w:val="clear" w:color="auto" w:fill="FFFFFF"/>
        <w:spacing w:before="0" w:beforeAutospacing="0" w:after="0" w:afterAutospacing="0" w:line="315" w:lineRule="atLeast"/>
        <w:ind w:firstLine="708"/>
        <w:jc w:val="both"/>
        <w:rPr>
          <w:rFonts w:ascii="Arial" w:hAnsi="Arial" w:cs="Arial"/>
          <w:b/>
          <w:sz w:val="20"/>
          <w:szCs w:val="20"/>
          <w:lang w:val="sr-Latn-RS" w:eastAsia="sr-Latn-RS"/>
        </w:rPr>
      </w:pPr>
      <w:r w:rsidRPr="00C842A4">
        <w:rPr>
          <w:rFonts w:ascii="Arial" w:hAnsi="Arial" w:cs="Arial"/>
          <w:b/>
          <w:sz w:val="20"/>
          <w:szCs w:val="20"/>
          <w:lang w:val="sr-Latn-RS" w:eastAsia="sr-Latn-RS"/>
        </w:rPr>
        <w:t>Opis poslova i zadataka:</w:t>
      </w:r>
    </w:p>
    <w:p w14:paraId="34E7694B"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Odgovoran za vođenje poslovnih knjiga i pomoćnih evidencija.</w:t>
      </w:r>
    </w:p>
    <w:p w14:paraId="2CBF3126"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Dužan je da redovno proverava ažurnost i tačnost kompletne evidencije.</w:t>
      </w:r>
    </w:p>
    <w:p w14:paraId="3DCD3C8C" w14:textId="2074ACB4"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Na osnovu uputstva </w:t>
      </w:r>
      <w:r w:rsidR="005B2754" w:rsidRPr="00C842A4">
        <w:rPr>
          <w:rFonts w:ascii="Arial" w:hAnsi="Arial" w:cs="Arial"/>
          <w:sz w:val="20"/>
          <w:szCs w:val="20"/>
          <w:lang w:val="sr-Latn-RS" w:eastAsia="sr-Latn-RS"/>
        </w:rPr>
        <w:t>Menadžmenta</w:t>
      </w:r>
      <w:r w:rsidRPr="00C842A4">
        <w:rPr>
          <w:rFonts w:ascii="Arial" w:hAnsi="Arial" w:cs="Arial"/>
          <w:sz w:val="20"/>
          <w:szCs w:val="20"/>
          <w:lang w:val="sr-Latn-RS" w:eastAsia="sr-Latn-RS"/>
        </w:rPr>
        <w:t xml:space="preserve"> vodi pojedinačne evidencije i analize, planove plaćanja i naplate.</w:t>
      </w:r>
    </w:p>
    <w:p w14:paraId="0598941D"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Održava veze sa odgovarajućim sektorima kupaca i dobavljača i vodi računa kako o obavezama prema dobavljačima, tako i prema bankama, lizing kućama, poreskim i drugim državnim organima i sl.</w:t>
      </w:r>
    </w:p>
    <w:p w14:paraId="4976DA6D"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Izvršava plaćanja obaveza (dinarski i devizni platni promet).</w:t>
      </w:r>
    </w:p>
    <w:p w14:paraId="6FA662C8"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Usaglašava finansijski saldo sa kupcima i dobavljačima.</w:t>
      </w:r>
    </w:p>
    <w:p w14:paraId="5D289508" w14:textId="445F678C"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Održava kontakt i konsultuje se sa knjigovodstvenom agencijom</w:t>
      </w:r>
      <w:r w:rsidR="009D3379" w:rsidRPr="00C842A4">
        <w:rPr>
          <w:rFonts w:ascii="Arial" w:hAnsi="Arial" w:cs="Arial"/>
          <w:sz w:val="20"/>
          <w:szCs w:val="20"/>
          <w:lang w:val="sr-Latn-RS" w:eastAsia="sr-Latn-RS"/>
        </w:rPr>
        <w:t xml:space="preserve"> i konsul</w:t>
      </w:r>
      <w:r w:rsidR="0064014B" w:rsidRPr="00C842A4">
        <w:rPr>
          <w:rFonts w:ascii="Arial" w:hAnsi="Arial" w:cs="Arial"/>
          <w:sz w:val="20"/>
          <w:szCs w:val="20"/>
          <w:lang w:val="sr-Latn-RS" w:eastAsia="sr-Latn-RS"/>
        </w:rPr>
        <w:t>t</w:t>
      </w:r>
      <w:r w:rsidR="009D3379" w:rsidRPr="00C842A4">
        <w:rPr>
          <w:rFonts w:ascii="Arial" w:hAnsi="Arial" w:cs="Arial"/>
          <w:sz w:val="20"/>
          <w:szCs w:val="20"/>
          <w:lang w:val="sr-Latn-RS" w:eastAsia="sr-Latn-RS"/>
        </w:rPr>
        <w:t>antima,</w:t>
      </w:r>
      <w:r w:rsidRPr="00C842A4">
        <w:rPr>
          <w:rFonts w:ascii="Arial" w:hAnsi="Arial" w:cs="Arial"/>
          <w:sz w:val="20"/>
          <w:szCs w:val="20"/>
          <w:lang w:val="sr-Latn-RS" w:eastAsia="sr-Latn-RS"/>
        </w:rPr>
        <w:t xml:space="preserve"> i u saradnji sa njima sastavlja potrebne izveštaje, a sve u skladu sa definisanim ISO procedurama i uputstvima.</w:t>
      </w:r>
    </w:p>
    <w:p w14:paraId="78EA2FD7"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Vodi blagajničko poslovanje.</w:t>
      </w:r>
    </w:p>
    <w:p w14:paraId="4B3A4670"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Obračunava i prijavljuje PDV i druge poreze na mesečnom/tromesečnom nivou.</w:t>
      </w:r>
    </w:p>
    <w:p w14:paraId="15AD0FEE"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Priprema potrebnu dokumentaciju za bankarske i faktoring ugovore, lizing ugovore i sl.</w:t>
      </w:r>
    </w:p>
    <w:p w14:paraId="2B48DDC0"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Redovno šalje definisane izveštaje.</w:t>
      </w:r>
    </w:p>
    <w:p w14:paraId="256FE2BF"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Vođenje evidencije osnovnih sredstava – knjiženje (kupovina i prodaja, amortizacija, popisi).</w:t>
      </w:r>
    </w:p>
    <w:p w14:paraId="505A849D"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Kontrola ulaznih, izlaznih faktura, kontrola knjiženja.</w:t>
      </w:r>
    </w:p>
    <w:p w14:paraId="3B9E62F6" w14:textId="0086AF0E"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Praćenje važećih propisa iz područja</w:t>
      </w:r>
      <w:r w:rsidR="00F27326" w:rsidRPr="00C842A4">
        <w:rPr>
          <w:rFonts w:ascii="Arial" w:hAnsi="Arial" w:cs="Arial"/>
          <w:sz w:val="20"/>
          <w:szCs w:val="20"/>
          <w:lang w:val="sr-Latn-RS" w:eastAsia="sr-Latn-RS"/>
        </w:rPr>
        <w:t xml:space="preserve"> finansija i</w:t>
      </w:r>
      <w:r w:rsidRPr="00C842A4">
        <w:rPr>
          <w:rFonts w:ascii="Arial" w:hAnsi="Arial" w:cs="Arial"/>
          <w:sz w:val="20"/>
          <w:szCs w:val="20"/>
          <w:lang w:val="sr-Latn-RS" w:eastAsia="sr-Latn-RS"/>
        </w:rPr>
        <w:t xml:space="preserve"> računovodstva te njihova pravovremena primena.</w:t>
      </w:r>
    </w:p>
    <w:p w14:paraId="46474EBC"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Kontira i knjiži svu finansijsku dokumentaciju.</w:t>
      </w:r>
    </w:p>
    <w:p w14:paraId="38A45432"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Priprema i sastavlja bruto bilans.</w:t>
      </w:r>
    </w:p>
    <w:p w14:paraId="133ECA19"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Vodi robno i materijalno knjigovodstvo, kartice i knjigu osnovnih sredstava.</w:t>
      </w:r>
    </w:p>
    <w:p w14:paraId="6ADBE2F1"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Vrši obračun amortizacije i revalorizacije osnovnih sredstava.</w:t>
      </w:r>
    </w:p>
    <w:p w14:paraId="109E2ACB"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Vrši usklađivanje salda kupaca i dobavljača.</w:t>
      </w:r>
    </w:p>
    <w:p w14:paraId="1EDC6F50" w14:textId="77777777" w:rsidR="000010EE" w:rsidRPr="00C842A4" w:rsidRDefault="000010EE" w:rsidP="00DF0C2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Knjigovodstvena evidencija poslovnih promena.</w:t>
      </w:r>
    </w:p>
    <w:p w14:paraId="6B625B7F" w14:textId="77777777" w:rsidR="002E6901" w:rsidRPr="00C842A4" w:rsidRDefault="00F27326" w:rsidP="002E690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Obračunava zarade i primanja iz radnog odnosa radnika.</w:t>
      </w:r>
    </w:p>
    <w:p w14:paraId="6DFBCE22" w14:textId="77777777" w:rsidR="002E6901" w:rsidRPr="00C842A4" w:rsidRDefault="002E6901" w:rsidP="002E690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73104CD5" w14:textId="77777777" w:rsidR="002E6901" w:rsidRPr="00C842A4" w:rsidRDefault="002E6901" w:rsidP="002E690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lastRenderedPageBreak/>
        <w:t>Poštuje i primenjuje normativna akta preduzeća (statut, pravilnici, odluke, procedure), zahteve Sistema kvaliteta (ISO standardi) i odredbe potpisanih ugovora koji se odnose na obavljanje svojih poslova i zadataka (ugovor o radu, NDA ugovori i dr.).</w:t>
      </w:r>
    </w:p>
    <w:p w14:paraId="09A70112" w14:textId="2187D558" w:rsidR="000010EE" w:rsidRPr="00C842A4" w:rsidRDefault="002E6901" w:rsidP="002E690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F27326" w:rsidRPr="00C842A4">
        <w:rPr>
          <w:rFonts w:ascii="Arial" w:hAnsi="Arial" w:cs="Arial"/>
          <w:sz w:val="20"/>
          <w:szCs w:val="20"/>
          <w:lang w:val="sr-Latn-RS" w:eastAsia="sr-Latn-RS"/>
        </w:rPr>
        <w:t>Direktoru</w:t>
      </w:r>
      <w:r w:rsidR="000010EE" w:rsidRPr="00C842A4">
        <w:rPr>
          <w:rFonts w:ascii="Arial" w:hAnsi="Arial" w:cs="Arial"/>
          <w:sz w:val="20"/>
          <w:szCs w:val="20"/>
          <w:lang w:val="sr-Latn-RS" w:eastAsia="sr-Latn-RS"/>
        </w:rPr>
        <w:t xml:space="preserve"> </w:t>
      </w:r>
      <w:r w:rsidR="00626999" w:rsidRPr="00C842A4">
        <w:rPr>
          <w:rFonts w:ascii="Arial" w:hAnsi="Arial" w:cs="Arial"/>
          <w:sz w:val="20"/>
          <w:szCs w:val="20"/>
          <w:lang w:val="sr-Latn-RS" w:eastAsia="sr-Latn-RS"/>
        </w:rPr>
        <w:t>FOP-a</w:t>
      </w:r>
      <w:r w:rsidR="000010EE" w:rsidRPr="00C842A4">
        <w:rPr>
          <w:rFonts w:ascii="Arial" w:hAnsi="Arial" w:cs="Arial"/>
          <w:sz w:val="20"/>
          <w:szCs w:val="20"/>
          <w:lang w:val="sr-Latn-RS" w:eastAsia="sr-Latn-RS"/>
        </w:rPr>
        <w:t>.</w:t>
      </w:r>
    </w:p>
    <w:p w14:paraId="771BC69A" w14:textId="006DEAE5" w:rsidR="000010EE" w:rsidRPr="00C842A4" w:rsidRDefault="000010EE" w:rsidP="009D3379">
      <w:pPr>
        <w:spacing w:after="120" w:line="252" w:lineRule="auto"/>
        <w:ind w:left="630"/>
        <w:contextualSpacing/>
        <w:jc w:val="both"/>
        <w:rPr>
          <w:rFonts w:ascii="Arial" w:hAnsi="Arial" w:cs="Arial"/>
          <w:sz w:val="20"/>
          <w:szCs w:val="20"/>
          <w:lang w:val="sr-Latn-RS" w:eastAsia="sr-Latn-RS"/>
        </w:rPr>
      </w:pPr>
      <w:r w:rsidRPr="00C842A4">
        <w:rPr>
          <w:rFonts w:ascii="Arial" w:hAnsi="Arial" w:cs="Arial"/>
          <w:b/>
          <w:sz w:val="20"/>
          <w:szCs w:val="20"/>
          <w:lang w:val="sr-Latn-RS" w:eastAsia="sr-Latn-RS"/>
        </w:rPr>
        <w:t>Posebni uslovi:</w:t>
      </w:r>
    </w:p>
    <w:p w14:paraId="7F9EF52E" w14:textId="75460B92" w:rsidR="000010EE" w:rsidRPr="00C842A4" w:rsidRDefault="006F0AC4" w:rsidP="009D3379">
      <w:p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IV</w:t>
      </w:r>
      <w:r w:rsidR="000010EE" w:rsidRPr="00C842A4">
        <w:rPr>
          <w:rFonts w:ascii="Arial" w:hAnsi="Arial" w:cs="Arial"/>
          <w:sz w:val="20"/>
          <w:szCs w:val="20"/>
          <w:lang w:val="sr-Latn-RS" w:eastAsia="sr-Latn-RS"/>
        </w:rPr>
        <w:t xml:space="preserve"> stepen stručne spreme iz oblasti </w:t>
      </w:r>
      <w:r w:rsidRPr="00C842A4">
        <w:rPr>
          <w:rFonts w:ascii="Arial" w:hAnsi="Arial" w:cs="Arial"/>
          <w:sz w:val="20"/>
          <w:szCs w:val="20"/>
          <w:lang w:val="sr-Latn-RS" w:eastAsia="sr-Latn-RS"/>
        </w:rPr>
        <w:t>ekonomskog obrazovanja</w:t>
      </w:r>
      <w:r w:rsidR="000010EE" w:rsidRPr="00C842A4">
        <w:rPr>
          <w:rFonts w:ascii="Arial" w:hAnsi="Arial" w:cs="Arial"/>
          <w:sz w:val="20"/>
          <w:szCs w:val="20"/>
          <w:lang w:val="sr-Latn-RS" w:eastAsia="sr-Latn-RS"/>
        </w:rPr>
        <w:t>. Osnovno poznavanje opštih alata (MS Office: Word, Excel, Outlook...).</w:t>
      </w:r>
    </w:p>
    <w:p w14:paraId="1030F401" w14:textId="77777777" w:rsidR="000010EE" w:rsidRPr="00C842A4" w:rsidRDefault="000010EE" w:rsidP="009D3379">
      <w:pPr>
        <w:spacing w:after="120" w:line="252" w:lineRule="auto"/>
        <w:ind w:left="630"/>
        <w:contextualSpacing/>
        <w:jc w:val="both"/>
        <w:rPr>
          <w:rFonts w:ascii="Arial" w:hAnsi="Arial" w:cs="Arial"/>
          <w:sz w:val="20"/>
          <w:szCs w:val="20"/>
          <w:lang w:val="sr-Latn-RS" w:eastAsia="sr-Latn-RS"/>
        </w:rPr>
      </w:pPr>
      <w:r w:rsidRPr="00C842A4">
        <w:rPr>
          <w:rFonts w:ascii="Arial" w:hAnsi="Arial" w:cs="Arial"/>
          <w:b/>
          <w:bCs/>
          <w:sz w:val="20"/>
          <w:szCs w:val="20"/>
          <w:lang w:val="sr-Latn-RS" w:eastAsia="sr-Latn-RS"/>
        </w:rPr>
        <w:t>Broj izvršilaca</w:t>
      </w:r>
      <w:r w:rsidRPr="00C842A4">
        <w:rPr>
          <w:rFonts w:ascii="Arial" w:hAnsi="Arial" w:cs="Arial"/>
          <w:sz w:val="20"/>
          <w:szCs w:val="20"/>
          <w:lang w:val="sr-Latn-RS" w:eastAsia="sr-Latn-RS"/>
        </w:rPr>
        <w:t>: 1 (jedan).</w:t>
      </w:r>
    </w:p>
    <w:p w14:paraId="4381C74F" w14:textId="77777777" w:rsidR="00996D1C" w:rsidRPr="00C842A4" w:rsidRDefault="00996D1C" w:rsidP="000010EE">
      <w:pPr>
        <w:spacing w:after="120"/>
        <w:jc w:val="both"/>
        <w:rPr>
          <w:rFonts w:ascii="Arial" w:hAnsi="Arial" w:cs="Arial"/>
          <w:sz w:val="20"/>
          <w:szCs w:val="20"/>
          <w:lang w:val="sr-Latn-RS" w:eastAsia="sr-Latn-RS"/>
        </w:rPr>
      </w:pPr>
    </w:p>
    <w:p w14:paraId="023F9DCF" w14:textId="11D9F0DD" w:rsidR="000010EE" w:rsidRPr="00C842A4" w:rsidRDefault="00000580" w:rsidP="00996D1C">
      <w:pPr>
        <w:jc w:val="both"/>
        <w:rPr>
          <w:rFonts w:ascii="Arial" w:hAnsi="Arial" w:cs="Arial"/>
          <w:b/>
          <w:bCs/>
          <w:i/>
          <w:iCs/>
          <w:sz w:val="20"/>
          <w:szCs w:val="20"/>
          <w:lang w:val="sr-Latn-RS" w:eastAsia="sr-Latn-RS"/>
        </w:rPr>
      </w:pPr>
      <w:r w:rsidRPr="00C842A4">
        <w:rPr>
          <w:rFonts w:ascii="Arial" w:hAnsi="Arial" w:cs="Arial"/>
          <w:b/>
          <w:bCs/>
          <w:i/>
          <w:iCs/>
          <w:sz w:val="20"/>
          <w:szCs w:val="20"/>
          <w:lang w:val="sr-Latn-RS" w:eastAsia="sr-Latn-RS"/>
        </w:rPr>
        <w:t>ADMINISTRATIVN</w:t>
      </w:r>
      <w:r w:rsidR="002D7F7A" w:rsidRPr="00C842A4">
        <w:rPr>
          <w:rFonts w:ascii="Arial" w:hAnsi="Arial" w:cs="Arial"/>
          <w:b/>
          <w:bCs/>
          <w:i/>
          <w:iCs/>
          <w:sz w:val="20"/>
          <w:szCs w:val="20"/>
          <w:lang w:val="sr-Latn-RS" w:eastAsia="sr-Latn-RS"/>
        </w:rPr>
        <w:t xml:space="preserve">I </w:t>
      </w:r>
      <w:r w:rsidR="002D7F7A" w:rsidRPr="00C842A4">
        <w:rPr>
          <w:rFonts w:ascii="Arial" w:hAnsi="Arial" w:cs="Arial"/>
          <w:b/>
          <w:i/>
          <w:iCs/>
          <w:sz w:val="20"/>
          <w:szCs w:val="20"/>
          <w:lang w:val="sr-Latn-RS" w:eastAsia="sr-Latn-RS"/>
        </w:rPr>
        <w:t>SARADNIK</w:t>
      </w:r>
    </w:p>
    <w:p w14:paraId="1606EDA7" w14:textId="77777777" w:rsidR="00056F99" w:rsidRPr="00C842A4" w:rsidRDefault="00056F99" w:rsidP="00056F99">
      <w:pPr>
        <w:pStyle w:val="NormalWeb"/>
        <w:shd w:val="clear" w:color="auto" w:fill="FFFFFF"/>
        <w:spacing w:before="0" w:beforeAutospacing="0" w:after="0" w:afterAutospacing="0" w:line="315" w:lineRule="atLeast"/>
        <w:ind w:firstLine="708"/>
        <w:jc w:val="both"/>
        <w:rPr>
          <w:rFonts w:ascii="Arial" w:hAnsi="Arial" w:cs="Arial"/>
          <w:b/>
          <w:sz w:val="20"/>
          <w:szCs w:val="20"/>
          <w:lang w:val="sr-Latn-RS" w:eastAsia="sr-Latn-RS"/>
        </w:rPr>
      </w:pPr>
      <w:r w:rsidRPr="00C842A4">
        <w:rPr>
          <w:rFonts w:ascii="Arial" w:hAnsi="Arial" w:cs="Arial"/>
          <w:b/>
          <w:sz w:val="20"/>
          <w:szCs w:val="20"/>
          <w:lang w:val="sr-Latn-RS" w:eastAsia="sr-Latn-RS"/>
        </w:rPr>
        <w:t>Opis poslova i zadataka:</w:t>
      </w:r>
    </w:p>
    <w:p w14:paraId="0554DEED" w14:textId="28917440" w:rsidR="00683EE4" w:rsidRPr="00C842A4" w:rsidRDefault="00683EE4" w:rsidP="00996D1C">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Samostalno učestvuje u pripremanju ponuda </w:t>
      </w:r>
      <w:r w:rsidR="002927EB" w:rsidRPr="00C842A4">
        <w:rPr>
          <w:rFonts w:ascii="Arial" w:hAnsi="Arial" w:cs="Arial"/>
          <w:sz w:val="20"/>
          <w:szCs w:val="20"/>
          <w:lang w:val="sr-Latn-RS" w:eastAsia="sr-Latn-RS"/>
        </w:rPr>
        <w:t>za javni sektor</w:t>
      </w:r>
      <w:r w:rsidRPr="00C842A4">
        <w:rPr>
          <w:rFonts w:ascii="Arial" w:hAnsi="Arial" w:cs="Arial"/>
          <w:sz w:val="20"/>
          <w:szCs w:val="20"/>
          <w:lang w:val="sr-Latn-RS" w:eastAsia="sr-Latn-RS"/>
        </w:rPr>
        <w:t>, predaji ponuda preko Portala javnih nabavki i priprema svu potrebnu dokumentaciju sa ponude i zaključenje ugovora.</w:t>
      </w:r>
    </w:p>
    <w:p w14:paraId="39A36900" w14:textId="0265DEDA" w:rsidR="0029408A" w:rsidRPr="00C842A4" w:rsidRDefault="0029408A" w:rsidP="00996D1C">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Registruje menice i priprema prateću dokumentaciju.</w:t>
      </w:r>
    </w:p>
    <w:p w14:paraId="74D48AF4" w14:textId="77777777" w:rsidR="000F75AA" w:rsidRPr="00C842A4" w:rsidRDefault="0029408A" w:rsidP="00996D1C">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Vodi evidencije i poštuje procedure iz o</w:t>
      </w:r>
      <w:r w:rsidR="002927EB" w:rsidRPr="00C842A4">
        <w:rPr>
          <w:rFonts w:ascii="Arial" w:hAnsi="Arial" w:cs="Arial"/>
          <w:sz w:val="20"/>
          <w:szCs w:val="20"/>
          <w:lang w:val="sr-Latn-RS" w:eastAsia="sr-Latn-RS"/>
        </w:rPr>
        <w:t>blasti upravljanja dokumentima (delovodnik, skeniranje dokumentacije i postavljanje/odlaganje iste).</w:t>
      </w:r>
    </w:p>
    <w:p w14:paraId="255175FF" w14:textId="6BEFAB40" w:rsidR="0029408A" w:rsidRPr="00C842A4" w:rsidRDefault="000F75AA" w:rsidP="00996D1C">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Vodi evidenciju sertifikata zaposlenih i preduzeća.</w:t>
      </w:r>
      <w:r w:rsidR="0029408A" w:rsidRPr="00C842A4">
        <w:rPr>
          <w:rFonts w:ascii="Arial" w:hAnsi="Arial" w:cs="Arial"/>
          <w:sz w:val="20"/>
          <w:szCs w:val="20"/>
          <w:lang w:val="sr-Latn-RS" w:eastAsia="sr-Latn-RS"/>
        </w:rPr>
        <w:t xml:space="preserve"> </w:t>
      </w:r>
    </w:p>
    <w:p w14:paraId="4CDD4356" w14:textId="72710948" w:rsidR="00056F99" w:rsidRPr="00C842A4" w:rsidRDefault="00056F99" w:rsidP="00996D1C">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Ispostavlja </w:t>
      </w:r>
      <w:r w:rsidR="0064014B" w:rsidRPr="00C842A4">
        <w:rPr>
          <w:rFonts w:ascii="Arial" w:hAnsi="Arial" w:cs="Arial"/>
          <w:sz w:val="20"/>
          <w:szCs w:val="20"/>
          <w:lang w:val="sr-Latn-RS" w:eastAsia="sr-Latn-RS"/>
        </w:rPr>
        <w:t>račune</w:t>
      </w:r>
      <w:r w:rsidRPr="00C842A4">
        <w:rPr>
          <w:rFonts w:ascii="Arial" w:hAnsi="Arial" w:cs="Arial"/>
          <w:sz w:val="20"/>
          <w:szCs w:val="20"/>
          <w:lang w:val="sr-Latn-RS" w:eastAsia="sr-Latn-RS"/>
        </w:rPr>
        <w:t xml:space="preserve"> za pružene usluge na mesečnom nivou</w:t>
      </w:r>
      <w:r w:rsidR="002927EB" w:rsidRPr="00C842A4">
        <w:rPr>
          <w:rFonts w:ascii="Arial" w:hAnsi="Arial" w:cs="Arial"/>
          <w:sz w:val="20"/>
          <w:szCs w:val="20"/>
          <w:lang w:val="sr-Latn-RS" w:eastAsia="sr-Latn-RS"/>
        </w:rPr>
        <w:t xml:space="preserve"> i za jednokratne poslove.</w:t>
      </w:r>
    </w:p>
    <w:p w14:paraId="6E9179DD" w14:textId="6F80B23E" w:rsidR="002927EB" w:rsidRPr="00C842A4" w:rsidRDefault="002927EB" w:rsidP="00996D1C">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Odgovoran je za ispravnost i kompletnost dokumentacije za poslove koji su mu dodeljeni.</w:t>
      </w:r>
    </w:p>
    <w:p w14:paraId="0D5A219D" w14:textId="2B7600F3" w:rsidR="002927EB" w:rsidRPr="00C842A4" w:rsidRDefault="002927EB" w:rsidP="00996D1C">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Učestvuje u pripremi ugovora za klijente i poslove koji su mu dodeljeni.</w:t>
      </w:r>
    </w:p>
    <w:p w14:paraId="7FF441BD" w14:textId="32B76D51" w:rsidR="00056F99" w:rsidRPr="00C842A4" w:rsidRDefault="00056F99" w:rsidP="00996D1C">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Po potrebi kontaktira dobavljače za nabavku robe</w:t>
      </w:r>
      <w:r w:rsidR="000F75AA" w:rsidRPr="00C842A4">
        <w:rPr>
          <w:rFonts w:ascii="Arial" w:hAnsi="Arial" w:cs="Arial"/>
          <w:sz w:val="20"/>
          <w:szCs w:val="20"/>
          <w:lang w:val="sr-Latn-RS" w:eastAsia="sr-Latn-RS"/>
        </w:rPr>
        <w:t>, usluga i radova</w:t>
      </w:r>
      <w:r w:rsidRPr="00C842A4">
        <w:rPr>
          <w:rFonts w:ascii="Arial" w:hAnsi="Arial" w:cs="Arial"/>
          <w:sz w:val="20"/>
          <w:szCs w:val="20"/>
          <w:lang w:val="sr-Latn-RS" w:eastAsia="sr-Latn-RS"/>
        </w:rPr>
        <w:t xml:space="preserve"> za klijente </w:t>
      </w:r>
      <w:r w:rsidR="002927EB" w:rsidRPr="00C842A4">
        <w:rPr>
          <w:rFonts w:ascii="Arial" w:hAnsi="Arial" w:cs="Arial"/>
          <w:sz w:val="20"/>
          <w:szCs w:val="20"/>
          <w:lang w:val="sr-Latn-RS" w:eastAsia="sr-Latn-RS"/>
        </w:rPr>
        <w:t>i poslove koji su mu dodeljeni.</w:t>
      </w:r>
    </w:p>
    <w:p w14:paraId="4F6C9A1E" w14:textId="133EEF9C" w:rsidR="000F75AA" w:rsidRPr="00C842A4" w:rsidRDefault="000F75AA" w:rsidP="00996D1C">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Prati tehničko izvršenje ugovorenih poslova</w:t>
      </w:r>
      <w:r w:rsidR="00046845" w:rsidRPr="00C842A4">
        <w:rPr>
          <w:rFonts w:ascii="Arial" w:hAnsi="Arial" w:cs="Arial"/>
          <w:sz w:val="20"/>
          <w:szCs w:val="20"/>
          <w:lang w:val="sr-Latn-RS" w:eastAsia="sr-Latn-RS"/>
        </w:rPr>
        <w:t>, odnosno aktivnosti</w:t>
      </w:r>
      <w:r w:rsidRPr="00C842A4">
        <w:rPr>
          <w:rFonts w:ascii="Arial" w:hAnsi="Arial" w:cs="Arial"/>
          <w:sz w:val="20"/>
          <w:szCs w:val="20"/>
          <w:lang w:val="sr-Latn-RS" w:eastAsia="sr-Latn-RS"/>
        </w:rPr>
        <w:t xml:space="preserve"> od strane </w:t>
      </w:r>
      <w:r w:rsidR="00D819F1" w:rsidRPr="00C842A4">
        <w:rPr>
          <w:rFonts w:ascii="Arial" w:hAnsi="Arial" w:cs="Arial"/>
          <w:sz w:val="20"/>
          <w:szCs w:val="20"/>
          <w:lang w:val="sr-Latn-RS" w:eastAsia="sr-Latn-RS"/>
        </w:rPr>
        <w:t xml:space="preserve">CDR-a </w:t>
      </w:r>
      <w:r w:rsidR="00046845" w:rsidRPr="00C842A4">
        <w:rPr>
          <w:rFonts w:ascii="Arial" w:hAnsi="Arial" w:cs="Arial"/>
          <w:sz w:val="20"/>
          <w:szCs w:val="20"/>
          <w:lang w:val="sr-Latn-RS" w:eastAsia="sr-Latn-RS"/>
        </w:rPr>
        <w:t>u vezi klijenata i poslova koji su mu dodeljeni</w:t>
      </w:r>
      <w:r w:rsidRPr="00C842A4">
        <w:rPr>
          <w:rFonts w:ascii="Arial" w:hAnsi="Arial" w:cs="Arial"/>
          <w:sz w:val="20"/>
          <w:szCs w:val="20"/>
          <w:lang w:val="sr-Latn-RS" w:eastAsia="sr-Latn-RS"/>
        </w:rPr>
        <w:t>.</w:t>
      </w:r>
    </w:p>
    <w:p w14:paraId="12F44D75" w14:textId="77777777" w:rsidR="002E6901" w:rsidRPr="00C842A4" w:rsidRDefault="00056F99" w:rsidP="002E690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Generiše potrebne izveštaje</w:t>
      </w:r>
      <w:r w:rsidR="00046845" w:rsidRPr="00C842A4">
        <w:rPr>
          <w:rFonts w:ascii="Arial" w:hAnsi="Arial" w:cs="Arial"/>
          <w:sz w:val="20"/>
          <w:szCs w:val="20"/>
          <w:lang w:val="sr-Latn-RS" w:eastAsia="sr-Latn-RS"/>
        </w:rPr>
        <w:t>.</w:t>
      </w:r>
    </w:p>
    <w:p w14:paraId="4EF4A697" w14:textId="77777777" w:rsidR="002E6901" w:rsidRPr="00C842A4" w:rsidRDefault="002E6901" w:rsidP="002E690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37FCA0E6" w14:textId="77777777" w:rsidR="002E6901" w:rsidRPr="00C842A4" w:rsidRDefault="002E6901" w:rsidP="002E690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7CD29B8D" w14:textId="6C31D51E" w:rsidR="00056F99" w:rsidRPr="00C842A4" w:rsidRDefault="002E6901" w:rsidP="002E6901">
      <w:pPr>
        <w:numPr>
          <w:ilvl w:val="0"/>
          <w:numId w:val="12"/>
        </w:num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CA2D83" w:rsidRPr="00C842A4">
        <w:rPr>
          <w:rFonts w:ascii="Arial" w:hAnsi="Arial" w:cs="Arial"/>
          <w:sz w:val="20"/>
          <w:szCs w:val="20"/>
          <w:lang w:val="sr-Latn-RS" w:eastAsia="sr-Latn-RS"/>
        </w:rPr>
        <w:t>Direktoru FOP-a</w:t>
      </w:r>
      <w:r w:rsidR="00056F99" w:rsidRPr="00C842A4">
        <w:rPr>
          <w:rFonts w:ascii="Arial" w:hAnsi="Arial" w:cs="Arial"/>
          <w:sz w:val="20"/>
          <w:szCs w:val="20"/>
          <w:lang w:val="sr-Latn-RS" w:eastAsia="sr-Latn-RS"/>
        </w:rPr>
        <w:t>.</w:t>
      </w:r>
    </w:p>
    <w:p w14:paraId="6FCA6A96" w14:textId="77777777" w:rsidR="00904258" w:rsidRPr="00C842A4" w:rsidRDefault="00056F99" w:rsidP="00904258">
      <w:pPr>
        <w:spacing w:after="120" w:line="252" w:lineRule="auto"/>
        <w:ind w:left="630"/>
        <w:contextualSpacing/>
        <w:jc w:val="both"/>
        <w:rPr>
          <w:rFonts w:ascii="Arial" w:hAnsi="Arial" w:cs="Arial"/>
          <w:sz w:val="20"/>
          <w:szCs w:val="20"/>
          <w:lang w:val="sr-Latn-RS" w:eastAsia="sr-Latn-RS"/>
        </w:rPr>
      </w:pPr>
      <w:r w:rsidRPr="00C842A4">
        <w:rPr>
          <w:rFonts w:ascii="Arial" w:hAnsi="Arial" w:cs="Arial"/>
          <w:b/>
          <w:sz w:val="20"/>
          <w:szCs w:val="20"/>
          <w:lang w:val="sr-Latn-RS" w:eastAsia="sr-Latn-RS"/>
        </w:rPr>
        <w:t>Posebni uslovi:</w:t>
      </w:r>
    </w:p>
    <w:p w14:paraId="60315C82" w14:textId="77777777" w:rsidR="00904258" w:rsidRPr="00C842A4" w:rsidRDefault="00056F99" w:rsidP="00904258">
      <w:pPr>
        <w:spacing w:after="120" w:line="252" w:lineRule="auto"/>
        <w:ind w:left="63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I</w:t>
      </w:r>
      <w:r w:rsidR="002927EB" w:rsidRPr="00C842A4">
        <w:rPr>
          <w:rFonts w:ascii="Arial" w:hAnsi="Arial" w:cs="Arial"/>
          <w:sz w:val="20"/>
          <w:szCs w:val="20"/>
          <w:lang w:val="sr-Latn-RS" w:eastAsia="sr-Latn-RS"/>
        </w:rPr>
        <w:t>V</w:t>
      </w:r>
      <w:r w:rsidRPr="00C842A4">
        <w:rPr>
          <w:rFonts w:ascii="Arial" w:hAnsi="Arial" w:cs="Arial"/>
          <w:sz w:val="20"/>
          <w:szCs w:val="20"/>
          <w:lang w:val="sr-Latn-RS" w:eastAsia="sr-Latn-RS"/>
        </w:rPr>
        <w:t xml:space="preserve"> stepen stručne spreme, </w:t>
      </w:r>
      <w:r w:rsidR="002927EB" w:rsidRPr="00C842A4">
        <w:rPr>
          <w:rFonts w:ascii="Arial" w:hAnsi="Arial" w:cs="Arial"/>
          <w:sz w:val="20"/>
          <w:szCs w:val="20"/>
          <w:lang w:val="sr-Latn-RS" w:eastAsia="sr-Latn-RS"/>
        </w:rPr>
        <w:t>poznavanje</w:t>
      </w:r>
      <w:r w:rsidRPr="00C842A4">
        <w:rPr>
          <w:rFonts w:ascii="Arial" w:hAnsi="Arial" w:cs="Arial"/>
          <w:sz w:val="20"/>
          <w:szCs w:val="20"/>
          <w:lang w:val="sr-Latn-RS" w:eastAsia="sr-Latn-RS"/>
        </w:rPr>
        <w:t xml:space="preserve"> </w:t>
      </w:r>
      <w:r w:rsidR="002927EB" w:rsidRPr="00C842A4">
        <w:rPr>
          <w:rFonts w:ascii="Arial" w:hAnsi="Arial" w:cs="Arial"/>
          <w:sz w:val="20"/>
          <w:szCs w:val="20"/>
          <w:lang w:val="sr-Latn-RS" w:eastAsia="sr-Latn-RS"/>
        </w:rPr>
        <w:t>engleskog</w:t>
      </w:r>
      <w:r w:rsidRPr="00C842A4">
        <w:rPr>
          <w:rFonts w:ascii="Arial" w:hAnsi="Arial" w:cs="Arial"/>
          <w:sz w:val="20"/>
          <w:szCs w:val="20"/>
          <w:lang w:val="sr-Latn-RS" w:eastAsia="sr-Latn-RS"/>
        </w:rPr>
        <w:t xml:space="preserve"> jezika. Osnovno poznavanje opštih alata (MS Office: Word, Excel, Outlook...).</w:t>
      </w:r>
    </w:p>
    <w:p w14:paraId="35E5064D" w14:textId="5E6FE58B" w:rsidR="00056F99" w:rsidRPr="00C842A4" w:rsidRDefault="00056F99" w:rsidP="00904258">
      <w:pPr>
        <w:spacing w:after="120" w:line="252" w:lineRule="auto"/>
        <w:ind w:left="630"/>
        <w:contextualSpacing/>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w:t>
      </w:r>
      <w:r w:rsidR="001F1FA0" w:rsidRPr="00C842A4">
        <w:rPr>
          <w:rFonts w:ascii="Arial" w:hAnsi="Arial" w:cs="Arial"/>
          <w:sz w:val="20"/>
          <w:szCs w:val="20"/>
          <w:lang w:val="sr-Latn-RS" w:eastAsia="sr-Latn-RS"/>
        </w:rPr>
        <w:t>2</w:t>
      </w:r>
      <w:r w:rsidRPr="00C842A4">
        <w:rPr>
          <w:rFonts w:ascii="Arial" w:hAnsi="Arial" w:cs="Arial"/>
          <w:sz w:val="20"/>
          <w:szCs w:val="20"/>
          <w:lang w:val="sr-Latn-RS" w:eastAsia="sr-Latn-RS"/>
        </w:rPr>
        <w:t xml:space="preserve"> (</w:t>
      </w:r>
      <w:r w:rsidR="001F1FA0" w:rsidRPr="00C842A4">
        <w:rPr>
          <w:rFonts w:ascii="Arial" w:hAnsi="Arial" w:cs="Arial"/>
          <w:sz w:val="20"/>
          <w:szCs w:val="20"/>
          <w:lang w:val="sr-Latn-RS" w:eastAsia="sr-Latn-RS"/>
        </w:rPr>
        <w:t>dva</w:t>
      </w:r>
      <w:r w:rsidRPr="00C842A4">
        <w:rPr>
          <w:rFonts w:ascii="Arial" w:hAnsi="Arial" w:cs="Arial"/>
          <w:sz w:val="20"/>
          <w:szCs w:val="20"/>
          <w:lang w:val="sr-Latn-RS" w:eastAsia="sr-Latn-RS"/>
        </w:rPr>
        <w:t>).</w:t>
      </w:r>
    </w:p>
    <w:p w14:paraId="0A572D14" w14:textId="77777777" w:rsidR="006129A7" w:rsidRPr="00C842A4" w:rsidRDefault="006129A7" w:rsidP="00A533FD">
      <w:pPr>
        <w:spacing w:after="120"/>
        <w:rPr>
          <w:rFonts w:ascii="Arial" w:hAnsi="Arial" w:cs="Arial"/>
          <w:b/>
          <w:i/>
          <w:lang w:val="sr-Latn-RS" w:eastAsia="sr-Latn-RS"/>
        </w:rPr>
      </w:pPr>
    </w:p>
    <w:p w14:paraId="360DD5CF" w14:textId="4D68FC61" w:rsidR="00B47768" w:rsidRPr="00C842A4" w:rsidRDefault="00FC76EF" w:rsidP="006129A7">
      <w:pPr>
        <w:spacing w:after="120"/>
        <w:jc w:val="center"/>
        <w:rPr>
          <w:rFonts w:ascii="Arial" w:hAnsi="Arial" w:cs="Arial"/>
          <w:b/>
          <w:i/>
          <w:lang w:val="sr-Latn-RS" w:eastAsia="sr-Latn-RS"/>
        </w:rPr>
      </w:pPr>
      <w:r w:rsidRPr="00C842A4">
        <w:rPr>
          <w:rFonts w:ascii="Arial" w:hAnsi="Arial" w:cs="Arial"/>
          <w:b/>
          <w:i/>
          <w:lang w:val="sr-Latn-RS" w:eastAsia="sr-Latn-RS"/>
        </w:rPr>
        <w:t>SEKTOR PRODAJE</w:t>
      </w:r>
    </w:p>
    <w:p w14:paraId="30BEBE75" w14:textId="0E9CF273" w:rsidR="00B2162F" w:rsidRPr="00C842A4" w:rsidRDefault="00B2162F" w:rsidP="00B2162F">
      <w:pPr>
        <w:shd w:val="clear" w:color="auto" w:fill="FFFFFF"/>
        <w:spacing w:line="315" w:lineRule="atLeast"/>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DIREKTOR PRODAJE</w:t>
      </w:r>
    </w:p>
    <w:p w14:paraId="209D6CD7" w14:textId="77777777" w:rsidR="00B2162F" w:rsidRPr="00C842A4" w:rsidRDefault="00B2162F" w:rsidP="00B2162F">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en-US"/>
        </w:rPr>
      </w:pPr>
      <w:r w:rsidRPr="00C842A4">
        <w:rPr>
          <w:rFonts w:ascii="Arial" w:hAnsi="Arial" w:cs="Arial"/>
          <w:b/>
          <w:bCs/>
          <w:sz w:val="20"/>
          <w:szCs w:val="20"/>
          <w:lang w:val="sr-Latn-RS"/>
        </w:rPr>
        <w:t>Opis poslova i zadataka:</w:t>
      </w:r>
    </w:p>
    <w:p w14:paraId="25F8FDF0" w14:textId="4F26339A" w:rsidR="00C30E62" w:rsidRPr="00C842A4" w:rsidRDefault="00C30E62" w:rsidP="00C30E62">
      <w:pPr>
        <w:spacing w:after="120" w:line="252" w:lineRule="auto"/>
        <w:ind w:firstLine="708"/>
        <w:contextualSpacing/>
        <w:jc w:val="both"/>
        <w:rPr>
          <w:rFonts w:ascii="Arial" w:hAnsi="Arial" w:cs="Arial"/>
          <w:i/>
          <w:iCs/>
          <w:sz w:val="20"/>
          <w:szCs w:val="20"/>
          <w:lang w:val="sr-Latn-RS" w:eastAsia="sr-Latn-RS"/>
        </w:rPr>
      </w:pPr>
      <w:r w:rsidRPr="00C842A4">
        <w:rPr>
          <w:rFonts w:ascii="Arial" w:hAnsi="Arial" w:cs="Arial"/>
          <w:i/>
          <w:iCs/>
          <w:sz w:val="20"/>
          <w:szCs w:val="20"/>
          <w:lang w:val="sr-Latn-RS" w:eastAsia="sr-Latn-RS"/>
        </w:rPr>
        <w:t>Na nivou Sektora prodaje:</w:t>
      </w:r>
    </w:p>
    <w:p w14:paraId="5C329503" w14:textId="18349A8F"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Organizuje i vodi poslovanje Sektora prodaje.</w:t>
      </w:r>
    </w:p>
    <w:p w14:paraId="1B8B701B" w14:textId="03C1EC87"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Kreira godišnji plan i strategiju prodaje.</w:t>
      </w:r>
    </w:p>
    <w:p w14:paraId="4F587162" w14:textId="73C512CE"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Kreira godišnje, mesečne i po potrebi češće planove rada zaposlenih u Sektoru prodaje.</w:t>
      </w:r>
    </w:p>
    <w:p w14:paraId="0F029193" w14:textId="3501F28D"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Delegira zadatke u okviru Sektora prodaje i prati stepen realizacije.</w:t>
      </w:r>
    </w:p>
    <w:p w14:paraId="70976720" w14:textId="4CC4B17C"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Predlaže i kontroliše plan kontinuiranog obučavanja svakog zaposlenog iz Sektora prodaje.</w:t>
      </w:r>
    </w:p>
    <w:p w14:paraId="7B5C35B3" w14:textId="30007300"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Obučava zaposlene u Sektoru prodaje (obuke važne za prodajni proces</w:t>
      </w:r>
      <w:r w:rsidR="00EA2510" w:rsidRPr="00C842A4">
        <w:rPr>
          <w:rFonts w:ascii="Arial" w:hAnsi="Arial" w:cs="Arial"/>
          <w:sz w:val="20"/>
          <w:szCs w:val="20"/>
          <w:lang w:val="sr-Latn-RS" w:eastAsia="sr-Latn-RS"/>
        </w:rPr>
        <w:t xml:space="preserve"> </w:t>
      </w:r>
      <w:r w:rsidRPr="00C842A4">
        <w:rPr>
          <w:rFonts w:ascii="Arial" w:hAnsi="Arial" w:cs="Arial"/>
          <w:sz w:val="20"/>
          <w:szCs w:val="20"/>
          <w:lang w:val="sr-Latn-RS" w:eastAsia="sr-Latn-RS"/>
        </w:rPr>
        <w:t xml:space="preserve">- aktivnosti, komunikacija, portfolio koji su zastupljeni u </w:t>
      </w:r>
      <w:r w:rsidR="00EA2510" w:rsidRPr="00C842A4">
        <w:rPr>
          <w:rFonts w:ascii="Arial" w:hAnsi="Arial" w:cs="Arial"/>
          <w:sz w:val="20"/>
          <w:szCs w:val="20"/>
          <w:lang w:val="sr-Latn-RS" w:eastAsia="sr-Latn-RS"/>
        </w:rPr>
        <w:t>preduzeću</w:t>
      </w:r>
      <w:r w:rsidRPr="00C842A4">
        <w:rPr>
          <w:rFonts w:ascii="Arial" w:hAnsi="Arial" w:cs="Arial"/>
          <w:sz w:val="20"/>
          <w:szCs w:val="20"/>
          <w:lang w:val="sr-Latn-RS" w:eastAsia="sr-Latn-RS"/>
        </w:rPr>
        <w:t>).</w:t>
      </w:r>
    </w:p>
    <w:p w14:paraId="1B8516A1" w14:textId="32472E80"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Pruža potrebnu pomoć zaposlenima u Sektoru prodaje.</w:t>
      </w:r>
    </w:p>
    <w:p w14:paraId="5BC1E90A" w14:textId="1DF1F7F5"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Kontroliše ispunjenje zadataka svakog zaposlenog u Sektoru prodaje na mesečnom i po potrebi nedeljnom nivou.</w:t>
      </w:r>
    </w:p>
    <w:p w14:paraId="39161A92" w14:textId="6260663C"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Predlaže inovacije i unapređenja u cilju efikasnijeg prodajnog procesa (softveri, oprema, online servisi, eksterne obuke i dr.)</w:t>
      </w:r>
    </w:p>
    <w:p w14:paraId="20062922" w14:textId="33586BC0"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Obezbeđuje punu dnevnu zaposlenost radnika, stara se o racionalnom korišćenju radnog vremena i sredstava rada.</w:t>
      </w:r>
    </w:p>
    <w:p w14:paraId="2764CBE1" w14:textId="10B21647"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Osmišljava i kreira akcije i pakete proizvoda i usluga.</w:t>
      </w:r>
    </w:p>
    <w:p w14:paraId="2DE739DC" w14:textId="58C0945B"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Osmišljava i koordinira organizaciju tematskih skupova u cilju unapređenja predstavljanja portfolija i prodajnih rezultata.</w:t>
      </w:r>
    </w:p>
    <w:p w14:paraId="1AA368F1" w14:textId="10B27EC2" w:rsidR="00C30E62" w:rsidRPr="00C842A4" w:rsidRDefault="00C30E62" w:rsidP="00D97A88">
      <w:pPr>
        <w:spacing w:line="252" w:lineRule="auto"/>
        <w:ind w:left="720"/>
        <w:contextualSpacing/>
        <w:jc w:val="both"/>
        <w:rPr>
          <w:rFonts w:ascii="Arial" w:hAnsi="Arial" w:cs="Arial"/>
          <w:sz w:val="20"/>
          <w:szCs w:val="20"/>
          <w:lang w:val="sr-Latn-RS" w:eastAsia="sr-Latn-RS"/>
        </w:rPr>
      </w:pPr>
      <w:r w:rsidRPr="00C842A4">
        <w:rPr>
          <w:rFonts w:ascii="Arial" w:hAnsi="Arial" w:cs="Arial"/>
          <w:i/>
          <w:iCs/>
          <w:sz w:val="20"/>
          <w:szCs w:val="20"/>
          <w:lang w:val="sr-Latn-RS" w:eastAsia="sr-Latn-RS"/>
        </w:rPr>
        <w:t>Na nivou preduzeća</w:t>
      </w:r>
      <w:r w:rsidRPr="00C842A4">
        <w:rPr>
          <w:rFonts w:ascii="Arial" w:hAnsi="Arial" w:cs="Arial"/>
          <w:sz w:val="20"/>
          <w:szCs w:val="20"/>
          <w:lang w:val="sr-Latn-RS" w:eastAsia="sr-Latn-RS"/>
        </w:rPr>
        <w:t>:</w:t>
      </w:r>
    </w:p>
    <w:p w14:paraId="096DD3F8" w14:textId="43C24C29" w:rsidR="00D97A88" w:rsidRPr="00C842A4" w:rsidRDefault="00D97A88" w:rsidP="00D97A88">
      <w:pPr>
        <w:pStyle w:val="ListParagraph"/>
        <w:numPr>
          <w:ilvl w:val="0"/>
          <w:numId w:val="12"/>
        </w:numPr>
        <w:spacing w:after="0"/>
        <w:rPr>
          <w:rFonts w:ascii="Arial" w:eastAsia="Times New Roman" w:hAnsi="Arial" w:cs="Arial"/>
          <w:sz w:val="20"/>
          <w:szCs w:val="20"/>
          <w:lang w:val="sr-Latn-RS" w:eastAsia="sr-Latn-RS"/>
        </w:rPr>
      </w:pPr>
      <w:r w:rsidRPr="00C842A4">
        <w:rPr>
          <w:rFonts w:ascii="Arial" w:eastAsia="Times New Roman" w:hAnsi="Arial" w:cs="Arial"/>
          <w:sz w:val="20"/>
          <w:szCs w:val="20"/>
          <w:lang w:val="sr-Latn-RS" w:eastAsia="sr-Latn-RS"/>
        </w:rPr>
        <w:lastRenderedPageBreak/>
        <w:t>Zastupa i predstavlja preduzeće u zemlji i inostranstvu, prema trećim licima.</w:t>
      </w:r>
    </w:p>
    <w:p w14:paraId="09FDABFD" w14:textId="77300CF4" w:rsidR="00C30E62" w:rsidRPr="00C842A4" w:rsidRDefault="00C30E62" w:rsidP="00D97A88">
      <w:pPr>
        <w:numPr>
          <w:ilvl w:val="0"/>
          <w:numId w:val="12"/>
        </w:numPr>
        <w:spacing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Na zahtev menadžmenta kreira i prezentuje izveštaj prodajnih aktivnosti i rezultata.</w:t>
      </w:r>
    </w:p>
    <w:p w14:paraId="63BBB27E" w14:textId="24D2147D" w:rsidR="00C30E62" w:rsidRPr="00C842A4" w:rsidRDefault="00C30E62" w:rsidP="00D97A88">
      <w:pPr>
        <w:numPr>
          <w:ilvl w:val="0"/>
          <w:numId w:val="12"/>
        </w:numPr>
        <w:spacing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Koordinira aktivnosti između </w:t>
      </w:r>
      <w:r w:rsidR="00EA2510" w:rsidRPr="00C842A4">
        <w:rPr>
          <w:rFonts w:ascii="Arial" w:hAnsi="Arial" w:cs="Arial"/>
          <w:sz w:val="20"/>
          <w:szCs w:val="20"/>
          <w:lang w:val="sr-Latn-RS" w:eastAsia="sr-Latn-RS"/>
        </w:rPr>
        <w:t xml:space="preserve">različitih </w:t>
      </w:r>
      <w:r w:rsidRPr="00C842A4">
        <w:rPr>
          <w:rFonts w:ascii="Arial" w:hAnsi="Arial" w:cs="Arial"/>
          <w:sz w:val="20"/>
          <w:szCs w:val="20"/>
          <w:lang w:val="sr-Latn-RS" w:eastAsia="sr-Latn-RS"/>
        </w:rPr>
        <w:t>sektora</w:t>
      </w:r>
      <w:r w:rsidR="00EA2510" w:rsidRPr="00C842A4">
        <w:rPr>
          <w:rFonts w:ascii="Arial" w:hAnsi="Arial" w:cs="Arial"/>
          <w:sz w:val="20"/>
          <w:szCs w:val="20"/>
          <w:lang w:val="sr-Latn-RS" w:eastAsia="sr-Latn-RS"/>
        </w:rPr>
        <w:t xml:space="preserve"> u preduzeću</w:t>
      </w:r>
      <w:r w:rsidRPr="00C842A4">
        <w:rPr>
          <w:rFonts w:ascii="Arial" w:hAnsi="Arial" w:cs="Arial"/>
          <w:sz w:val="20"/>
          <w:szCs w:val="20"/>
          <w:lang w:val="sr-Latn-RS" w:eastAsia="sr-Latn-RS"/>
        </w:rPr>
        <w:t>, kad je to potrebno.</w:t>
      </w:r>
    </w:p>
    <w:p w14:paraId="32BB84B5" w14:textId="5FE4BA7B"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Učestvuje u kreiranju novih proizvoda i usluga </w:t>
      </w:r>
      <w:r w:rsidR="00EA2510" w:rsidRPr="00C842A4">
        <w:rPr>
          <w:rFonts w:ascii="Arial" w:hAnsi="Arial" w:cs="Arial"/>
          <w:sz w:val="20"/>
          <w:szCs w:val="20"/>
          <w:lang w:val="sr-Latn-RS" w:eastAsia="sr-Latn-RS"/>
        </w:rPr>
        <w:t>preduzeća</w:t>
      </w:r>
      <w:r w:rsidRPr="00C842A4">
        <w:rPr>
          <w:rFonts w:ascii="Arial" w:hAnsi="Arial" w:cs="Arial"/>
          <w:sz w:val="20"/>
          <w:szCs w:val="20"/>
          <w:lang w:val="sr-Latn-RS" w:eastAsia="sr-Latn-RS"/>
        </w:rPr>
        <w:t>.</w:t>
      </w:r>
    </w:p>
    <w:p w14:paraId="5EDEF409" w14:textId="36E5B3CF"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Na osnovu internih istraživanja, povratnih informacija od korisnika i dostupnih informacija sa tržišta, kao i on line zajednice, predlaže kreiranje novih proizvoda i usluga u okviru projekata prodaje proizvoda i usluga.</w:t>
      </w:r>
    </w:p>
    <w:p w14:paraId="2A44E6C5" w14:textId="37B31529"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Učestvuje u kreiranju marketinškog materijala za sve kanale prodaje i oblike oglašavanja.</w:t>
      </w:r>
    </w:p>
    <w:p w14:paraId="3055E3D1" w14:textId="60B19787"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Odgovoran za generisanje izveštaja po zahtevima ISO standarda.</w:t>
      </w:r>
    </w:p>
    <w:p w14:paraId="2E9A304B" w14:textId="77777777" w:rsidR="002E6901" w:rsidRPr="00C842A4" w:rsidRDefault="00C30E62" w:rsidP="002E6901">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Aktivno i ravnopravno učestvuje u radu kolegijuma.</w:t>
      </w:r>
    </w:p>
    <w:p w14:paraId="50C0DF44" w14:textId="77777777" w:rsidR="002E6901" w:rsidRPr="00C842A4" w:rsidRDefault="002E6901" w:rsidP="002E6901">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19BDD5D9" w14:textId="77777777" w:rsidR="002E6901" w:rsidRPr="00C842A4" w:rsidRDefault="002E6901" w:rsidP="002E6901">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4FE404AD" w14:textId="6C3DCBBC" w:rsidR="00C30E62" w:rsidRPr="00C842A4" w:rsidRDefault="002E6901" w:rsidP="002E6901">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EA2510" w:rsidRPr="00C842A4">
        <w:rPr>
          <w:rFonts w:ascii="Arial" w:hAnsi="Arial" w:cs="Arial"/>
          <w:sz w:val="20"/>
          <w:szCs w:val="20"/>
          <w:lang w:val="sr-Latn-RS" w:eastAsia="sr-Latn-RS"/>
        </w:rPr>
        <w:t>Izvršnom direktoru</w:t>
      </w:r>
      <w:r w:rsidR="00C30E62" w:rsidRPr="00C842A4">
        <w:rPr>
          <w:rFonts w:ascii="Arial" w:hAnsi="Arial" w:cs="Arial"/>
          <w:sz w:val="20"/>
          <w:szCs w:val="20"/>
          <w:lang w:val="sr-Latn-RS" w:eastAsia="sr-Latn-RS"/>
        </w:rPr>
        <w:t>.</w:t>
      </w:r>
    </w:p>
    <w:p w14:paraId="48CFAA43" w14:textId="5A427BE4" w:rsidR="00C30E62" w:rsidRPr="00C842A4" w:rsidRDefault="00C30E62" w:rsidP="00C30E62">
      <w:pPr>
        <w:spacing w:after="120" w:line="252" w:lineRule="auto"/>
        <w:ind w:left="720"/>
        <w:contextualSpacing/>
        <w:jc w:val="both"/>
        <w:rPr>
          <w:rFonts w:ascii="Arial" w:hAnsi="Arial" w:cs="Arial"/>
          <w:sz w:val="20"/>
          <w:szCs w:val="20"/>
          <w:lang w:val="sr-Latn-RS" w:eastAsia="sr-Latn-RS"/>
        </w:rPr>
      </w:pPr>
      <w:r w:rsidRPr="00C842A4">
        <w:rPr>
          <w:rFonts w:ascii="Arial" w:hAnsi="Arial" w:cs="Arial"/>
          <w:i/>
          <w:iCs/>
          <w:sz w:val="20"/>
          <w:szCs w:val="20"/>
          <w:lang w:val="sr-Latn-RS" w:eastAsia="sr-Latn-RS"/>
        </w:rPr>
        <w:t>Spoljašne aktivnosti</w:t>
      </w:r>
      <w:r w:rsidRPr="00C842A4">
        <w:rPr>
          <w:rFonts w:ascii="Arial" w:hAnsi="Arial" w:cs="Arial"/>
          <w:sz w:val="20"/>
          <w:szCs w:val="20"/>
          <w:lang w:val="sr-Latn-RS" w:eastAsia="sr-Latn-RS"/>
        </w:rPr>
        <w:t>:</w:t>
      </w:r>
    </w:p>
    <w:p w14:paraId="61C3A3C8" w14:textId="2F55A777"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Održava online i uživo sastanke sa ključnim i potencijalno ključnim novim klijentima.</w:t>
      </w:r>
    </w:p>
    <w:p w14:paraId="296F0886" w14:textId="0064511D"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Odgovoran je za komercijalnu stranu ponuda u okviru projekata prodaje proizvoda i usluga, uključujući zajedničke sastanke sa potencijalnim korisnikom.</w:t>
      </w:r>
    </w:p>
    <w:p w14:paraId="23A6C07E" w14:textId="477FE3C7"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Učestvuje u zajedničkim sastancima sa potencijalnim korisnikom i radi komercijalnu analizu potreba klijenta.</w:t>
      </w:r>
    </w:p>
    <w:p w14:paraId="71FDB945" w14:textId="1CE72F66" w:rsidR="00C30E62" w:rsidRPr="00C842A4" w:rsidRDefault="00C30E62" w:rsidP="00C30E62">
      <w:pPr>
        <w:numPr>
          <w:ilvl w:val="0"/>
          <w:numId w:val="12"/>
        </w:numPr>
        <w:spacing w:after="120" w:line="252"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Učestvuje i po potrebi predstavlja </w:t>
      </w:r>
      <w:r w:rsidR="00EA2510" w:rsidRPr="00C842A4">
        <w:rPr>
          <w:rFonts w:ascii="Arial" w:hAnsi="Arial" w:cs="Arial"/>
          <w:sz w:val="20"/>
          <w:szCs w:val="20"/>
          <w:lang w:val="sr-Latn-RS" w:eastAsia="sr-Latn-RS"/>
        </w:rPr>
        <w:t>preduzeće</w:t>
      </w:r>
      <w:r w:rsidRPr="00C842A4">
        <w:rPr>
          <w:rFonts w:ascii="Arial" w:hAnsi="Arial" w:cs="Arial"/>
          <w:sz w:val="20"/>
          <w:szCs w:val="20"/>
          <w:lang w:val="sr-Latn-RS" w:eastAsia="sr-Latn-RS"/>
        </w:rPr>
        <w:t xml:space="preserve"> samostalno ili u timu na događajima poput konferencija, panela, manifestacija i sl.</w:t>
      </w:r>
    </w:p>
    <w:p w14:paraId="2DE8ED53" w14:textId="77777777" w:rsidR="00C30E62" w:rsidRPr="00C842A4" w:rsidRDefault="00B2162F" w:rsidP="00C30E62">
      <w:pPr>
        <w:spacing w:after="120" w:line="252" w:lineRule="auto"/>
        <w:ind w:left="720"/>
        <w:contextualSpacing/>
        <w:jc w:val="both"/>
        <w:rPr>
          <w:rFonts w:ascii="Arial" w:hAnsi="Arial" w:cs="Arial"/>
          <w:sz w:val="20"/>
          <w:szCs w:val="20"/>
          <w:lang w:val="sr-Latn-RS" w:eastAsia="sr-Latn-RS"/>
        </w:rPr>
      </w:pPr>
      <w:r w:rsidRPr="00C842A4">
        <w:rPr>
          <w:rFonts w:ascii="Arial" w:hAnsi="Arial" w:cs="Arial"/>
          <w:b/>
          <w:bCs/>
          <w:sz w:val="20"/>
          <w:szCs w:val="20"/>
          <w:lang w:val="sr-Latn-RS" w:eastAsia="sr-Latn-RS"/>
        </w:rPr>
        <w:t>Posebni uslovi:</w:t>
      </w:r>
      <w:r w:rsidRPr="00C842A4">
        <w:rPr>
          <w:rFonts w:ascii="Arial" w:hAnsi="Arial" w:cs="Arial"/>
          <w:sz w:val="20"/>
          <w:szCs w:val="20"/>
          <w:lang w:val="sr-Latn-RS"/>
        </w:rPr>
        <w:t xml:space="preserve"> </w:t>
      </w:r>
    </w:p>
    <w:p w14:paraId="0551DA4D" w14:textId="393717B0" w:rsidR="00C30E62" w:rsidRPr="00C842A4" w:rsidRDefault="00B2162F" w:rsidP="00C30E62">
      <w:pPr>
        <w:spacing w:after="120" w:line="252" w:lineRule="auto"/>
        <w:ind w:left="720"/>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VI</w:t>
      </w:r>
      <w:r w:rsidR="00260979" w:rsidRPr="00C842A4">
        <w:rPr>
          <w:rFonts w:ascii="Arial" w:hAnsi="Arial" w:cs="Arial"/>
          <w:sz w:val="20"/>
          <w:szCs w:val="20"/>
          <w:lang w:val="sr-Latn-RS" w:eastAsia="sr-Latn-RS"/>
        </w:rPr>
        <w:t>-1</w:t>
      </w:r>
      <w:r w:rsidRPr="00C842A4">
        <w:rPr>
          <w:rFonts w:ascii="Arial" w:hAnsi="Arial" w:cs="Arial"/>
          <w:sz w:val="20"/>
          <w:szCs w:val="20"/>
          <w:lang w:val="sr-Latn-RS"/>
        </w:rPr>
        <w:t xml:space="preserve"> stepen stručne spreme iz oblasti ekonomije, prava, elektrotehnike, informatike ili menadžmenta, </w:t>
      </w:r>
      <w:r w:rsidR="009658DC" w:rsidRPr="00C842A4">
        <w:rPr>
          <w:rFonts w:ascii="Arial" w:hAnsi="Arial" w:cs="Arial"/>
          <w:sz w:val="20"/>
          <w:szCs w:val="20"/>
          <w:lang w:val="sr-Latn-RS"/>
        </w:rPr>
        <w:t>2</w:t>
      </w:r>
      <w:r w:rsidRPr="00C842A4">
        <w:rPr>
          <w:rFonts w:ascii="Arial" w:hAnsi="Arial" w:cs="Arial"/>
          <w:sz w:val="20"/>
          <w:szCs w:val="20"/>
          <w:lang w:val="sr-Latn-RS"/>
        </w:rPr>
        <w:t xml:space="preserve"> godine radnog iskustva na rukovodećim poslovima i znanje jednog stranog jezika. Osnovno poznavanje opštih alata (MS Office: Word, Excel, Outlook, Power Point...).</w:t>
      </w:r>
    </w:p>
    <w:p w14:paraId="5B894702" w14:textId="08A38C81" w:rsidR="00B47768" w:rsidRPr="00C842A4" w:rsidRDefault="00B2162F" w:rsidP="00C30E62">
      <w:pPr>
        <w:spacing w:after="120" w:line="252" w:lineRule="auto"/>
        <w:ind w:left="720"/>
        <w:contextualSpacing/>
        <w:jc w:val="both"/>
        <w:rPr>
          <w:rFonts w:ascii="Arial" w:hAnsi="Arial" w:cs="Arial"/>
          <w:sz w:val="20"/>
          <w:szCs w:val="20"/>
          <w:lang w:val="sr-Latn-RS" w:eastAsia="sr-Latn-RS"/>
        </w:rPr>
      </w:pPr>
      <w:r w:rsidRPr="00C842A4">
        <w:rPr>
          <w:rFonts w:ascii="Arial" w:hAnsi="Arial" w:cs="Arial"/>
          <w:b/>
          <w:bCs/>
          <w:sz w:val="20"/>
          <w:szCs w:val="20"/>
          <w:lang w:val="sr-Latn-RS" w:eastAsia="sr-Latn-RS"/>
        </w:rPr>
        <w:t>Broj izvršilaca:</w:t>
      </w:r>
      <w:r w:rsidRPr="00C842A4">
        <w:rPr>
          <w:rFonts w:ascii="Arial" w:hAnsi="Arial" w:cs="Arial"/>
          <w:sz w:val="20"/>
          <w:szCs w:val="20"/>
          <w:lang w:val="sr-Latn-RS" w:eastAsia="sr-Latn-RS"/>
        </w:rPr>
        <w:t xml:space="preserve"> 1 (jedan).</w:t>
      </w:r>
    </w:p>
    <w:p w14:paraId="5EA89445" w14:textId="77777777" w:rsidR="009658DC" w:rsidRPr="00C842A4" w:rsidRDefault="009658DC" w:rsidP="00B47768">
      <w:pPr>
        <w:spacing w:after="120" w:line="252" w:lineRule="auto"/>
        <w:ind w:left="630"/>
        <w:contextualSpacing/>
        <w:jc w:val="both"/>
        <w:rPr>
          <w:rFonts w:ascii="Arial" w:hAnsi="Arial" w:cs="Arial"/>
          <w:sz w:val="20"/>
          <w:szCs w:val="20"/>
          <w:lang w:val="sr-Latn-RS" w:eastAsia="sr-Latn-RS"/>
        </w:rPr>
      </w:pPr>
    </w:p>
    <w:p w14:paraId="3C76038D" w14:textId="04DB43A2" w:rsidR="00B47768" w:rsidRPr="00C842A4" w:rsidRDefault="00B47768" w:rsidP="00B47768">
      <w:pPr>
        <w:shd w:val="clear" w:color="auto" w:fill="FFFFFF"/>
        <w:spacing w:line="315" w:lineRule="atLeast"/>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SARADNIK ZA PRODAJU</w:t>
      </w:r>
      <w:r w:rsidR="00D912B1" w:rsidRPr="00C842A4">
        <w:rPr>
          <w:rFonts w:ascii="Arial" w:hAnsi="Arial" w:cs="Arial"/>
          <w:b/>
          <w:i/>
          <w:iCs/>
          <w:sz w:val="20"/>
          <w:szCs w:val="20"/>
          <w:lang w:val="sr-Latn-RS" w:eastAsia="sr-Latn-RS"/>
        </w:rPr>
        <w:t xml:space="preserve"> KLJUČNIM KUPCIMA</w:t>
      </w:r>
    </w:p>
    <w:p w14:paraId="1672FA50" w14:textId="77777777" w:rsidR="00B47768" w:rsidRPr="00C842A4" w:rsidRDefault="00B47768" w:rsidP="00B47768">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en-US"/>
        </w:rPr>
      </w:pPr>
      <w:r w:rsidRPr="00C842A4">
        <w:rPr>
          <w:rFonts w:ascii="Arial" w:hAnsi="Arial" w:cs="Arial"/>
          <w:b/>
          <w:bCs/>
          <w:sz w:val="20"/>
          <w:szCs w:val="20"/>
          <w:lang w:val="sr-Latn-RS"/>
        </w:rPr>
        <w:t>Opis poslova i zadataka:</w:t>
      </w:r>
    </w:p>
    <w:p w14:paraId="531EF2B4" w14:textId="3BC8FB73" w:rsidR="00D912B1" w:rsidRPr="00C842A4" w:rsidRDefault="00D912B1" w:rsidP="00D912B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Poznavanje procedura za prodaju celokupnog prodajnog portfolija preduzeća.</w:t>
      </w:r>
    </w:p>
    <w:p w14:paraId="6551BC07" w14:textId="77777777" w:rsidR="00D912B1" w:rsidRPr="00C842A4" w:rsidRDefault="00D912B1" w:rsidP="00D912B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Aktivno prati trendove u oblasti IT tehnologija.</w:t>
      </w:r>
    </w:p>
    <w:p w14:paraId="0BA7542E" w14:textId="77777777" w:rsidR="00D912B1" w:rsidRPr="00C842A4" w:rsidRDefault="00D912B1" w:rsidP="00D912B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Zadužen je za pronalaženje klijenata, prikupljanje podataka o njegovim potrebama, davanje ponude, fakturisanje i praćenje isporuke, kompletiranje posla i naplatu (kompletna briga o prodajnom procesu, od ponude do naplate).</w:t>
      </w:r>
    </w:p>
    <w:p w14:paraId="2D5510F3" w14:textId="77777777" w:rsidR="00D912B1" w:rsidRPr="00C842A4" w:rsidRDefault="00D912B1" w:rsidP="00D912B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Razvija i održava dobre poslovne odnose sa klijentima od ključne važnosti.</w:t>
      </w:r>
    </w:p>
    <w:p w14:paraId="33780282" w14:textId="77777777" w:rsidR="00D912B1" w:rsidRPr="00C842A4" w:rsidRDefault="00D912B1" w:rsidP="00D912B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Odgovoran za prodaju robe, proizvoda i usluga iz portfolija preduzeća.</w:t>
      </w:r>
    </w:p>
    <w:p w14:paraId="1E0512F7" w14:textId="77777777" w:rsidR="00D912B1" w:rsidRPr="00C842A4" w:rsidRDefault="00D912B1" w:rsidP="00D912B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i nastoji povećavati nivo zadovoljstva kupca pruženom poslovnom saradnjom.</w:t>
      </w:r>
    </w:p>
    <w:p w14:paraId="43B54A1F" w14:textId="3D8E3759" w:rsidR="00D912B1" w:rsidRPr="00C842A4" w:rsidRDefault="00B13560" w:rsidP="00D912B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w:t>
      </w:r>
      <w:r w:rsidR="00D912B1" w:rsidRPr="00C842A4">
        <w:rPr>
          <w:rFonts w:ascii="Arial" w:hAnsi="Arial" w:cs="Arial"/>
          <w:sz w:val="20"/>
          <w:szCs w:val="20"/>
          <w:lang w:val="sr-Latn-RS" w:eastAsia="sr-Latn-RS"/>
        </w:rPr>
        <w:t xml:space="preserve">osluje prema pojedinačnim godišnjim, kvartalnim, mesečnim i nedeljnim planovima koje propisuje </w:t>
      </w:r>
      <w:r w:rsidR="00E96081" w:rsidRPr="00C842A4">
        <w:rPr>
          <w:rFonts w:ascii="Arial" w:hAnsi="Arial" w:cs="Arial"/>
          <w:sz w:val="20"/>
          <w:szCs w:val="20"/>
          <w:lang w:val="sr-Latn-RS" w:eastAsia="sr-Latn-RS"/>
        </w:rPr>
        <w:t>Direktor prodaje</w:t>
      </w:r>
      <w:r w:rsidR="00D912B1" w:rsidRPr="00C842A4">
        <w:rPr>
          <w:rFonts w:ascii="Arial" w:hAnsi="Arial" w:cs="Arial"/>
          <w:sz w:val="20"/>
          <w:szCs w:val="20"/>
          <w:lang w:val="sr-Latn-RS" w:eastAsia="sr-Latn-RS"/>
        </w:rPr>
        <w:t>, takođe je obavezan da generiše izveštaje po zahtevima standarda koji su primenjeni u preduzeću.</w:t>
      </w:r>
    </w:p>
    <w:p w14:paraId="1CE9708A" w14:textId="03A998BC" w:rsidR="00D912B1" w:rsidRPr="00C842A4" w:rsidRDefault="00D912B1" w:rsidP="00D912B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Obezbeđuje potpunu dokumentovanost poslovnih odnosa sa kupc</w:t>
      </w:r>
      <w:r w:rsidR="00E96081" w:rsidRPr="00C842A4">
        <w:rPr>
          <w:rFonts w:ascii="Arial" w:hAnsi="Arial" w:cs="Arial"/>
          <w:sz w:val="20"/>
          <w:szCs w:val="20"/>
          <w:lang w:val="sr-Latn-RS" w:eastAsia="sr-Latn-RS"/>
        </w:rPr>
        <w:t>ima</w:t>
      </w:r>
      <w:r w:rsidRPr="00C842A4">
        <w:rPr>
          <w:rFonts w:ascii="Arial" w:hAnsi="Arial" w:cs="Arial"/>
          <w:sz w:val="20"/>
          <w:szCs w:val="20"/>
          <w:lang w:val="sr-Latn-RS" w:eastAsia="sr-Latn-RS"/>
        </w:rPr>
        <w:t>.</w:t>
      </w:r>
    </w:p>
    <w:p w14:paraId="428F197A" w14:textId="77777777" w:rsidR="00D912B1" w:rsidRPr="00C842A4" w:rsidRDefault="00D912B1" w:rsidP="00D912B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Odgovoran je za ažurne i kompletne podatke za svakog svog klijenta (nivo podataka zavisi od veličine i značaja klijenta).</w:t>
      </w:r>
    </w:p>
    <w:p w14:paraId="06D131C5" w14:textId="77777777" w:rsidR="00D912B1" w:rsidRPr="00C842A4" w:rsidRDefault="00D912B1" w:rsidP="00D912B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aktivno u predlaganju i razvoju prodajnog portfolija preduzeća.</w:t>
      </w:r>
    </w:p>
    <w:p w14:paraId="4927910A" w14:textId="77777777" w:rsidR="002E6901" w:rsidRPr="00C842A4" w:rsidRDefault="002E6901" w:rsidP="002E690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0DF4013B" w14:textId="77777777" w:rsidR="002E6901" w:rsidRPr="00C842A4" w:rsidRDefault="002E6901" w:rsidP="002E690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523A4A51" w14:textId="7D3B0287" w:rsidR="00B2162F" w:rsidRPr="00C842A4" w:rsidRDefault="002E6901" w:rsidP="002E690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D912B1" w:rsidRPr="00C842A4">
        <w:rPr>
          <w:rFonts w:ascii="Arial" w:hAnsi="Arial" w:cs="Arial"/>
          <w:sz w:val="20"/>
          <w:szCs w:val="20"/>
          <w:lang w:val="sr-Latn-RS" w:eastAsia="sr-Latn-RS"/>
        </w:rPr>
        <w:t>Direktoru prodaje.</w:t>
      </w:r>
    </w:p>
    <w:p w14:paraId="2141E4E3" w14:textId="77777777" w:rsidR="00B2162F" w:rsidRPr="00C842A4" w:rsidRDefault="00B2162F" w:rsidP="00B2162F">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77F69BAC" w14:textId="012CEB84" w:rsidR="00B2162F" w:rsidRPr="00C842A4" w:rsidRDefault="00D912B1" w:rsidP="00B2162F">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IV </w:t>
      </w:r>
      <w:r w:rsidR="00B2162F" w:rsidRPr="00C842A4">
        <w:rPr>
          <w:rFonts w:ascii="Arial" w:hAnsi="Arial" w:cs="Arial"/>
          <w:sz w:val="20"/>
          <w:szCs w:val="20"/>
          <w:lang w:val="sr-Latn-RS" w:eastAsia="sr-Latn-RS"/>
        </w:rPr>
        <w:t>stepen stručne spreme, znanje jednog stranog jezika. Osnovno poznavanje opštih alata (MS Office: Word, Excel, Outlook...).</w:t>
      </w:r>
    </w:p>
    <w:p w14:paraId="1F4B3723" w14:textId="472B0B6B" w:rsidR="00B2162F" w:rsidRPr="00C842A4" w:rsidRDefault="00B2162F" w:rsidP="00B47768">
      <w:pPr>
        <w:pStyle w:val="ListParagraph"/>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1 (jedan).</w:t>
      </w:r>
    </w:p>
    <w:p w14:paraId="08107202" w14:textId="77777777" w:rsidR="00E96081" w:rsidRPr="00C842A4" w:rsidRDefault="00E96081" w:rsidP="00E96081">
      <w:pPr>
        <w:spacing w:after="120"/>
        <w:jc w:val="both"/>
        <w:rPr>
          <w:rFonts w:ascii="Arial" w:hAnsi="Arial" w:cs="Arial"/>
          <w:sz w:val="20"/>
          <w:szCs w:val="20"/>
          <w:lang w:val="sr-Latn-RS" w:eastAsia="sr-Latn-RS"/>
        </w:rPr>
      </w:pPr>
    </w:p>
    <w:p w14:paraId="65C7C7D8" w14:textId="6458C871" w:rsidR="00E96081" w:rsidRPr="00C842A4" w:rsidRDefault="00E96081" w:rsidP="00B47768">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lastRenderedPageBreak/>
        <w:t>SARADNIK ZA PRODAJU I MARKETING SPECIJALISTA</w:t>
      </w:r>
    </w:p>
    <w:p w14:paraId="54430F17" w14:textId="51A1A745" w:rsidR="00E96081" w:rsidRPr="00C842A4" w:rsidRDefault="00E96081" w:rsidP="00E96081">
      <w:pPr>
        <w:pStyle w:val="ListParagraph"/>
        <w:spacing w:after="120"/>
        <w:jc w:val="both"/>
        <w:rPr>
          <w:rFonts w:ascii="Arial" w:hAnsi="Arial" w:cs="Arial"/>
          <w:sz w:val="20"/>
          <w:szCs w:val="20"/>
          <w:lang w:val="sr-Latn-RS" w:eastAsia="sr-Latn-RS"/>
        </w:rPr>
      </w:pPr>
      <w:r w:rsidRPr="00C842A4">
        <w:rPr>
          <w:rFonts w:ascii="Arial" w:hAnsi="Arial" w:cs="Arial"/>
          <w:b/>
          <w:bCs/>
          <w:sz w:val="20"/>
          <w:szCs w:val="20"/>
          <w:lang w:val="sr-Latn-RS"/>
        </w:rPr>
        <w:t>Opis poslova i zadataka:</w:t>
      </w:r>
    </w:p>
    <w:p w14:paraId="0F586396" w14:textId="5EC6E3DB" w:rsidR="00E96081" w:rsidRPr="00C842A4" w:rsidRDefault="00230575"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Poznavanje procedura za prodaju celokupnog prodajnog portfolija preduzeća.</w:t>
      </w:r>
    </w:p>
    <w:p w14:paraId="4CF136CD"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Aktivno prati trendove u oblasti IT tehnologija.</w:t>
      </w:r>
    </w:p>
    <w:p w14:paraId="5CD030FC" w14:textId="42DE98D6"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Zadužen je za pronalaženje klijenata putem društvenih mreža, internet portala, web konferencija, e-mail kampanja, odgovora na upite klijenata pristigle na adresu </w:t>
      </w:r>
      <w:r w:rsidR="00230575" w:rsidRPr="00C842A4">
        <w:rPr>
          <w:rFonts w:ascii="Arial" w:hAnsi="Arial" w:cs="Arial"/>
          <w:sz w:val="20"/>
          <w:szCs w:val="20"/>
          <w:lang w:val="sr-Latn-RS" w:eastAsia="sr-Latn-RS"/>
        </w:rPr>
        <w:t>preduzeća</w:t>
      </w:r>
      <w:r w:rsidRPr="00C842A4">
        <w:rPr>
          <w:rFonts w:ascii="Arial" w:hAnsi="Arial" w:cs="Arial"/>
          <w:sz w:val="20"/>
          <w:szCs w:val="20"/>
          <w:lang w:val="sr-Latn-RS" w:eastAsia="sr-Latn-RS"/>
        </w:rPr>
        <w:t xml:space="preserve"> (na adresu, web stranicu, zvanične online kanale i profile na društvenim mrežama, kao i stručnim skupovima na kojima </w:t>
      </w:r>
      <w:r w:rsidR="00230575" w:rsidRPr="00C842A4">
        <w:rPr>
          <w:rFonts w:ascii="Arial" w:hAnsi="Arial" w:cs="Arial"/>
          <w:sz w:val="20"/>
          <w:szCs w:val="20"/>
          <w:lang w:val="sr-Latn-RS" w:eastAsia="sr-Latn-RS"/>
        </w:rPr>
        <w:t>preduzeće</w:t>
      </w:r>
      <w:r w:rsidRPr="00C842A4">
        <w:rPr>
          <w:rFonts w:ascii="Arial" w:hAnsi="Arial" w:cs="Arial"/>
          <w:sz w:val="20"/>
          <w:szCs w:val="20"/>
          <w:lang w:val="sr-Latn-RS" w:eastAsia="sr-Latn-RS"/>
        </w:rPr>
        <w:t xml:space="preserve"> učestvuje).</w:t>
      </w:r>
    </w:p>
    <w:p w14:paraId="39F41D92" w14:textId="5031E6FE"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Prati sentiment klijenata na online kanalima i prikuplja podatke o potrebama, daje odgovore i kreira ponude u dogovoru sa </w:t>
      </w:r>
      <w:r w:rsidR="00230575" w:rsidRPr="00C842A4">
        <w:rPr>
          <w:rFonts w:ascii="Arial" w:hAnsi="Arial" w:cs="Arial"/>
          <w:sz w:val="20"/>
          <w:szCs w:val="20"/>
          <w:lang w:val="sr-Latn-RS" w:eastAsia="sr-Latn-RS"/>
        </w:rPr>
        <w:t>Direktorom prodaje</w:t>
      </w:r>
      <w:r w:rsidRPr="00C842A4">
        <w:rPr>
          <w:rFonts w:ascii="Arial" w:hAnsi="Arial" w:cs="Arial"/>
          <w:sz w:val="20"/>
          <w:szCs w:val="20"/>
          <w:lang w:val="sr-Latn-RS" w:eastAsia="sr-Latn-RS"/>
        </w:rPr>
        <w:t>.</w:t>
      </w:r>
    </w:p>
    <w:p w14:paraId="651F44B3"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Aktivno učestvuje u online korespodenciji sa klijentima koji imaju ugovorne aranžmane i daje odgovore kroz zvaničan web portal kompanije (helpdesk-tiketing sistem).</w:t>
      </w:r>
    </w:p>
    <w:p w14:paraId="7B9B7EFC"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odgovore klijenata i nastoji povećavati nivo zadovoljstva klijenata pruženom uslugom.</w:t>
      </w:r>
    </w:p>
    <w:p w14:paraId="17638256"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i ukazuje na potencijalne ili nastale probleme u dokumentaciji (datumi ugovora, realizacije i slično).</w:t>
      </w:r>
    </w:p>
    <w:p w14:paraId="5F8BC939"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Prati tekuće realizacije da li spadaju ili ne u ugovorene saradnje sa klijentima, komunicira sa njima na tom polju i vrši fakturisanja u skladu sa tim.</w:t>
      </w:r>
    </w:p>
    <w:p w14:paraId="10B38174"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Priprema i izvršava fakturisanja prema klijentima po pojedinačnim intervencijama i ugovorenim aranžmanima.</w:t>
      </w:r>
    </w:p>
    <w:p w14:paraId="5179E847"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Aktivno učestvuje u nabavci, planiranju, koordinaciji isporuke i kompletiranju posla (od ponude do naplate).</w:t>
      </w:r>
    </w:p>
    <w:p w14:paraId="4CD0BAEB"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Razvija i održava dobre poslovne odnose sa klijentima.</w:t>
      </w:r>
    </w:p>
    <w:p w14:paraId="7E9F9C03"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Odgovoran za delegiranu prodaju robe, proizvoda i usluga iz portfolija preduzeća.</w:t>
      </w:r>
    </w:p>
    <w:p w14:paraId="4C312CB4" w14:textId="00425FEE" w:rsidR="00E96081" w:rsidRPr="00C842A4" w:rsidRDefault="00B13560"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w:t>
      </w:r>
      <w:r w:rsidR="00E96081" w:rsidRPr="00C842A4">
        <w:rPr>
          <w:rFonts w:ascii="Arial" w:hAnsi="Arial" w:cs="Arial"/>
          <w:sz w:val="20"/>
          <w:szCs w:val="20"/>
          <w:lang w:val="sr-Latn-RS" w:eastAsia="sr-Latn-RS"/>
        </w:rPr>
        <w:t>osluje prema pojedinačnim godišnjim, kvartalnim, mesečnim i nedeljnim planovima koje propisuje šef sektora, takođe je obavezan da generiše izveštaje po zahtevima standarda koji su primenjeni u preduzeću.</w:t>
      </w:r>
    </w:p>
    <w:p w14:paraId="158CDAEC"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Obezbeđuje potpunu dokumentovanost poslovnih odnosa sa kupcem.</w:t>
      </w:r>
    </w:p>
    <w:p w14:paraId="57B747EE"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Odgovoran je za ažurne i kompletne podatke za svakog svog klijenta (nivo podataka zavisi od veličine i značaja klijenta).</w:t>
      </w:r>
    </w:p>
    <w:p w14:paraId="2D4F5825" w14:textId="77777777"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Učestvuje aktivno u predlaganju i razvoju prodajnog portfolija preduzeća.</w:t>
      </w:r>
    </w:p>
    <w:p w14:paraId="5BDCF5C5" w14:textId="77777777" w:rsidR="002E6901" w:rsidRPr="00C842A4" w:rsidRDefault="002E6901" w:rsidP="002E690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46CD62CE" w14:textId="77777777" w:rsidR="002E6901" w:rsidRPr="00C842A4" w:rsidRDefault="002E6901" w:rsidP="002E690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11A2D483" w14:textId="4BA74308" w:rsidR="00E96081" w:rsidRPr="00C842A4" w:rsidRDefault="002E6901" w:rsidP="002E690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 savesno, kvalitetno, zakonito i stručno obavljanje svojih poslova odgovara </w:t>
      </w:r>
      <w:r w:rsidR="00E96081" w:rsidRPr="00C842A4">
        <w:rPr>
          <w:rFonts w:ascii="Arial" w:hAnsi="Arial" w:cs="Arial"/>
          <w:sz w:val="20"/>
          <w:szCs w:val="20"/>
          <w:lang w:val="sr-Latn-RS" w:eastAsia="sr-Latn-RS"/>
        </w:rPr>
        <w:t>Direktoru prodaje.</w:t>
      </w:r>
    </w:p>
    <w:p w14:paraId="08F53E66" w14:textId="77777777" w:rsidR="00E96081" w:rsidRPr="00C842A4" w:rsidRDefault="00E96081" w:rsidP="00E96081">
      <w:pPr>
        <w:pStyle w:val="ListParagraph"/>
        <w:spacing w:after="120"/>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43679590" w14:textId="349BCC5E" w:rsidR="00E96081" w:rsidRPr="00C842A4" w:rsidRDefault="00E96081" w:rsidP="00E96081">
      <w:pPr>
        <w:pStyle w:val="ListParagraph"/>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IV stepen stručne spreme, znanje jednog stranog jezika. Osnovno poznavanje opštih alata (MS Office: Word, Excel, Outlook...).</w:t>
      </w:r>
    </w:p>
    <w:p w14:paraId="157D74C4" w14:textId="77E18C3A" w:rsidR="00E96081" w:rsidRPr="00C842A4" w:rsidRDefault="00E96081" w:rsidP="00E96081">
      <w:pPr>
        <w:pStyle w:val="ListParagraph"/>
        <w:numPr>
          <w:ilvl w:val="0"/>
          <w:numId w:val="14"/>
        </w:numPr>
        <w:spacing w:after="120"/>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1 (jedan).</w:t>
      </w:r>
    </w:p>
    <w:p w14:paraId="09313E7E" w14:textId="77777777" w:rsidR="00E96081" w:rsidRPr="00C842A4" w:rsidRDefault="00E96081" w:rsidP="00B47768">
      <w:pPr>
        <w:jc w:val="both"/>
        <w:rPr>
          <w:rFonts w:ascii="Arial" w:hAnsi="Arial" w:cs="Arial"/>
          <w:b/>
          <w:i/>
          <w:iCs/>
          <w:sz w:val="20"/>
          <w:szCs w:val="20"/>
          <w:lang w:val="sr-Latn-RS" w:eastAsia="sr-Latn-RS"/>
        </w:rPr>
      </w:pPr>
    </w:p>
    <w:p w14:paraId="4D251EC7" w14:textId="74A5F59C" w:rsidR="00B2162F" w:rsidRPr="00C842A4" w:rsidRDefault="00BB7DB0" w:rsidP="00B47768">
      <w:pPr>
        <w:jc w:val="both"/>
        <w:rPr>
          <w:rFonts w:ascii="Arial" w:hAnsi="Arial" w:cs="Arial"/>
          <w:b/>
          <w:i/>
          <w:iCs/>
          <w:sz w:val="20"/>
          <w:szCs w:val="20"/>
          <w:lang w:val="sr-Latn-RS" w:eastAsia="sr-Latn-RS"/>
        </w:rPr>
      </w:pPr>
      <w:r w:rsidRPr="00C842A4">
        <w:rPr>
          <w:rFonts w:ascii="Arial" w:hAnsi="Arial" w:cs="Arial"/>
          <w:b/>
          <w:i/>
          <w:iCs/>
          <w:sz w:val="20"/>
          <w:szCs w:val="20"/>
          <w:lang w:val="sr-Latn-RS" w:eastAsia="sr-Latn-RS"/>
        </w:rPr>
        <w:t>KOORDINATOR TIMA I SOFTWARE SPECIJALISTA</w:t>
      </w:r>
    </w:p>
    <w:p w14:paraId="4672E0DC" w14:textId="6D9D203E" w:rsidR="00BB7DB0" w:rsidRPr="00C842A4" w:rsidRDefault="00BB7DB0" w:rsidP="00BB7DB0">
      <w:pPr>
        <w:pStyle w:val="NormalWeb"/>
        <w:shd w:val="clear" w:color="auto" w:fill="FFFFFF"/>
        <w:spacing w:before="0" w:beforeAutospacing="0" w:after="0" w:afterAutospacing="0" w:line="315" w:lineRule="atLeast"/>
        <w:ind w:firstLine="708"/>
        <w:jc w:val="both"/>
        <w:rPr>
          <w:rFonts w:ascii="Arial" w:hAnsi="Arial" w:cs="Arial"/>
          <w:sz w:val="20"/>
          <w:szCs w:val="20"/>
          <w:lang w:val="sr-Latn-RS" w:eastAsia="en-US"/>
        </w:rPr>
      </w:pPr>
      <w:r w:rsidRPr="00C842A4">
        <w:rPr>
          <w:rFonts w:ascii="Arial" w:hAnsi="Arial" w:cs="Arial"/>
          <w:b/>
          <w:bCs/>
          <w:sz w:val="20"/>
          <w:szCs w:val="20"/>
          <w:lang w:val="sr-Latn-RS"/>
        </w:rPr>
        <w:t>Opis poslova i zadataka:</w:t>
      </w:r>
    </w:p>
    <w:p w14:paraId="40292EFD" w14:textId="70C8AC68" w:rsidR="00BB7DB0" w:rsidRPr="00C842A4" w:rsidRDefault="00B13560" w:rsidP="00B13560">
      <w:pPr>
        <w:spacing w:after="120" w:line="252" w:lineRule="auto"/>
        <w:ind w:firstLine="708"/>
        <w:contextualSpacing/>
        <w:jc w:val="both"/>
        <w:rPr>
          <w:rFonts w:ascii="Arial" w:hAnsi="Arial" w:cs="Arial"/>
          <w:i/>
          <w:iCs/>
          <w:sz w:val="20"/>
          <w:szCs w:val="20"/>
          <w:lang w:val="sr-Latn-RS" w:eastAsia="sr-Latn-RS"/>
        </w:rPr>
      </w:pPr>
      <w:r w:rsidRPr="00C842A4">
        <w:rPr>
          <w:rFonts w:ascii="Arial" w:hAnsi="Arial" w:cs="Arial"/>
          <w:i/>
          <w:iCs/>
          <w:sz w:val="20"/>
          <w:szCs w:val="20"/>
          <w:lang w:val="sr-Latn-RS" w:eastAsia="sr-Latn-RS"/>
        </w:rPr>
        <w:t>Na nivou Sektora prodaje:</w:t>
      </w:r>
    </w:p>
    <w:p w14:paraId="06FC7C4D" w14:textId="1F223BFB" w:rsidR="00BB7DB0" w:rsidRPr="00C842A4" w:rsidRDefault="00BB7DB0" w:rsidP="00BB7DB0">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Poznavanje procedura za prodaju celokupnog prodajnog portfolija preduzeća.</w:t>
      </w:r>
    </w:p>
    <w:p w14:paraId="1F394807" w14:textId="265FCB43" w:rsidR="00BB7DB0" w:rsidRPr="00C842A4" w:rsidRDefault="00BB7DB0" w:rsidP="00BB7DB0">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Aktivno pomaže Direktoru prodaje u kreiranju planova rada.</w:t>
      </w:r>
    </w:p>
    <w:p w14:paraId="738CF4E7" w14:textId="3EFE6A25" w:rsidR="00BB7DB0" w:rsidRPr="00C842A4" w:rsidRDefault="00BB7DB0" w:rsidP="00BB7DB0">
      <w:pPr>
        <w:numPr>
          <w:ilvl w:val="0"/>
          <w:numId w:val="14"/>
        </w:numPr>
        <w:spacing w:line="259" w:lineRule="auto"/>
        <w:ind w:left="714" w:hanging="357"/>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Aktivno prati i ukazuje Direktoru prodaje na eskalacije i trenja koja se pojavljuju u radu tima.</w:t>
      </w:r>
    </w:p>
    <w:p w14:paraId="019C4340" w14:textId="77777777" w:rsidR="00BB7DB0" w:rsidRPr="00C842A4" w:rsidRDefault="00BB7DB0" w:rsidP="00BB7DB0">
      <w:pPr>
        <w:numPr>
          <w:ilvl w:val="0"/>
          <w:numId w:val="14"/>
        </w:numPr>
        <w:spacing w:line="259" w:lineRule="auto"/>
        <w:ind w:left="714" w:hanging="357"/>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Aktivno prati trendove u oblasti IT tehnologija.</w:t>
      </w:r>
    </w:p>
    <w:p w14:paraId="62CC8F24" w14:textId="6C214AEA" w:rsidR="00BB7DB0" w:rsidRPr="00C842A4" w:rsidRDefault="00BB7DB0" w:rsidP="00BB7DB0">
      <w:pPr>
        <w:numPr>
          <w:ilvl w:val="0"/>
          <w:numId w:val="14"/>
        </w:numPr>
        <w:spacing w:line="252" w:lineRule="auto"/>
        <w:ind w:left="714" w:hanging="357"/>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Pomaže u koordinaciji aktivnosti između sektora unutar preduzeća, kad je to potrebno i daje predloge dinamike rada.</w:t>
      </w:r>
    </w:p>
    <w:p w14:paraId="5C9C4E51" w14:textId="7BDB0B19" w:rsidR="00BB7DB0" w:rsidRPr="00C842A4" w:rsidRDefault="00BB7DB0" w:rsidP="00BB7DB0">
      <w:pPr>
        <w:numPr>
          <w:ilvl w:val="0"/>
          <w:numId w:val="14"/>
        </w:numPr>
        <w:spacing w:line="252" w:lineRule="auto"/>
        <w:ind w:left="714" w:hanging="357"/>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Ispred preduzeća učestvuje na tematskim skupovima i konferencijama koje se održavaju u ogranizaciji vendora i izveštava </w:t>
      </w:r>
      <w:r w:rsidR="00B13560" w:rsidRPr="00C842A4">
        <w:rPr>
          <w:rFonts w:ascii="Arial" w:hAnsi="Arial" w:cs="Arial"/>
          <w:sz w:val="20"/>
          <w:szCs w:val="20"/>
          <w:lang w:val="sr-Latn-RS" w:eastAsia="sr-Latn-RS"/>
        </w:rPr>
        <w:t xml:space="preserve">članove Sektora prodaje </w:t>
      </w:r>
      <w:r w:rsidRPr="00C842A4">
        <w:rPr>
          <w:rFonts w:ascii="Arial" w:hAnsi="Arial" w:cs="Arial"/>
          <w:sz w:val="20"/>
          <w:szCs w:val="20"/>
          <w:lang w:val="sr-Latn-RS" w:eastAsia="sr-Latn-RS"/>
        </w:rPr>
        <w:t>o inovacijama koje se planiraju.</w:t>
      </w:r>
    </w:p>
    <w:p w14:paraId="7375507D" w14:textId="77777777" w:rsidR="00BB7DB0" w:rsidRPr="00C842A4" w:rsidRDefault="00BB7DB0" w:rsidP="00BB7DB0">
      <w:pPr>
        <w:numPr>
          <w:ilvl w:val="0"/>
          <w:numId w:val="14"/>
        </w:numPr>
        <w:spacing w:line="252" w:lineRule="auto"/>
        <w:ind w:left="714" w:hanging="357"/>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Poznaje dogovorene saradnje sa klijentima i tekućim aranžmanima, te učestvuje u korespodenciji i fakturisanju izvršenih usluga.</w:t>
      </w:r>
    </w:p>
    <w:p w14:paraId="769DCE28" w14:textId="045848E1" w:rsidR="00BB7DB0" w:rsidRPr="00C842A4" w:rsidRDefault="00BB7DB0" w:rsidP="00BB7DB0">
      <w:pPr>
        <w:numPr>
          <w:ilvl w:val="0"/>
          <w:numId w:val="14"/>
        </w:numPr>
        <w:spacing w:line="252" w:lineRule="auto"/>
        <w:ind w:left="714" w:hanging="357"/>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Aktivno prati i vrši naplatu potraživanja klijenata na nivou </w:t>
      </w:r>
      <w:r w:rsidR="00B13560" w:rsidRPr="00C842A4">
        <w:rPr>
          <w:rFonts w:ascii="Arial" w:hAnsi="Arial" w:cs="Arial"/>
          <w:sz w:val="20"/>
          <w:szCs w:val="20"/>
          <w:lang w:val="sr-Latn-RS" w:eastAsia="sr-Latn-RS"/>
        </w:rPr>
        <w:t>S</w:t>
      </w:r>
      <w:r w:rsidRPr="00C842A4">
        <w:rPr>
          <w:rFonts w:ascii="Arial" w:hAnsi="Arial" w:cs="Arial"/>
          <w:sz w:val="20"/>
          <w:szCs w:val="20"/>
          <w:lang w:val="sr-Latn-RS" w:eastAsia="sr-Latn-RS"/>
        </w:rPr>
        <w:t>ektora prodaje.</w:t>
      </w:r>
    </w:p>
    <w:p w14:paraId="1EFAD363" w14:textId="052AC03C" w:rsidR="00BB7DB0" w:rsidRPr="00C842A4" w:rsidRDefault="00BB7DB0" w:rsidP="00BB7DB0">
      <w:pPr>
        <w:numPr>
          <w:ilvl w:val="0"/>
          <w:numId w:val="14"/>
        </w:numPr>
        <w:spacing w:line="252" w:lineRule="auto"/>
        <w:ind w:left="714" w:hanging="357"/>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Koordinira i ukazuje na potencijalna proširenja prodaje članovima </w:t>
      </w:r>
      <w:r w:rsidR="00B13560" w:rsidRPr="00C842A4">
        <w:rPr>
          <w:rFonts w:ascii="Arial" w:hAnsi="Arial" w:cs="Arial"/>
          <w:sz w:val="20"/>
          <w:szCs w:val="20"/>
          <w:lang w:val="sr-Latn-RS" w:eastAsia="sr-Latn-RS"/>
        </w:rPr>
        <w:t>Sektora prodaje</w:t>
      </w:r>
      <w:r w:rsidRPr="00C842A4">
        <w:rPr>
          <w:rFonts w:ascii="Arial" w:hAnsi="Arial" w:cs="Arial"/>
          <w:sz w:val="20"/>
          <w:szCs w:val="20"/>
          <w:lang w:val="sr-Latn-RS" w:eastAsia="sr-Latn-RS"/>
        </w:rPr>
        <w:t xml:space="preserve"> u uslugama i proizvodima zasnovanim na software-u.</w:t>
      </w:r>
    </w:p>
    <w:p w14:paraId="178C4460" w14:textId="246CA31B" w:rsidR="00BB7DB0" w:rsidRPr="00C842A4" w:rsidRDefault="00BB7DB0" w:rsidP="00BB7DB0">
      <w:pPr>
        <w:numPr>
          <w:ilvl w:val="0"/>
          <w:numId w:val="14"/>
        </w:numPr>
        <w:spacing w:line="252" w:lineRule="auto"/>
        <w:ind w:left="714" w:hanging="357"/>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Vrši obuke iz oblasti software-a na nivou </w:t>
      </w:r>
      <w:r w:rsidR="00B13560" w:rsidRPr="00C842A4">
        <w:rPr>
          <w:rFonts w:ascii="Arial" w:hAnsi="Arial" w:cs="Arial"/>
          <w:sz w:val="20"/>
          <w:szCs w:val="20"/>
          <w:lang w:val="sr-Latn-RS" w:eastAsia="sr-Latn-RS"/>
        </w:rPr>
        <w:t>Sektora prodaje</w:t>
      </w:r>
      <w:r w:rsidRPr="00C842A4">
        <w:rPr>
          <w:rFonts w:ascii="Arial" w:hAnsi="Arial" w:cs="Arial"/>
          <w:sz w:val="20"/>
          <w:szCs w:val="20"/>
          <w:lang w:val="sr-Latn-RS" w:eastAsia="sr-Latn-RS"/>
        </w:rPr>
        <w:t>.</w:t>
      </w:r>
    </w:p>
    <w:p w14:paraId="7B27CE52" w14:textId="11AFF55D" w:rsidR="00BB7DB0" w:rsidRDefault="00BB7DB0" w:rsidP="00BB7DB0">
      <w:pPr>
        <w:numPr>
          <w:ilvl w:val="0"/>
          <w:numId w:val="14"/>
        </w:numPr>
        <w:spacing w:line="252" w:lineRule="auto"/>
        <w:ind w:left="714" w:hanging="357"/>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lastRenderedPageBreak/>
        <w:t xml:space="preserve">Pomaže članovima </w:t>
      </w:r>
      <w:r w:rsidR="00B13560" w:rsidRPr="00C842A4">
        <w:rPr>
          <w:rFonts w:ascii="Arial" w:hAnsi="Arial" w:cs="Arial"/>
          <w:sz w:val="20"/>
          <w:szCs w:val="20"/>
          <w:lang w:val="sr-Latn-RS" w:eastAsia="sr-Latn-RS"/>
        </w:rPr>
        <w:t>Sektora prodaje</w:t>
      </w:r>
      <w:r w:rsidRPr="00C842A4">
        <w:rPr>
          <w:rFonts w:ascii="Arial" w:hAnsi="Arial" w:cs="Arial"/>
          <w:sz w:val="20"/>
          <w:szCs w:val="20"/>
          <w:lang w:val="sr-Latn-RS" w:eastAsia="sr-Latn-RS"/>
        </w:rPr>
        <w:t xml:space="preserve"> u tekućim projektima i koordinira tempo nabavke, realizacije, fakturisanja i naplate projekta.</w:t>
      </w:r>
    </w:p>
    <w:p w14:paraId="5C792E10"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Prati odgovore klijenata i nastoji povećavati nivo zadovoljstva klijenata pruženom uslugom.</w:t>
      </w:r>
    </w:p>
    <w:p w14:paraId="2FE8FDBF"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Prati i ukazuje na potencijalne ili nastale probleme u dokumentaciji (datumi ugovora, realizacije i slično).</w:t>
      </w:r>
    </w:p>
    <w:p w14:paraId="185B4B60"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Prati tekuće realizacije da li spadaju ili ne u ugovorene saradnje sa klijentima, komunicira sa njima na tom polju i vrši fakturisanja u skladu sa tim.</w:t>
      </w:r>
    </w:p>
    <w:p w14:paraId="01676431"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Priprema i izvršava fakturisanja prema klijentima po pojedinačnim intervencijama i ugovorenim aranžmanima.</w:t>
      </w:r>
    </w:p>
    <w:p w14:paraId="767B55C2"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Aktivno učestvuje u nabavci, planiranju, koordinaciji isporuke i kompletiranju posla (od ponude do naplate).</w:t>
      </w:r>
    </w:p>
    <w:p w14:paraId="7495E8E3"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Razvija i održava dobre poslovne odnose sa klijentima.</w:t>
      </w:r>
    </w:p>
    <w:p w14:paraId="36144A1F"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Odgovoran za delegiranu prodaju robe, proizvoda i usluga iz portfolija preduzeća.</w:t>
      </w:r>
    </w:p>
    <w:p w14:paraId="436C5244"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Posluje prema pojedinačnim godišnjim, kvartalnim, mesečnim i nedeljnim planovima koje propisuje Direktoru prodaje, takođe je obavezan da generiše izveštaje po zahtevima standarda koji su primenjeni u preduzeću.</w:t>
      </w:r>
    </w:p>
    <w:p w14:paraId="2D9CCDBA"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Obezbeđuje potpunu dokumentovanost poslovnih odnosa sa kupcem.</w:t>
      </w:r>
    </w:p>
    <w:p w14:paraId="738D15EF"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Odgovoran je za ažurne i kompletne podatke za svakog svog klijenta (nivo podataka zavisi od veličine i značaja klijenta).</w:t>
      </w:r>
    </w:p>
    <w:p w14:paraId="068F68F7"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Učestvuje aktivno u predlaganju i razvoju prodajnog portfolija preduzeća.</w:t>
      </w:r>
    </w:p>
    <w:p w14:paraId="46BA7803"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Savesno, kvalitetno i u predviđenim rokovima obavlja svoje poslove i zadatke.</w:t>
      </w:r>
    </w:p>
    <w:p w14:paraId="7A9AF256" w14:textId="77777777" w:rsidR="00FA6F22" w:rsidRPr="00C842A4"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Poštuje i primenjuje normativna akta preduzeća (statut, pravilnici, odluke, procedure), zahteve Sistema kvaliteta (ISO standardi) i odredbe potpisanih ugovora koji se odnose na obavljanje svojih poslova i zadataka (ugovor o radu, NDA ugovori i dr.).</w:t>
      </w:r>
    </w:p>
    <w:p w14:paraId="71080A1F" w14:textId="1E11117E" w:rsidR="00FA6F22" w:rsidRPr="00FA6F22" w:rsidRDefault="00FA6F22" w:rsidP="00FA6F22">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Za savesno, kvalitetno, zakonito i stručno obavljanje svojih poslova odgovara Direktoru prodaje.</w:t>
      </w:r>
    </w:p>
    <w:p w14:paraId="41230983" w14:textId="77777777" w:rsidR="00BB7DB0" w:rsidRPr="00C842A4" w:rsidRDefault="00BB7DB0" w:rsidP="00BB7DB0">
      <w:pPr>
        <w:spacing w:line="252" w:lineRule="auto"/>
        <w:ind w:left="714"/>
        <w:contextualSpacing/>
        <w:jc w:val="both"/>
        <w:rPr>
          <w:rFonts w:ascii="Arial" w:hAnsi="Arial" w:cs="Arial"/>
          <w:sz w:val="20"/>
          <w:szCs w:val="20"/>
          <w:lang w:val="sr-Latn-RS" w:eastAsia="sr-Latn-RS"/>
        </w:rPr>
      </w:pPr>
    </w:p>
    <w:p w14:paraId="7830CBD1" w14:textId="37C54C30" w:rsidR="00BB7DB0" w:rsidRPr="00C842A4" w:rsidRDefault="00B13560" w:rsidP="00BB7DB0">
      <w:pPr>
        <w:spacing w:after="120" w:line="259" w:lineRule="auto"/>
        <w:ind w:left="720"/>
        <w:contextualSpacing/>
        <w:jc w:val="both"/>
        <w:rPr>
          <w:rFonts w:ascii="Arial" w:hAnsi="Arial" w:cs="Arial"/>
          <w:sz w:val="20"/>
          <w:szCs w:val="20"/>
          <w:u w:val="single"/>
          <w:lang w:val="sr-Latn-RS" w:eastAsia="sr-Latn-RS"/>
        </w:rPr>
      </w:pPr>
      <w:r w:rsidRPr="00C842A4">
        <w:rPr>
          <w:rFonts w:ascii="Arial" w:hAnsi="Arial" w:cs="Arial"/>
          <w:i/>
          <w:iCs/>
          <w:sz w:val="20"/>
          <w:szCs w:val="20"/>
          <w:lang w:val="sr-Latn-RS" w:eastAsia="sr-Latn-RS"/>
        </w:rPr>
        <w:t>U vezi softw</w:t>
      </w:r>
      <w:r w:rsidR="00B8172F">
        <w:rPr>
          <w:rFonts w:ascii="Arial" w:hAnsi="Arial" w:cs="Arial"/>
          <w:i/>
          <w:iCs/>
          <w:sz w:val="20"/>
          <w:szCs w:val="20"/>
          <w:lang w:val="sr-Latn-RS" w:eastAsia="sr-Latn-RS"/>
        </w:rPr>
        <w:t>are</w:t>
      </w:r>
      <w:r w:rsidRPr="00C842A4">
        <w:rPr>
          <w:rFonts w:ascii="Arial" w:hAnsi="Arial" w:cs="Arial"/>
          <w:i/>
          <w:iCs/>
          <w:sz w:val="20"/>
          <w:szCs w:val="20"/>
          <w:lang w:val="sr-Latn-RS" w:eastAsia="sr-Latn-RS"/>
        </w:rPr>
        <w:t>-a</w:t>
      </w:r>
      <w:r w:rsidR="00BB7DB0" w:rsidRPr="00C842A4">
        <w:rPr>
          <w:rFonts w:ascii="Arial" w:hAnsi="Arial" w:cs="Arial"/>
          <w:sz w:val="20"/>
          <w:szCs w:val="20"/>
          <w:lang w:val="sr-Latn-RS" w:eastAsia="sr-Latn-RS"/>
        </w:rPr>
        <w:t>:</w:t>
      </w:r>
    </w:p>
    <w:p w14:paraId="0307F9FB" w14:textId="54A4602B" w:rsidR="00BB7DB0" w:rsidRPr="00C842A4" w:rsidRDefault="00BB7DB0" w:rsidP="00BB7DB0">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Aktivno prati izemene, dopune i trendove pravila licenciranja i nivoa potrebnih kompetencija za održavanje ključnih partnerstava i designacija sa vendorima čija rešenja </w:t>
      </w:r>
      <w:r w:rsidR="00B13560" w:rsidRPr="00C842A4">
        <w:rPr>
          <w:rFonts w:ascii="Arial" w:hAnsi="Arial" w:cs="Arial"/>
          <w:sz w:val="20"/>
          <w:szCs w:val="20"/>
          <w:lang w:val="sr-Latn-RS" w:eastAsia="sr-Latn-RS"/>
        </w:rPr>
        <w:t xml:space="preserve">preduzeće </w:t>
      </w:r>
      <w:r w:rsidRPr="00C842A4">
        <w:rPr>
          <w:rFonts w:ascii="Arial" w:hAnsi="Arial" w:cs="Arial"/>
          <w:sz w:val="20"/>
          <w:szCs w:val="20"/>
          <w:lang w:val="sr-Latn-RS" w:eastAsia="sr-Latn-RS"/>
        </w:rPr>
        <w:t>primenjuje.</w:t>
      </w:r>
    </w:p>
    <w:p w14:paraId="640DB8C5" w14:textId="77777777" w:rsidR="00BB7DB0" w:rsidRPr="00C842A4" w:rsidRDefault="00BB7DB0" w:rsidP="00BB7DB0">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Aktivno prati nove vendore na tržištu i po potrebi daje savete i učestvuje u pregovorima oko novih partnerstava.</w:t>
      </w:r>
    </w:p>
    <w:p w14:paraId="7D764C4F" w14:textId="35270AD5" w:rsidR="00BB7DB0" w:rsidRPr="00C842A4" w:rsidRDefault="00BB7DB0" w:rsidP="00BB7DB0">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Zadužen je za praćenje pridržavanja pravila licenciranja u proizvodima i uslugama koje </w:t>
      </w:r>
      <w:r w:rsidR="00B13560" w:rsidRPr="00C842A4">
        <w:rPr>
          <w:rFonts w:ascii="Arial" w:hAnsi="Arial" w:cs="Arial"/>
          <w:sz w:val="20"/>
          <w:szCs w:val="20"/>
          <w:lang w:val="sr-Latn-RS" w:eastAsia="sr-Latn-RS"/>
        </w:rPr>
        <w:t>preduzeće</w:t>
      </w:r>
      <w:r w:rsidRPr="00C842A4">
        <w:rPr>
          <w:rFonts w:ascii="Arial" w:hAnsi="Arial" w:cs="Arial"/>
          <w:sz w:val="20"/>
          <w:szCs w:val="20"/>
          <w:lang w:val="sr-Latn-RS" w:eastAsia="sr-Latn-RS"/>
        </w:rPr>
        <w:t xml:space="preserve"> pruža klijentima i eskalira po potrebi u slučaju kršenja pravila.</w:t>
      </w:r>
    </w:p>
    <w:p w14:paraId="3E5A7560" w14:textId="571FF28A" w:rsidR="00BB7DB0" w:rsidRPr="00C842A4" w:rsidRDefault="00BB7DB0" w:rsidP="00BB7DB0">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 xml:space="preserve">Aktivno učestvuje u prezentacijama i predstavlja </w:t>
      </w:r>
      <w:r w:rsidR="00B13560" w:rsidRPr="00C842A4">
        <w:rPr>
          <w:rFonts w:ascii="Arial" w:hAnsi="Arial" w:cs="Arial"/>
          <w:sz w:val="20"/>
          <w:szCs w:val="20"/>
          <w:lang w:val="sr-Latn-RS" w:eastAsia="sr-Latn-RS"/>
        </w:rPr>
        <w:t>preduzeće</w:t>
      </w:r>
      <w:r w:rsidRPr="00C842A4">
        <w:rPr>
          <w:rFonts w:ascii="Arial" w:hAnsi="Arial" w:cs="Arial"/>
          <w:sz w:val="20"/>
          <w:szCs w:val="20"/>
          <w:lang w:val="sr-Latn-RS" w:eastAsia="sr-Latn-RS"/>
        </w:rPr>
        <w:t xml:space="preserve"> interno i eksterno.</w:t>
      </w:r>
    </w:p>
    <w:p w14:paraId="2F55B553" w14:textId="77777777" w:rsidR="00BB7DB0" w:rsidRPr="00C842A4" w:rsidRDefault="00BB7DB0" w:rsidP="00BB7DB0">
      <w:pPr>
        <w:numPr>
          <w:ilvl w:val="0"/>
          <w:numId w:val="14"/>
        </w:numPr>
        <w:spacing w:after="120" w:line="259" w:lineRule="auto"/>
        <w:contextualSpacing/>
        <w:jc w:val="both"/>
        <w:rPr>
          <w:rFonts w:ascii="Arial" w:hAnsi="Arial" w:cs="Arial"/>
          <w:sz w:val="20"/>
          <w:szCs w:val="20"/>
          <w:lang w:val="sr-Latn-RS" w:eastAsia="sr-Latn-RS"/>
        </w:rPr>
      </w:pPr>
      <w:r w:rsidRPr="00C842A4">
        <w:rPr>
          <w:rFonts w:ascii="Arial" w:hAnsi="Arial" w:cs="Arial"/>
          <w:sz w:val="20"/>
          <w:szCs w:val="20"/>
          <w:lang w:val="sr-Latn-RS" w:eastAsia="sr-Latn-RS"/>
        </w:rPr>
        <w:t>Aktivno učestvuje u online korespodenciji sa klijentima koji imaju ugovorne aranžmane i daje odgovore kroz zvaničan web portal kompanije (helpdesk-tiketing sistem).</w:t>
      </w:r>
    </w:p>
    <w:p w14:paraId="7E5887C8" w14:textId="77777777" w:rsidR="00BB7DB0" w:rsidRPr="00C842A4" w:rsidRDefault="00BB7DB0" w:rsidP="00BB7DB0">
      <w:pPr>
        <w:spacing w:after="120"/>
        <w:ind w:left="720"/>
        <w:contextualSpacing/>
        <w:jc w:val="both"/>
        <w:rPr>
          <w:rFonts w:ascii="Arial" w:hAnsi="Arial" w:cs="Arial"/>
          <w:b/>
          <w:sz w:val="20"/>
          <w:szCs w:val="20"/>
          <w:lang w:val="sr-Latn-RS" w:eastAsia="sr-Latn-RS"/>
        </w:rPr>
      </w:pPr>
      <w:r w:rsidRPr="00C842A4">
        <w:rPr>
          <w:rFonts w:ascii="Arial" w:hAnsi="Arial" w:cs="Arial"/>
          <w:b/>
          <w:sz w:val="20"/>
          <w:szCs w:val="20"/>
          <w:lang w:val="sr-Latn-RS" w:eastAsia="sr-Latn-RS"/>
        </w:rPr>
        <w:t>Posebni uslovi:</w:t>
      </w:r>
    </w:p>
    <w:p w14:paraId="7820FDB0" w14:textId="163D3ED6" w:rsidR="00BB7DB0" w:rsidRPr="00C842A4" w:rsidRDefault="00B8172F" w:rsidP="00BB7DB0">
      <w:pPr>
        <w:spacing w:after="120"/>
        <w:ind w:left="720"/>
        <w:contextualSpacing/>
        <w:jc w:val="both"/>
        <w:rPr>
          <w:rFonts w:ascii="Arial" w:hAnsi="Arial" w:cs="Arial"/>
          <w:sz w:val="20"/>
          <w:szCs w:val="20"/>
          <w:lang w:val="sr-Latn-RS" w:eastAsia="sr-Latn-RS"/>
        </w:rPr>
      </w:pPr>
      <w:r>
        <w:rPr>
          <w:rFonts w:ascii="Arial" w:hAnsi="Arial" w:cs="Arial"/>
          <w:sz w:val="20"/>
          <w:szCs w:val="20"/>
          <w:lang w:val="sr-Latn-RS" w:eastAsia="sr-Latn-RS"/>
        </w:rPr>
        <w:t>IV</w:t>
      </w:r>
      <w:r w:rsidR="00BB7DB0" w:rsidRPr="00C842A4">
        <w:rPr>
          <w:rFonts w:ascii="Arial" w:hAnsi="Arial" w:cs="Arial"/>
          <w:sz w:val="20"/>
          <w:szCs w:val="20"/>
          <w:lang w:val="sr-Latn-RS" w:eastAsia="sr-Latn-RS"/>
        </w:rPr>
        <w:t xml:space="preserve"> stepen stručne spreme iz oblasti ekonomije, informatike, elektrotehnike ili menadžmenta, znanje jednog stranog jezika. Osnovno poznavanje opštih alata (MS Office: Word, Excel, Outlook...).</w:t>
      </w:r>
    </w:p>
    <w:p w14:paraId="3EB917E3" w14:textId="739361EF" w:rsidR="00B2162F" w:rsidRPr="00C842A4" w:rsidRDefault="00BB7DB0" w:rsidP="00BB7DB0">
      <w:pPr>
        <w:spacing w:after="120"/>
        <w:ind w:left="720"/>
        <w:contextualSpacing/>
        <w:jc w:val="both"/>
        <w:rPr>
          <w:rFonts w:ascii="Arial" w:hAnsi="Arial" w:cs="Arial"/>
          <w:sz w:val="20"/>
          <w:szCs w:val="20"/>
          <w:lang w:val="sr-Latn-RS" w:eastAsia="sr-Latn-RS"/>
        </w:rPr>
      </w:pPr>
      <w:r w:rsidRPr="00C842A4">
        <w:rPr>
          <w:rFonts w:ascii="Arial" w:hAnsi="Arial" w:cs="Arial"/>
          <w:b/>
          <w:sz w:val="20"/>
          <w:szCs w:val="20"/>
          <w:lang w:val="sr-Latn-RS" w:eastAsia="sr-Latn-RS"/>
        </w:rPr>
        <w:t>Broj izvršilaca:</w:t>
      </w:r>
      <w:r w:rsidRPr="00C842A4">
        <w:rPr>
          <w:rFonts w:ascii="Arial" w:hAnsi="Arial" w:cs="Arial"/>
          <w:sz w:val="20"/>
          <w:szCs w:val="20"/>
          <w:lang w:val="sr-Latn-RS" w:eastAsia="sr-Latn-RS"/>
        </w:rPr>
        <w:t xml:space="preserve"> 1 (jedan).</w:t>
      </w:r>
    </w:p>
    <w:p w14:paraId="0FA44269" w14:textId="2B947828" w:rsidR="00C40930" w:rsidRPr="00C842A4" w:rsidRDefault="00C40930" w:rsidP="002E6901">
      <w:pPr>
        <w:spacing w:after="120"/>
        <w:jc w:val="both"/>
        <w:rPr>
          <w:rFonts w:ascii="Arial" w:hAnsi="Arial" w:cs="Arial"/>
          <w:sz w:val="20"/>
          <w:szCs w:val="20"/>
          <w:lang w:val="sr-Latn-RS" w:eastAsia="sr-Latn-RS"/>
        </w:rPr>
      </w:pPr>
    </w:p>
    <w:p w14:paraId="49147AAE" w14:textId="77777777" w:rsidR="00D54BCF" w:rsidRPr="00C842A4" w:rsidRDefault="00D54BCF" w:rsidP="00752683">
      <w:pPr>
        <w:spacing w:after="120"/>
        <w:jc w:val="center"/>
        <w:rPr>
          <w:rFonts w:ascii="Arial" w:eastAsia="Calibri" w:hAnsi="Arial" w:cs="Arial"/>
          <w:sz w:val="20"/>
          <w:szCs w:val="20"/>
          <w:lang w:val="sr-Latn-RS" w:eastAsia="sr-Latn-RS"/>
        </w:rPr>
      </w:pPr>
      <w:r w:rsidRPr="00C842A4">
        <w:rPr>
          <w:rFonts w:ascii="Arial" w:eastAsia="Calibri" w:hAnsi="Arial" w:cs="Arial"/>
          <w:sz w:val="20"/>
          <w:szCs w:val="20"/>
          <w:lang w:val="sr-Latn-RS" w:eastAsia="sr-Latn-RS"/>
        </w:rPr>
        <w:t>Član 13.</w:t>
      </w:r>
    </w:p>
    <w:p w14:paraId="31B33E14" w14:textId="77777777" w:rsidR="00C01975" w:rsidRPr="00C842A4" w:rsidRDefault="002E298E" w:rsidP="009E3263">
      <w:p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Klauzula o zabrani konkurencije važi za sva radna mesta definisana u prethodnom članu. Dužina trajanja klauzule o zabrani konkurencije je definisana Pravilnikom o radu.</w:t>
      </w:r>
    </w:p>
    <w:p w14:paraId="49A0F97F" w14:textId="64291B02" w:rsidR="006129A7" w:rsidRPr="00C842A4" w:rsidRDefault="006129A7" w:rsidP="006129A7">
      <w:pPr>
        <w:tabs>
          <w:tab w:val="left" w:pos="3525"/>
        </w:tabs>
        <w:spacing w:after="120"/>
        <w:jc w:val="right"/>
        <w:rPr>
          <w:rFonts w:ascii="Arial" w:hAnsi="Arial" w:cs="Arial"/>
          <w:b/>
          <w:i/>
          <w:sz w:val="16"/>
          <w:szCs w:val="16"/>
          <w:lang w:val="sr-Latn-RS" w:eastAsia="sr-Latn-RS"/>
        </w:rPr>
      </w:pPr>
    </w:p>
    <w:p w14:paraId="44614913" w14:textId="285EE48C" w:rsidR="009E3263" w:rsidRPr="00C842A4" w:rsidRDefault="009E3263" w:rsidP="009E3263">
      <w:pPr>
        <w:spacing w:after="120"/>
        <w:jc w:val="both"/>
        <w:rPr>
          <w:rFonts w:ascii="Arial" w:hAnsi="Arial" w:cs="Arial"/>
          <w:b/>
          <w:i/>
          <w:sz w:val="20"/>
          <w:szCs w:val="20"/>
          <w:lang w:val="sr-Latn-RS" w:eastAsia="sr-Latn-RS"/>
        </w:rPr>
      </w:pPr>
      <w:r w:rsidRPr="00C842A4">
        <w:rPr>
          <w:rFonts w:ascii="Arial" w:hAnsi="Arial" w:cs="Arial"/>
          <w:b/>
          <w:i/>
          <w:sz w:val="20"/>
          <w:szCs w:val="20"/>
          <w:lang w:val="sr-Latn-RS" w:eastAsia="sr-Latn-RS"/>
        </w:rPr>
        <w:t>PRELAZNE I ZAVRŠNE ODREDBE</w:t>
      </w:r>
    </w:p>
    <w:p w14:paraId="633D4680" w14:textId="77777777" w:rsidR="001C7D32" w:rsidRPr="00C842A4" w:rsidRDefault="00D54BCF" w:rsidP="00334DF7">
      <w:pPr>
        <w:spacing w:after="120"/>
        <w:jc w:val="center"/>
        <w:rPr>
          <w:rFonts w:ascii="Arial" w:eastAsia="Calibri" w:hAnsi="Arial" w:cs="Arial"/>
          <w:sz w:val="20"/>
          <w:szCs w:val="20"/>
          <w:lang w:val="sr-Latn-RS" w:eastAsia="sr-Latn-RS"/>
        </w:rPr>
      </w:pPr>
      <w:r w:rsidRPr="00C842A4">
        <w:rPr>
          <w:rFonts w:ascii="Arial" w:eastAsia="Calibri" w:hAnsi="Arial" w:cs="Arial"/>
          <w:sz w:val="20"/>
          <w:szCs w:val="20"/>
          <w:lang w:val="sr-Latn-RS" w:eastAsia="sr-Latn-RS"/>
        </w:rPr>
        <w:t>Član 14</w:t>
      </w:r>
      <w:r w:rsidR="00C01975" w:rsidRPr="00C842A4">
        <w:rPr>
          <w:rFonts w:ascii="Arial" w:eastAsia="Calibri" w:hAnsi="Arial" w:cs="Arial"/>
          <w:sz w:val="20"/>
          <w:szCs w:val="20"/>
          <w:lang w:val="sr-Latn-RS" w:eastAsia="sr-Latn-RS"/>
        </w:rPr>
        <w:t>.</w:t>
      </w:r>
    </w:p>
    <w:p w14:paraId="40C68C38" w14:textId="77777777" w:rsidR="00862EC3" w:rsidRPr="00C842A4" w:rsidRDefault="00FF6CDE" w:rsidP="00FF6CDE">
      <w:p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Danom stupanja na snagu ovog Pravilnika prestaje da važi prethodni Pravilnik o unutrašnjoj organizaciji rada i sistemati</w:t>
      </w:r>
      <w:r w:rsidR="00B77334" w:rsidRPr="00C842A4">
        <w:rPr>
          <w:rFonts w:ascii="Arial" w:hAnsi="Arial" w:cs="Arial"/>
          <w:sz w:val="20"/>
          <w:szCs w:val="20"/>
          <w:lang w:val="sr-Latn-RS" w:eastAsia="sr-Latn-RS"/>
        </w:rPr>
        <w:t>zaciji poslova i radnih zadataka</w:t>
      </w:r>
      <w:r w:rsidRPr="00C842A4">
        <w:rPr>
          <w:rFonts w:ascii="Arial" w:hAnsi="Arial" w:cs="Arial"/>
          <w:sz w:val="20"/>
          <w:szCs w:val="20"/>
          <w:lang w:val="sr-Latn-RS" w:eastAsia="sr-Latn-RS"/>
        </w:rPr>
        <w:t>. Za sve što nije regulisano ovim Pravilnikom primenjuju se odredbe Zakona o radu.</w:t>
      </w:r>
    </w:p>
    <w:p w14:paraId="1BFE1384" w14:textId="77777777" w:rsidR="00862EC3" w:rsidRPr="00C842A4" w:rsidRDefault="00862EC3" w:rsidP="00862EC3">
      <w:pPr>
        <w:spacing w:after="120"/>
        <w:jc w:val="center"/>
        <w:rPr>
          <w:rFonts w:ascii="Arial" w:hAnsi="Arial" w:cs="Arial"/>
          <w:sz w:val="20"/>
          <w:szCs w:val="20"/>
          <w:lang w:val="sr-Latn-RS" w:eastAsia="sr-Latn-RS"/>
        </w:rPr>
      </w:pPr>
      <w:r w:rsidRPr="00C842A4">
        <w:rPr>
          <w:rFonts w:ascii="Arial" w:hAnsi="Arial" w:cs="Arial"/>
          <w:sz w:val="20"/>
          <w:szCs w:val="20"/>
          <w:lang w:val="sr-Latn-RS" w:eastAsia="sr-Latn-RS"/>
        </w:rPr>
        <w:t>Član 1</w:t>
      </w:r>
      <w:r w:rsidR="00D54BCF" w:rsidRPr="00C842A4">
        <w:rPr>
          <w:rFonts w:ascii="Arial" w:hAnsi="Arial" w:cs="Arial"/>
          <w:sz w:val="20"/>
          <w:szCs w:val="20"/>
          <w:lang w:val="sr-Latn-RS" w:eastAsia="sr-Latn-RS"/>
        </w:rPr>
        <w:t>5</w:t>
      </w:r>
      <w:r w:rsidRPr="00C842A4">
        <w:rPr>
          <w:rFonts w:ascii="Arial" w:hAnsi="Arial" w:cs="Arial"/>
          <w:sz w:val="20"/>
          <w:szCs w:val="20"/>
          <w:lang w:val="sr-Latn-RS" w:eastAsia="sr-Latn-RS"/>
        </w:rPr>
        <w:t>.</w:t>
      </w:r>
    </w:p>
    <w:p w14:paraId="7D3F7A41" w14:textId="77777777" w:rsidR="00862EC3" w:rsidRPr="00C842A4" w:rsidRDefault="00862EC3" w:rsidP="00862EC3">
      <w:p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Izmene i dopune ovog Pravilnika se vrše po istom postupku kao za njegovo donošenje.</w:t>
      </w:r>
    </w:p>
    <w:p w14:paraId="0741FE83" w14:textId="77777777" w:rsidR="00D54BCF" w:rsidRPr="00C842A4" w:rsidRDefault="00D54BCF" w:rsidP="00862EC3">
      <w:pPr>
        <w:spacing w:after="120"/>
        <w:jc w:val="both"/>
        <w:rPr>
          <w:rFonts w:ascii="Arial" w:hAnsi="Arial" w:cs="Arial"/>
          <w:sz w:val="20"/>
          <w:szCs w:val="20"/>
          <w:lang w:val="sr-Latn-RS" w:eastAsia="sr-Latn-RS"/>
        </w:rPr>
      </w:pPr>
    </w:p>
    <w:p w14:paraId="09CD947A" w14:textId="77777777" w:rsidR="00FF6CDE" w:rsidRPr="00C842A4" w:rsidRDefault="00FF6CDE" w:rsidP="00334DF7">
      <w:pPr>
        <w:spacing w:after="120"/>
        <w:jc w:val="center"/>
        <w:rPr>
          <w:rFonts w:ascii="Arial" w:hAnsi="Arial" w:cs="Arial"/>
          <w:sz w:val="20"/>
          <w:szCs w:val="20"/>
          <w:lang w:val="sr-Latn-RS" w:eastAsia="sr-Latn-RS"/>
        </w:rPr>
      </w:pPr>
      <w:r w:rsidRPr="00C842A4">
        <w:rPr>
          <w:rFonts w:ascii="Arial" w:hAnsi="Arial" w:cs="Arial"/>
          <w:sz w:val="20"/>
          <w:szCs w:val="20"/>
          <w:lang w:val="sr-Latn-RS" w:eastAsia="sr-Latn-RS"/>
        </w:rPr>
        <w:lastRenderedPageBreak/>
        <w:t>Član 1</w:t>
      </w:r>
      <w:r w:rsidR="00D54BCF" w:rsidRPr="00C842A4">
        <w:rPr>
          <w:rFonts w:ascii="Arial" w:hAnsi="Arial" w:cs="Arial"/>
          <w:sz w:val="20"/>
          <w:szCs w:val="20"/>
          <w:lang w:val="sr-Latn-RS" w:eastAsia="sr-Latn-RS"/>
        </w:rPr>
        <w:t>6</w:t>
      </w:r>
      <w:r w:rsidRPr="00C842A4">
        <w:rPr>
          <w:rFonts w:ascii="Arial" w:hAnsi="Arial" w:cs="Arial"/>
          <w:sz w:val="20"/>
          <w:szCs w:val="20"/>
          <w:lang w:val="sr-Latn-RS" w:eastAsia="sr-Latn-RS"/>
        </w:rPr>
        <w:t>.</w:t>
      </w:r>
    </w:p>
    <w:p w14:paraId="211DF917" w14:textId="00A9C833" w:rsidR="005757A5" w:rsidRPr="00C842A4" w:rsidRDefault="00FF6CDE" w:rsidP="005C10BB">
      <w:pPr>
        <w:spacing w:after="120"/>
        <w:jc w:val="both"/>
        <w:rPr>
          <w:rFonts w:ascii="Arial" w:hAnsi="Arial" w:cs="Arial"/>
          <w:sz w:val="20"/>
          <w:szCs w:val="20"/>
          <w:lang w:val="sr-Latn-RS" w:eastAsia="sr-Latn-RS"/>
        </w:rPr>
      </w:pPr>
      <w:r w:rsidRPr="00C842A4">
        <w:rPr>
          <w:rFonts w:ascii="Arial" w:hAnsi="Arial" w:cs="Arial"/>
          <w:sz w:val="20"/>
          <w:szCs w:val="20"/>
          <w:lang w:val="sr-Latn-RS" w:eastAsia="sr-Latn-RS"/>
        </w:rPr>
        <w:t>Ovaj Pravilnik stupa na snagu osmog dana od dana objavljivanja</w:t>
      </w:r>
      <w:r w:rsidR="00B77334" w:rsidRPr="00C842A4">
        <w:rPr>
          <w:rFonts w:ascii="Arial" w:hAnsi="Arial" w:cs="Arial"/>
          <w:sz w:val="20"/>
          <w:szCs w:val="20"/>
          <w:lang w:val="sr-Latn-RS" w:eastAsia="sr-Latn-RS"/>
        </w:rPr>
        <w:t xml:space="preserve"> na oglasnoj tabli preduzeća</w:t>
      </w:r>
      <w:r w:rsidRPr="00C842A4">
        <w:rPr>
          <w:rFonts w:ascii="Arial" w:hAnsi="Arial" w:cs="Arial"/>
          <w:sz w:val="20"/>
          <w:szCs w:val="20"/>
          <w:lang w:val="sr-Latn-RS" w:eastAsia="sr-Latn-RS"/>
        </w:rPr>
        <w:t>.</w:t>
      </w:r>
    </w:p>
    <w:p w14:paraId="15E9B61C" w14:textId="6E92EAF3" w:rsidR="005757A5" w:rsidRPr="00C842A4" w:rsidRDefault="005757A5" w:rsidP="00C82D10">
      <w:pPr>
        <w:pStyle w:val="NormalWeb"/>
        <w:shd w:val="clear" w:color="auto" w:fill="FFFFFF"/>
        <w:spacing w:before="0" w:beforeAutospacing="0" w:after="0" w:afterAutospacing="0" w:line="315" w:lineRule="atLeast"/>
        <w:ind w:left="1428"/>
        <w:jc w:val="both"/>
        <w:rPr>
          <w:rFonts w:ascii="Arial" w:hAnsi="Arial" w:cs="Arial"/>
          <w:sz w:val="20"/>
          <w:szCs w:val="20"/>
          <w:lang w:val="sr-Latn-RS" w:eastAsia="sr-Latn-RS"/>
        </w:rPr>
      </w:pPr>
    </w:p>
    <w:p w14:paraId="41FBFFFA" w14:textId="5B9B54BC" w:rsidR="00862EC3" w:rsidRPr="00C842A4" w:rsidRDefault="00752683" w:rsidP="00752683">
      <w:pPr>
        <w:pStyle w:val="NormalWeb"/>
        <w:shd w:val="clear" w:color="auto" w:fill="FFFFFF"/>
        <w:spacing w:before="0" w:beforeAutospacing="0" w:after="0" w:afterAutospacing="0" w:line="315" w:lineRule="atLeast"/>
        <w:rPr>
          <w:rFonts w:ascii="Arial" w:hAnsi="Arial" w:cs="Arial"/>
          <w:sz w:val="20"/>
          <w:szCs w:val="20"/>
          <w:lang w:val="sr-Latn-RS" w:eastAsia="sr-Latn-RS"/>
        </w:rPr>
      </w:pPr>
      <w:r w:rsidRPr="00C842A4">
        <w:rPr>
          <w:rFonts w:ascii="Arial" w:hAnsi="Arial" w:cs="Arial"/>
          <w:sz w:val="20"/>
          <w:szCs w:val="20"/>
          <w:lang w:val="sr-Latn-RS" w:eastAsia="sr-Latn-RS"/>
        </w:rPr>
        <w:t xml:space="preserve">                                                                                                                                        </w:t>
      </w:r>
      <w:r w:rsidR="00862EC3" w:rsidRPr="00C842A4">
        <w:rPr>
          <w:rFonts w:ascii="Arial" w:hAnsi="Arial" w:cs="Arial"/>
          <w:sz w:val="20"/>
          <w:szCs w:val="20"/>
          <w:lang w:val="sr-Latn-RS" w:eastAsia="sr-Latn-RS"/>
        </w:rPr>
        <w:t xml:space="preserve">  Direktor</w:t>
      </w:r>
    </w:p>
    <w:p w14:paraId="7B97EF4F" w14:textId="77777777" w:rsidR="00862EC3" w:rsidRPr="00C842A4" w:rsidRDefault="00862EC3" w:rsidP="00862EC3">
      <w:pPr>
        <w:pStyle w:val="NormalWeb"/>
        <w:shd w:val="clear" w:color="auto" w:fill="FFFFFF"/>
        <w:spacing w:before="0" w:beforeAutospacing="0" w:after="0" w:afterAutospacing="0" w:line="315" w:lineRule="atLeast"/>
        <w:ind w:left="1428"/>
        <w:jc w:val="right"/>
        <w:rPr>
          <w:rFonts w:ascii="Arial" w:hAnsi="Arial" w:cs="Arial"/>
          <w:sz w:val="20"/>
          <w:szCs w:val="20"/>
          <w:lang w:val="sr-Latn-RS" w:eastAsia="sr-Latn-RS"/>
        </w:rPr>
      </w:pPr>
    </w:p>
    <w:p w14:paraId="0EC4B392" w14:textId="77777777" w:rsidR="00862EC3" w:rsidRPr="00C842A4" w:rsidRDefault="00862EC3" w:rsidP="00862EC3">
      <w:pPr>
        <w:ind w:left="7080"/>
      </w:pPr>
      <w:r w:rsidRPr="00C842A4">
        <w:rPr>
          <w:rFonts w:ascii="Arial" w:hAnsi="Arial" w:cs="Arial"/>
          <w:sz w:val="20"/>
          <w:szCs w:val="20"/>
          <w:lang w:val="sr-Latn-RS" w:eastAsia="sr-Latn-RS"/>
        </w:rPr>
        <w:t xml:space="preserve">   ________________</w:t>
      </w:r>
    </w:p>
    <w:p w14:paraId="2B29A3E9" w14:textId="77777777" w:rsidR="00862EC3" w:rsidRPr="00C842A4" w:rsidRDefault="00862EC3" w:rsidP="00862EC3">
      <w:pPr>
        <w:pStyle w:val="NormalWeb"/>
        <w:shd w:val="clear" w:color="auto" w:fill="FFFFFF"/>
        <w:spacing w:before="0" w:beforeAutospacing="0" w:after="0" w:afterAutospacing="0" w:line="315" w:lineRule="atLeast"/>
        <w:ind w:left="4968" w:firstLine="696"/>
        <w:jc w:val="center"/>
        <w:rPr>
          <w:rFonts w:ascii="Arial" w:hAnsi="Arial" w:cs="Arial"/>
          <w:sz w:val="20"/>
          <w:szCs w:val="20"/>
          <w:lang w:val="sr-Latn-RS" w:eastAsia="sr-Latn-RS"/>
        </w:rPr>
      </w:pPr>
      <w:r w:rsidRPr="00C842A4">
        <w:rPr>
          <w:rFonts w:ascii="Arial" w:hAnsi="Arial" w:cs="Arial"/>
          <w:sz w:val="20"/>
          <w:szCs w:val="20"/>
          <w:lang w:val="sr-Latn-RS" w:eastAsia="sr-Latn-RS"/>
        </w:rPr>
        <w:t xml:space="preserve">                            Miljan Radanović</w:t>
      </w:r>
    </w:p>
    <w:p w14:paraId="7781DA23" w14:textId="2DE6A0D6" w:rsidR="00AE6ECE" w:rsidRPr="00C842A4" w:rsidRDefault="00AE6ECE" w:rsidP="00AE6ECE">
      <w:pPr>
        <w:spacing w:after="120"/>
        <w:jc w:val="both"/>
        <w:rPr>
          <w:rFonts w:ascii="Arial" w:hAnsi="Arial" w:cs="Arial"/>
          <w:b/>
          <w:sz w:val="20"/>
          <w:szCs w:val="20"/>
          <w:lang w:val="sr-Latn-RS" w:eastAsia="sr-Latn-RS"/>
        </w:rPr>
      </w:pPr>
    </w:p>
    <w:p w14:paraId="03B50DD5" w14:textId="53E060EC" w:rsidR="006129A7" w:rsidRPr="00C842A4" w:rsidRDefault="006129A7" w:rsidP="00AE6ECE">
      <w:pPr>
        <w:spacing w:after="120"/>
        <w:jc w:val="both"/>
        <w:rPr>
          <w:rFonts w:ascii="Arial" w:hAnsi="Arial" w:cs="Arial"/>
          <w:b/>
          <w:sz w:val="20"/>
          <w:szCs w:val="20"/>
          <w:lang w:val="sr-Latn-RS" w:eastAsia="sr-Latn-RS"/>
        </w:rPr>
      </w:pPr>
    </w:p>
    <w:p w14:paraId="61F30E95" w14:textId="44834398" w:rsidR="006129A7" w:rsidRPr="00C842A4" w:rsidRDefault="006129A7" w:rsidP="00AE6ECE">
      <w:pPr>
        <w:spacing w:after="120"/>
        <w:jc w:val="both"/>
        <w:rPr>
          <w:rFonts w:ascii="Arial" w:hAnsi="Arial" w:cs="Arial"/>
          <w:b/>
          <w:sz w:val="20"/>
          <w:szCs w:val="20"/>
          <w:lang w:val="sr-Latn-RS" w:eastAsia="sr-Latn-RS"/>
        </w:rPr>
      </w:pPr>
    </w:p>
    <w:p w14:paraId="7AC4F369" w14:textId="70BAF123" w:rsidR="006129A7" w:rsidRPr="00C842A4" w:rsidRDefault="006129A7" w:rsidP="00AE6ECE">
      <w:pPr>
        <w:spacing w:after="120"/>
        <w:jc w:val="both"/>
        <w:rPr>
          <w:rFonts w:ascii="Arial" w:hAnsi="Arial" w:cs="Arial"/>
          <w:b/>
          <w:sz w:val="20"/>
          <w:szCs w:val="20"/>
          <w:lang w:val="sr-Latn-RS" w:eastAsia="sr-Latn-RS"/>
        </w:rPr>
      </w:pPr>
    </w:p>
    <w:p w14:paraId="4EC1BE6E" w14:textId="79B35F65" w:rsidR="006129A7" w:rsidRPr="00C842A4" w:rsidRDefault="006129A7" w:rsidP="00AE6ECE">
      <w:pPr>
        <w:spacing w:after="120"/>
        <w:jc w:val="both"/>
        <w:rPr>
          <w:rFonts w:ascii="Arial" w:hAnsi="Arial" w:cs="Arial"/>
          <w:b/>
          <w:sz w:val="20"/>
          <w:szCs w:val="20"/>
          <w:lang w:val="sr-Latn-RS" w:eastAsia="sr-Latn-RS"/>
        </w:rPr>
      </w:pPr>
    </w:p>
    <w:p w14:paraId="715F92EF" w14:textId="7A94D4BB" w:rsidR="006129A7" w:rsidRPr="00C842A4" w:rsidRDefault="006129A7" w:rsidP="00AE6ECE">
      <w:pPr>
        <w:spacing w:after="120"/>
        <w:jc w:val="both"/>
        <w:rPr>
          <w:rFonts w:ascii="Arial" w:hAnsi="Arial" w:cs="Arial"/>
          <w:b/>
          <w:sz w:val="20"/>
          <w:szCs w:val="20"/>
          <w:lang w:val="sr-Latn-RS" w:eastAsia="sr-Latn-RS"/>
        </w:rPr>
      </w:pPr>
    </w:p>
    <w:p w14:paraId="3AB1F827" w14:textId="5889D180" w:rsidR="006129A7" w:rsidRPr="00C842A4" w:rsidRDefault="006129A7" w:rsidP="00AE6ECE">
      <w:pPr>
        <w:spacing w:after="120"/>
        <w:jc w:val="both"/>
        <w:rPr>
          <w:rFonts w:ascii="Arial" w:hAnsi="Arial" w:cs="Arial"/>
          <w:b/>
          <w:sz w:val="20"/>
          <w:szCs w:val="20"/>
          <w:lang w:val="sr-Latn-RS" w:eastAsia="sr-Latn-RS"/>
        </w:rPr>
      </w:pPr>
    </w:p>
    <w:p w14:paraId="7BA0D576" w14:textId="097C6165" w:rsidR="006129A7" w:rsidRPr="00C842A4" w:rsidRDefault="006129A7" w:rsidP="00AE6ECE">
      <w:pPr>
        <w:spacing w:after="120"/>
        <w:jc w:val="both"/>
        <w:rPr>
          <w:rFonts w:ascii="Arial" w:hAnsi="Arial" w:cs="Arial"/>
          <w:b/>
          <w:sz w:val="20"/>
          <w:szCs w:val="20"/>
          <w:lang w:val="sr-Latn-RS" w:eastAsia="sr-Latn-RS"/>
        </w:rPr>
      </w:pPr>
    </w:p>
    <w:sectPr w:rsidR="006129A7" w:rsidRPr="00C842A4" w:rsidSect="00A81297">
      <w:headerReference w:type="even" r:id="rId11"/>
      <w:headerReference w:type="default" r:id="rId12"/>
      <w:footerReference w:type="even" r:id="rId13"/>
      <w:footerReference w:type="default" r:id="rId14"/>
      <w:headerReference w:type="first" r:id="rId15"/>
      <w:footerReference w:type="first" r:id="rId16"/>
      <w:pgSz w:w="11906" w:h="16838" w:code="9"/>
      <w:pgMar w:top="810" w:right="1418" w:bottom="1080" w:left="1418" w:header="5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2D9A4" w14:textId="77777777" w:rsidR="005C6C0C" w:rsidRDefault="005C6C0C">
      <w:r>
        <w:separator/>
      </w:r>
    </w:p>
  </w:endnote>
  <w:endnote w:type="continuationSeparator" w:id="0">
    <w:p w14:paraId="2C5BBEB4" w14:textId="77777777" w:rsidR="005C6C0C" w:rsidRDefault="005C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A7D6" w14:textId="77777777" w:rsidR="00CA7298" w:rsidRDefault="00CA7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806614287"/>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p w14:paraId="5D1DF709" w14:textId="3598DC61" w:rsidR="006129A7" w:rsidRPr="00CA7298" w:rsidRDefault="006129A7">
            <w:pPr>
              <w:pStyle w:val="Footer"/>
              <w:jc w:val="right"/>
              <w:rPr>
                <w:rFonts w:ascii="Arial" w:hAnsi="Arial" w:cs="Arial"/>
              </w:rPr>
            </w:pPr>
            <w:r w:rsidRPr="00CA7298">
              <w:rPr>
                <w:rFonts w:ascii="Arial" w:hAnsi="Arial" w:cs="Arial"/>
                <w:sz w:val="22"/>
                <w:szCs w:val="22"/>
              </w:rPr>
              <w:t xml:space="preserve">Strana </w:t>
            </w:r>
            <w:r w:rsidRPr="00CA7298">
              <w:rPr>
                <w:rFonts w:ascii="Arial" w:hAnsi="Arial" w:cs="Arial"/>
                <w:b/>
                <w:bCs/>
                <w:sz w:val="22"/>
                <w:szCs w:val="22"/>
              </w:rPr>
              <w:fldChar w:fldCharType="begin"/>
            </w:r>
            <w:r w:rsidRPr="00CA7298">
              <w:rPr>
                <w:rFonts w:ascii="Arial" w:hAnsi="Arial" w:cs="Arial"/>
                <w:b/>
                <w:bCs/>
                <w:sz w:val="22"/>
                <w:szCs w:val="22"/>
              </w:rPr>
              <w:instrText xml:space="preserve"> PAGE </w:instrText>
            </w:r>
            <w:r w:rsidRPr="00CA7298">
              <w:rPr>
                <w:rFonts w:ascii="Arial" w:hAnsi="Arial" w:cs="Arial"/>
                <w:b/>
                <w:bCs/>
                <w:sz w:val="22"/>
                <w:szCs w:val="22"/>
              </w:rPr>
              <w:fldChar w:fldCharType="separate"/>
            </w:r>
            <w:r w:rsidR="00C72C00" w:rsidRPr="00CA7298">
              <w:rPr>
                <w:rFonts w:ascii="Arial" w:hAnsi="Arial" w:cs="Arial"/>
                <w:b/>
                <w:bCs/>
                <w:noProof/>
                <w:sz w:val="22"/>
                <w:szCs w:val="22"/>
              </w:rPr>
              <w:t>17</w:t>
            </w:r>
            <w:r w:rsidRPr="00CA7298">
              <w:rPr>
                <w:rFonts w:ascii="Arial" w:hAnsi="Arial" w:cs="Arial"/>
                <w:b/>
                <w:bCs/>
                <w:sz w:val="22"/>
                <w:szCs w:val="22"/>
              </w:rPr>
              <w:fldChar w:fldCharType="end"/>
            </w:r>
            <w:r w:rsidRPr="00CA7298">
              <w:rPr>
                <w:rFonts w:ascii="Arial" w:hAnsi="Arial" w:cs="Arial"/>
                <w:sz w:val="22"/>
                <w:szCs w:val="22"/>
              </w:rPr>
              <w:t xml:space="preserve"> od </w:t>
            </w:r>
            <w:r w:rsidRPr="00CA7298">
              <w:rPr>
                <w:rFonts w:ascii="Arial" w:hAnsi="Arial" w:cs="Arial"/>
                <w:b/>
                <w:bCs/>
                <w:sz w:val="22"/>
                <w:szCs w:val="22"/>
              </w:rPr>
              <w:fldChar w:fldCharType="begin"/>
            </w:r>
            <w:r w:rsidRPr="00CA7298">
              <w:rPr>
                <w:rFonts w:ascii="Arial" w:hAnsi="Arial" w:cs="Arial"/>
                <w:b/>
                <w:bCs/>
                <w:sz w:val="22"/>
                <w:szCs w:val="22"/>
              </w:rPr>
              <w:instrText xml:space="preserve"> NUMPAGES  </w:instrText>
            </w:r>
            <w:r w:rsidRPr="00CA7298">
              <w:rPr>
                <w:rFonts w:ascii="Arial" w:hAnsi="Arial" w:cs="Arial"/>
                <w:b/>
                <w:bCs/>
                <w:sz w:val="22"/>
                <w:szCs w:val="22"/>
              </w:rPr>
              <w:fldChar w:fldCharType="separate"/>
            </w:r>
            <w:r w:rsidR="00C72C00" w:rsidRPr="00CA7298">
              <w:rPr>
                <w:rFonts w:ascii="Arial" w:hAnsi="Arial" w:cs="Arial"/>
                <w:b/>
                <w:bCs/>
                <w:noProof/>
                <w:sz w:val="22"/>
                <w:szCs w:val="22"/>
              </w:rPr>
              <w:t>17</w:t>
            </w:r>
            <w:r w:rsidRPr="00CA7298">
              <w:rPr>
                <w:rFonts w:ascii="Arial" w:hAnsi="Arial" w:cs="Arial"/>
                <w:b/>
                <w:bCs/>
                <w:sz w:val="22"/>
                <w:szCs w:val="22"/>
              </w:rPr>
              <w:fldChar w:fldCharType="end"/>
            </w:r>
          </w:p>
        </w:sdtContent>
      </w:sdt>
    </w:sdtContent>
  </w:sdt>
  <w:p w14:paraId="04627041" w14:textId="7CD04618" w:rsidR="005C6C0C" w:rsidRPr="00CA7298" w:rsidRDefault="005C6C0C" w:rsidP="00375E6A">
    <w:pPr>
      <w:pStyle w:val="Footer"/>
      <w:tabs>
        <w:tab w:val="clear" w:pos="9071"/>
      </w:tabs>
      <w:ind w:left="-851" w:right="-569"/>
      <w:jc w:val="center"/>
      <w:rPr>
        <w:rFonts w:ascii="Arial" w:hAnsi="Arial" w:cs="Arial"/>
        <w:b/>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686AB" w14:textId="77777777" w:rsidR="00CA7298" w:rsidRDefault="00CA7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A6F45" w14:textId="77777777" w:rsidR="005C6C0C" w:rsidRDefault="005C6C0C">
      <w:r>
        <w:separator/>
      </w:r>
    </w:p>
  </w:footnote>
  <w:footnote w:type="continuationSeparator" w:id="0">
    <w:p w14:paraId="13BF7AAA" w14:textId="77777777" w:rsidR="005C6C0C" w:rsidRDefault="005C6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8FD97" w14:textId="77777777" w:rsidR="005C6C0C" w:rsidRDefault="000811B1">
    <w:pPr>
      <w:pStyle w:val="Header"/>
    </w:pPr>
    <w:r>
      <w:rPr>
        <w:noProof/>
        <w:lang w:val="en-US" w:eastAsia="en-US"/>
      </w:rPr>
      <w:pict w14:anchorId="1ACEA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199084" o:spid="_x0000_s2056" type="#_x0000_t75" style="position:absolute;margin-left:0;margin-top:0;width:631.5pt;height:893.25pt;z-index:-251658752;mso-position-horizontal:center;mso-position-horizontal-relative:margin;mso-position-vertical:center;mso-position-vertical-relative:margin" o:allowincell="f">
          <v:imagedata r:id="rId1" o:title="watermark-kes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4D290" w14:textId="77777777" w:rsidR="005C6C0C" w:rsidRPr="005907C7" w:rsidRDefault="000811B1" w:rsidP="00EE3550">
    <w:pPr>
      <w:pStyle w:val="Header"/>
      <w:ind w:left="-1260"/>
    </w:pPr>
    <w:r>
      <w:rPr>
        <w:noProof/>
        <w:lang w:val="en-US" w:eastAsia="en-US"/>
      </w:rPr>
      <w:pict w14:anchorId="05339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199085" o:spid="_x0000_s2057" type="#_x0000_t75" style="position:absolute;left:0;text-align:left;margin-left:0;margin-top:0;width:631.5pt;height:893.25pt;z-index:-251657728;mso-position-horizontal:center;mso-position-horizontal-relative:margin;mso-position-vertical:center;mso-position-vertical-relative:margin" o:allowincell="f">
          <v:imagedata r:id="rId1" o:title="watermark-kesa" gain="19661f" blacklevel="22938f"/>
          <w10:wrap anchorx="margin" anchory="margin"/>
        </v:shape>
      </w:pict>
    </w:r>
    <w:r w:rsidR="005C6C0C">
      <w:rPr>
        <w:noProof/>
        <w:lang w:val="en-US" w:eastAsia="en-US"/>
      </w:rPr>
      <w:drawing>
        <wp:inline distT="0" distB="0" distL="0" distR="0" wp14:anchorId="2782E1A9" wp14:editId="6317DFBE">
          <wp:extent cx="7381875" cy="809625"/>
          <wp:effectExtent l="0" t="0" r="0" b="0"/>
          <wp:docPr id="12" name="Picture 12" descr="ponuda-heade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uda-header-to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81875" cy="8096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E7EF" w14:textId="77777777" w:rsidR="005C6C0C" w:rsidRDefault="000811B1">
    <w:pPr>
      <w:pStyle w:val="Header"/>
    </w:pPr>
    <w:r>
      <w:rPr>
        <w:noProof/>
        <w:lang w:val="en-US" w:eastAsia="en-US"/>
      </w:rPr>
      <w:pict w14:anchorId="065BD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199083" o:spid="_x0000_s2055" type="#_x0000_t75" style="position:absolute;margin-left:0;margin-top:0;width:631.5pt;height:893.25pt;z-index:-251659776;mso-position-horizontal:center;mso-position-horizontal-relative:margin;mso-position-vertical:center;mso-position-vertical-relative:margin" o:allowincell="f">
          <v:imagedata r:id="rId1" o:title="watermark-kes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80.25pt" o:bullet="t">
        <v:imagedata r:id="rId1" o:title="+"/>
      </v:shape>
    </w:pict>
  </w:numPicBullet>
  <w:abstractNum w:abstractNumId="0" w15:restartNumberingAfterBreak="0">
    <w:nsid w:val="00AD2369"/>
    <w:multiLevelType w:val="hybridMultilevel"/>
    <w:tmpl w:val="434AE190"/>
    <w:lvl w:ilvl="0" w:tplc="67243BB0">
      <w:start w:val="1"/>
      <w:numFmt w:val="bullet"/>
      <w:lvlText w:val=""/>
      <w:lvlPicBulletId w:val="0"/>
      <w:lvlJc w:val="left"/>
      <w:pPr>
        <w:ind w:left="1428" w:hanging="360"/>
      </w:pPr>
      <w:rPr>
        <w:rFonts w:ascii="Symbol" w:hAnsi="Symbol" w:hint="default"/>
        <w:color w:val="auto"/>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 w15:restartNumberingAfterBreak="0">
    <w:nsid w:val="024A765C"/>
    <w:multiLevelType w:val="hybridMultilevel"/>
    <w:tmpl w:val="0BFC0D40"/>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F364374"/>
    <w:multiLevelType w:val="multilevel"/>
    <w:tmpl w:val="F03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510E8"/>
    <w:multiLevelType w:val="hybridMultilevel"/>
    <w:tmpl w:val="A70275A0"/>
    <w:lvl w:ilvl="0" w:tplc="67243BB0">
      <w:start w:val="1"/>
      <w:numFmt w:val="bullet"/>
      <w:lvlText w:val=""/>
      <w:lvlPicBulletId w:val="0"/>
      <w:lvlJc w:val="left"/>
      <w:pPr>
        <w:ind w:left="1428" w:hanging="360"/>
      </w:pPr>
      <w:rPr>
        <w:rFonts w:ascii="Symbol" w:hAnsi="Symbol" w:hint="default"/>
        <w:color w:val="auto"/>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4" w15:restartNumberingAfterBreak="0">
    <w:nsid w:val="19FD3653"/>
    <w:multiLevelType w:val="hybridMultilevel"/>
    <w:tmpl w:val="9C18B498"/>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6C4F0A"/>
    <w:multiLevelType w:val="hybridMultilevel"/>
    <w:tmpl w:val="06C2BEF4"/>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A9A3229"/>
    <w:multiLevelType w:val="hybridMultilevel"/>
    <w:tmpl w:val="0A8ABE9E"/>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3C60E83"/>
    <w:multiLevelType w:val="hybridMultilevel"/>
    <w:tmpl w:val="BB648752"/>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3DD106E"/>
    <w:multiLevelType w:val="hybridMultilevel"/>
    <w:tmpl w:val="0F3EFCB0"/>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ADF6F59"/>
    <w:multiLevelType w:val="hybridMultilevel"/>
    <w:tmpl w:val="0ECE6572"/>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BC57064"/>
    <w:multiLevelType w:val="hybridMultilevel"/>
    <w:tmpl w:val="25605672"/>
    <w:lvl w:ilvl="0" w:tplc="71C8750E">
      <w:start w:val="2"/>
      <w:numFmt w:val="bullet"/>
      <w:lvlText w:val="-"/>
      <w:lvlJc w:val="left"/>
      <w:pPr>
        <w:ind w:left="720" w:hanging="360"/>
      </w:pPr>
      <w:rPr>
        <w:rFonts w:ascii="Calibri" w:eastAsia="Calibr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1" w15:restartNumberingAfterBreak="0">
    <w:nsid w:val="37E923A5"/>
    <w:multiLevelType w:val="hybridMultilevel"/>
    <w:tmpl w:val="51CC814C"/>
    <w:lvl w:ilvl="0" w:tplc="67243BB0">
      <w:start w:val="1"/>
      <w:numFmt w:val="bullet"/>
      <w:lvlText w:val=""/>
      <w:lvlPicBulletId w:val="0"/>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47D44701"/>
    <w:multiLevelType w:val="hybridMultilevel"/>
    <w:tmpl w:val="85243C5A"/>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4CFE7C36"/>
    <w:multiLevelType w:val="multilevel"/>
    <w:tmpl w:val="0314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F5DA6"/>
    <w:multiLevelType w:val="hybridMultilevel"/>
    <w:tmpl w:val="EEEC83BC"/>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58DD5B08"/>
    <w:multiLevelType w:val="hybridMultilevel"/>
    <w:tmpl w:val="F9D4DB98"/>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5D320F45"/>
    <w:multiLevelType w:val="hybridMultilevel"/>
    <w:tmpl w:val="E4E26F18"/>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5E9665E3"/>
    <w:multiLevelType w:val="hybridMultilevel"/>
    <w:tmpl w:val="134E1A62"/>
    <w:lvl w:ilvl="0" w:tplc="67243BB0">
      <w:start w:val="1"/>
      <w:numFmt w:val="bullet"/>
      <w:lvlText w:val=""/>
      <w:lvlPicBulletId w:val="0"/>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63AA4FEC"/>
    <w:multiLevelType w:val="hybridMultilevel"/>
    <w:tmpl w:val="B9265F10"/>
    <w:lvl w:ilvl="0" w:tplc="67243BB0">
      <w:start w:val="1"/>
      <w:numFmt w:val="bullet"/>
      <w:lvlText w:val=""/>
      <w:lvlPicBulletId w:val="0"/>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680142EF"/>
    <w:multiLevelType w:val="hybridMultilevel"/>
    <w:tmpl w:val="0590C42A"/>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6E5B5B95"/>
    <w:multiLevelType w:val="hybridMultilevel"/>
    <w:tmpl w:val="4A9E15A4"/>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79BF61B4"/>
    <w:multiLevelType w:val="hybridMultilevel"/>
    <w:tmpl w:val="F774C498"/>
    <w:lvl w:ilvl="0" w:tplc="67243BB0">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2142452564">
    <w:abstractNumId w:val="11"/>
  </w:num>
  <w:num w:numId="2" w16cid:durableId="1300257515">
    <w:abstractNumId w:val="19"/>
  </w:num>
  <w:num w:numId="3" w16cid:durableId="785003184">
    <w:abstractNumId w:val="20"/>
  </w:num>
  <w:num w:numId="4" w16cid:durableId="1988853591">
    <w:abstractNumId w:val="7"/>
  </w:num>
  <w:num w:numId="5" w16cid:durableId="147871293">
    <w:abstractNumId w:val="8"/>
  </w:num>
  <w:num w:numId="6" w16cid:durableId="198323694">
    <w:abstractNumId w:val="21"/>
  </w:num>
  <w:num w:numId="7" w16cid:durableId="1547721664">
    <w:abstractNumId w:val="14"/>
  </w:num>
  <w:num w:numId="8" w16cid:durableId="209657952">
    <w:abstractNumId w:val="16"/>
  </w:num>
  <w:num w:numId="9" w16cid:durableId="549654956">
    <w:abstractNumId w:val="12"/>
  </w:num>
  <w:num w:numId="10" w16cid:durableId="1445226401">
    <w:abstractNumId w:val="9"/>
  </w:num>
  <w:num w:numId="11" w16cid:durableId="908464586">
    <w:abstractNumId w:val="5"/>
  </w:num>
  <w:num w:numId="12" w16cid:durableId="960920593">
    <w:abstractNumId w:val="6"/>
  </w:num>
  <w:num w:numId="13" w16cid:durableId="997658614">
    <w:abstractNumId w:val="18"/>
  </w:num>
  <w:num w:numId="14" w16cid:durableId="791293049">
    <w:abstractNumId w:val="1"/>
  </w:num>
  <w:num w:numId="15" w16cid:durableId="1640107491">
    <w:abstractNumId w:val="17"/>
  </w:num>
  <w:num w:numId="16" w16cid:durableId="1713536671">
    <w:abstractNumId w:val="3"/>
  </w:num>
  <w:num w:numId="17" w16cid:durableId="30880265">
    <w:abstractNumId w:val="15"/>
  </w:num>
  <w:num w:numId="18" w16cid:durableId="1416241382">
    <w:abstractNumId w:val="0"/>
  </w:num>
  <w:num w:numId="19" w16cid:durableId="1283265846">
    <w:abstractNumId w:val="4"/>
  </w:num>
  <w:num w:numId="20" w16cid:durableId="1293553940">
    <w:abstractNumId w:val="10"/>
  </w:num>
  <w:num w:numId="21" w16cid:durableId="73747529">
    <w:abstractNumId w:val="13"/>
  </w:num>
  <w:num w:numId="22" w16cid:durableId="46335434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949"/>
    <w:rsid w:val="00000580"/>
    <w:rsid w:val="000010EE"/>
    <w:rsid w:val="00003B81"/>
    <w:rsid w:val="0000500D"/>
    <w:rsid w:val="00014969"/>
    <w:rsid w:val="00020500"/>
    <w:rsid w:val="0002214E"/>
    <w:rsid w:val="00022575"/>
    <w:rsid w:val="00023FFA"/>
    <w:rsid w:val="00030837"/>
    <w:rsid w:val="00031480"/>
    <w:rsid w:val="00031FB0"/>
    <w:rsid w:val="00044200"/>
    <w:rsid w:val="00046845"/>
    <w:rsid w:val="00053EB7"/>
    <w:rsid w:val="00056F99"/>
    <w:rsid w:val="00061223"/>
    <w:rsid w:val="00061E5E"/>
    <w:rsid w:val="00066892"/>
    <w:rsid w:val="00070D4D"/>
    <w:rsid w:val="00075ED0"/>
    <w:rsid w:val="00080F43"/>
    <w:rsid w:val="000811B1"/>
    <w:rsid w:val="00093DF5"/>
    <w:rsid w:val="000A422C"/>
    <w:rsid w:val="000A43AB"/>
    <w:rsid w:val="000A5893"/>
    <w:rsid w:val="000B3056"/>
    <w:rsid w:val="000B4D50"/>
    <w:rsid w:val="000B4DA7"/>
    <w:rsid w:val="000C22F4"/>
    <w:rsid w:val="000C7BD7"/>
    <w:rsid w:val="000D2207"/>
    <w:rsid w:val="000E03EA"/>
    <w:rsid w:val="000E1090"/>
    <w:rsid w:val="000E3364"/>
    <w:rsid w:val="000E543B"/>
    <w:rsid w:val="000F75AA"/>
    <w:rsid w:val="00100AC6"/>
    <w:rsid w:val="00104F46"/>
    <w:rsid w:val="001109C7"/>
    <w:rsid w:val="00114EDB"/>
    <w:rsid w:val="00116104"/>
    <w:rsid w:val="00120FD4"/>
    <w:rsid w:val="00132D9C"/>
    <w:rsid w:val="0013599E"/>
    <w:rsid w:val="00141C63"/>
    <w:rsid w:val="00142E83"/>
    <w:rsid w:val="00147A3D"/>
    <w:rsid w:val="00150BA3"/>
    <w:rsid w:val="001553B8"/>
    <w:rsid w:val="00163363"/>
    <w:rsid w:val="00164CCE"/>
    <w:rsid w:val="00174D2A"/>
    <w:rsid w:val="001849CA"/>
    <w:rsid w:val="001A2A9D"/>
    <w:rsid w:val="001A3D78"/>
    <w:rsid w:val="001B2BEA"/>
    <w:rsid w:val="001B5D47"/>
    <w:rsid w:val="001C7D32"/>
    <w:rsid w:val="001D0181"/>
    <w:rsid w:val="001D1A57"/>
    <w:rsid w:val="001D6E28"/>
    <w:rsid w:val="001E61AD"/>
    <w:rsid w:val="001F1FA0"/>
    <w:rsid w:val="001F6301"/>
    <w:rsid w:val="00206897"/>
    <w:rsid w:val="00217D52"/>
    <w:rsid w:val="00230575"/>
    <w:rsid w:val="00233A63"/>
    <w:rsid w:val="00233CBC"/>
    <w:rsid w:val="002362B4"/>
    <w:rsid w:val="002362D2"/>
    <w:rsid w:val="00241FAF"/>
    <w:rsid w:val="00244039"/>
    <w:rsid w:val="002444CA"/>
    <w:rsid w:val="0024647E"/>
    <w:rsid w:val="00251432"/>
    <w:rsid w:val="002523A9"/>
    <w:rsid w:val="00255B1F"/>
    <w:rsid w:val="00260979"/>
    <w:rsid w:val="002614A7"/>
    <w:rsid w:val="0027641D"/>
    <w:rsid w:val="002803D1"/>
    <w:rsid w:val="002807BD"/>
    <w:rsid w:val="0028160C"/>
    <w:rsid w:val="0028230D"/>
    <w:rsid w:val="00283363"/>
    <w:rsid w:val="002905FF"/>
    <w:rsid w:val="002927EB"/>
    <w:rsid w:val="0029408A"/>
    <w:rsid w:val="002A388F"/>
    <w:rsid w:val="002B399D"/>
    <w:rsid w:val="002B4A91"/>
    <w:rsid w:val="002C5E0F"/>
    <w:rsid w:val="002C7AB6"/>
    <w:rsid w:val="002D6311"/>
    <w:rsid w:val="002D7F7A"/>
    <w:rsid w:val="002E298E"/>
    <w:rsid w:val="002E453B"/>
    <w:rsid w:val="002E5198"/>
    <w:rsid w:val="002E6901"/>
    <w:rsid w:val="002E7EBC"/>
    <w:rsid w:val="002F10D1"/>
    <w:rsid w:val="002F302F"/>
    <w:rsid w:val="002F3610"/>
    <w:rsid w:val="002F793B"/>
    <w:rsid w:val="00300B37"/>
    <w:rsid w:val="00315133"/>
    <w:rsid w:val="00323B56"/>
    <w:rsid w:val="00330850"/>
    <w:rsid w:val="00331CD9"/>
    <w:rsid w:val="00334DF7"/>
    <w:rsid w:val="00350873"/>
    <w:rsid w:val="00373812"/>
    <w:rsid w:val="00375E6A"/>
    <w:rsid w:val="0038154B"/>
    <w:rsid w:val="00385E40"/>
    <w:rsid w:val="00386949"/>
    <w:rsid w:val="00391C7B"/>
    <w:rsid w:val="00394BEF"/>
    <w:rsid w:val="003A40FB"/>
    <w:rsid w:val="003B1507"/>
    <w:rsid w:val="003C0792"/>
    <w:rsid w:val="003C633B"/>
    <w:rsid w:val="003C6F85"/>
    <w:rsid w:val="003D6E2B"/>
    <w:rsid w:val="003D704D"/>
    <w:rsid w:val="003E4C8A"/>
    <w:rsid w:val="003E55C0"/>
    <w:rsid w:val="003E7D00"/>
    <w:rsid w:val="003F6702"/>
    <w:rsid w:val="003F6E6E"/>
    <w:rsid w:val="00414D81"/>
    <w:rsid w:val="004266F3"/>
    <w:rsid w:val="00436027"/>
    <w:rsid w:val="00440275"/>
    <w:rsid w:val="00441872"/>
    <w:rsid w:val="00446E91"/>
    <w:rsid w:val="004515DD"/>
    <w:rsid w:val="004563FF"/>
    <w:rsid w:val="0045661D"/>
    <w:rsid w:val="00461DA5"/>
    <w:rsid w:val="0046458E"/>
    <w:rsid w:val="00480B40"/>
    <w:rsid w:val="00480B58"/>
    <w:rsid w:val="00487C17"/>
    <w:rsid w:val="004923B5"/>
    <w:rsid w:val="00495B30"/>
    <w:rsid w:val="0049684E"/>
    <w:rsid w:val="0049704B"/>
    <w:rsid w:val="00497447"/>
    <w:rsid w:val="004A32FB"/>
    <w:rsid w:val="004B770E"/>
    <w:rsid w:val="004C5422"/>
    <w:rsid w:val="004D1079"/>
    <w:rsid w:val="004D1731"/>
    <w:rsid w:val="004D1901"/>
    <w:rsid w:val="004D1D5E"/>
    <w:rsid w:val="004E420C"/>
    <w:rsid w:val="004E6127"/>
    <w:rsid w:val="004F22C5"/>
    <w:rsid w:val="004F6AD8"/>
    <w:rsid w:val="004F6F89"/>
    <w:rsid w:val="004F720F"/>
    <w:rsid w:val="005002B0"/>
    <w:rsid w:val="00502360"/>
    <w:rsid w:val="00505C07"/>
    <w:rsid w:val="00513A55"/>
    <w:rsid w:val="0051532C"/>
    <w:rsid w:val="00520ACF"/>
    <w:rsid w:val="00521778"/>
    <w:rsid w:val="0053790A"/>
    <w:rsid w:val="00540817"/>
    <w:rsid w:val="00546E63"/>
    <w:rsid w:val="00570F16"/>
    <w:rsid w:val="005719BD"/>
    <w:rsid w:val="005757A5"/>
    <w:rsid w:val="00583BC1"/>
    <w:rsid w:val="00585E3D"/>
    <w:rsid w:val="0058753C"/>
    <w:rsid w:val="005907C7"/>
    <w:rsid w:val="0059174B"/>
    <w:rsid w:val="005A153A"/>
    <w:rsid w:val="005A40ED"/>
    <w:rsid w:val="005A6EEE"/>
    <w:rsid w:val="005A7370"/>
    <w:rsid w:val="005B2754"/>
    <w:rsid w:val="005B4C4F"/>
    <w:rsid w:val="005C0412"/>
    <w:rsid w:val="005C09D5"/>
    <w:rsid w:val="005C10BB"/>
    <w:rsid w:val="005C1675"/>
    <w:rsid w:val="005C2268"/>
    <w:rsid w:val="005C6C0C"/>
    <w:rsid w:val="005D2A71"/>
    <w:rsid w:val="005E2B22"/>
    <w:rsid w:val="005E34D7"/>
    <w:rsid w:val="005E4A72"/>
    <w:rsid w:val="005E549E"/>
    <w:rsid w:val="005E5B92"/>
    <w:rsid w:val="005E7457"/>
    <w:rsid w:val="005F5CD6"/>
    <w:rsid w:val="00602E22"/>
    <w:rsid w:val="006061C8"/>
    <w:rsid w:val="00611B3D"/>
    <w:rsid w:val="006129A7"/>
    <w:rsid w:val="00613427"/>
    <w:rsid w:val="006152C3"/>
    <w:rsid w:val="00622DA3"/>
    <w:rsid w:val="00626999"/>
    <w:rsid w:val="00632609"/>
    <w:rsid w:val="0064014B"/>
    <w:rsid w:val="006421A9"/>
    <w:rsid w:val="00644F44"/>
    <w:rsid w:val="00651784"/>
    <w:rsid w:val="006521F1"/>
    <w:rsid w:val="00662ED7"/>
    <w:rsid w:val="00666BB5"/>
    <w:rsid w:val="00670371"/>
    <w:rsid w:val="006725B2"/>
    <w:rsid w:val="0067532F"/>
    <w:rsid w:val="0068109E"/>
    <w:rsid w:val="00683EE4"/>
    <w:rsid w:val="00684FFE"/>
    <w:rsid w:val="006878FB"/>
    <w:rsid w:val="0069243E"/>
    <w:rsid w:val="006A2AB2"/>
    <w:rsid w:val="006B46BA"/>
    <w:rsid w:val="006C5581"/>
    <w:rsid w:val="006D153E"/>
    <w:rsid w:val="006D1F0A"/>
    <w:rsid w:val="006D2332"/>
    <w:rsid w:val="006E288A"/>
    <w:rsid w:val="006E2C0E"/>
    <w:rsid w:val="006F0AC4"/>
    <w:rsid w:val="006F4616"/>
    <w:rsid w:val="006F63AE"/>
    <w:rsid w:val="00702DD8"/>
    <w:rsid w:val="00704DF1"/>
    <w:rsid w:val="00710E87"/>
    <w:rsid w:val="00712BA4"/>
    <w:rsid w:val="007219F7"/>
    <w:rsid w:val="00722867"/>
    <w:rsid w:val="0073327E"/>
    <w:rsid w:val="0073765D"/>
    <w:rsid w:val="0074334D"/>
    <w:rsid w:val="00745E8B"/>
    <w:rsid w:val="00752683"/>
    <w:rsid w:val="007544D8"/>
    <w:rsid w:val="00756AA7"/>
    <w:rsid w:val="007615CB"/>
    <w:rsid w:val="00766B5C"/>
    <w:rsid w:val="00766F6A"/>
    <w:rsid w:val="00773B72"/>
    <w:rsid w:val="00775C81"/>
    <w:rsid w:val="00781BD4"/>
    <w:rsid w:val="00784F95"/>
    <w:rsid w:val="0078691E"/>
    <w:rsid w:val="00786EF4"/>
    <w:rsid w:val="00790F4F"/>
    <w:rsid w:val="00793733"/>
    <w:rsid w:val="00795C97"/>
    <w:rsid w:val="007A3624"/>
    <w:rsid w:val="007A4A03"/>
    <w:rsid w:val="007B1796"/>
    <w:rsid w:val="007B1B0F"/>
    <w:rsid w:val="007B25CF"/>
    <w:rsid w:val="007B31F1"/>
    <w:rsid w:val="007B6338"/>
    <w:rsid w:val="007C48A1"/>
    <w:rsid w:val="007D09C8"/>
    <w:rsid w:val="007D0B3B"/>
    <w:rsid w:val="007D3C24"/>
    <w:rsid w:val="007E127C"/>
    <w:rsid w:val="007E3111"/>
    <w:rsid w:val="007E5AF4"/>
    <w:rsid w:val="007E5B83"/>
    <w:rsid w:val="007E7BFD"/>
    <w:rsid w:val="007F2970"/>
    <w:rsid w:val="00805426"/>
    <w:rsid w:val="00821DEB"/>
    <w:rsid w:val="00821FFF"/>
    <w:rsid w:val="0082415F"/>
    <w:rsid w:val="008249F5"/>
    <w:rsid w:val="00824B61"/>
    <w:rsid w:val="00826317"/>
    <w:rsid w:val="008263AA"/>
    <w:rsid w:val="008306AF"/>
    <w:rsid w:val="00831E60"/>
    <w:rsid w:val="00836A68"/>
    <w:rsid w:val="00845A10"/>
    <w:rsid w:val="008462A2"/>
    <w:rsid w:val="008500D9"/>
    <w:rsid w:val="00861AB0"/>
    <w:rsid w:val="00862EC3"/>
    <w:rsid w:val="00863E54"/>
    <w:rsid w:val="00864479"/>
    <w:rsid w:val="00875D6B"/>
    <w:rsid w:val="00876735"/>
    <w:rsid w:val="00882FD6"/>
    <w:rsid w:val="008841D6"/>
    <w:rsid w:val="00890BF4"/>
    <w:rsid w:val="008A50E6"/>
    <w:rsid w:val="008B3CFE"/>
    <w:rsid w:val="008B76FB"/>
    <w:rsid w:val="008C035E"/>
    <w:rsid w:val="008C65B7"/>
    <w:rsid w:val="008D4B4F"/>
    <w:rsid w:val="008D5AF5"/>
    <w:rsid w:val="008D5B3D"/>
    <w:rsid w:val="008D7125"/>
    <w:rsid w:val="008E34BE"/>
    <w:rsid w:val="008E7459"/>
    <w:rsid w:val="008F250A"/>
    <w:rsid w:val="00904258"/>
    <w:rsid w:val="00906A76"/>
    <w:rsid w:val="00921192"/>
    <w:rsid w:val="009364A2"/>
    <w:rsid w:val="0094344E"/>
    <w:rsid w:val="0094696A"/>
    <w:rsid w:val="009534B4"/>
    <w:rsid w:val="00955741"/>
    <w:rsid w:val="0096330C"/>
    <w:rsid w:val="00964374"/>
    <w:rsid w:val="009658DC"/>
    <w:rsid w:val="00971BB3"/>
    <w:rsid w:val="0098716A"/>
    <w:rsid w:val="00987C18"/>
    <w:rsid w:val="00987FBB"/>
    <w:rsid w:val="0099352B"/>
    <w:rsid w:val="00996D1C"/>
    <w:rsid w:val="009A35A0"/>
    <w:rsid w:val="009C3CAD"/>
    <w:rsid w:val="009C6DBB"/>
    <w:rsid w:val="009C78B3"/>
    <w:rsid w:val="009D1ADD"/>
    <w:rsid w:val="009D3379"/>
    <w:rsid w:val="009D359C"/>
    <w:rsid w:val="009D3680"/>
    <w:rsid w:val="009E100C"/>
    <w:rsid w:val="009E3263"/>
    <w:rsid w:val="009E7034"/>
    <w:rsid w:val="009F0A5A"/>
    <w:rsid w:val="009F3D9A"/>
    <w:rsid w:val="009F60F5"/>
    <w:rsid w:val="009F66FF"/>
    <w:rsid w:val="009F6BEB"/>
    <w:rsid w:val="00A02DB7"/>
    <w:rsid w:val="00A04CB2"/>
    <w:rsid w:val="00A1483B"/>
    <w:rsid w:val="00A21AAA"/>
    <w:rsid w:val="00A22702"/>
    <w:rsid w:val="00A35086"/>
    <w:rsid w:val="00A40277"/>
    <w:rsid w:val="00A42572"/>
    <w:rsid w:val="00A4315A"/>
    <w:rsid w:val="00A443FB"/>
    <w:rsid w:val="00A46856"/>
    <w:rsid w:val="00A533FD"/>
    <w:rsid w:val="00A62924"/>
    <w:rsid w:val="00A66B68"/>
    <w:rsid w:val="00A73A1C"/>
    <w:rsid w:val="00A74211"/>
    <w:rsid w:val="00A76BE4"/>
    <w:rsid w:val="00A77DC8"/>
    <w:rsid w:val="00A81297"/>
    <w:rsid w:val="00A83A68"/>
    <w:rsid w:val="00A83DE4"/>
    <w:rsid w:val="00A9479D"/>
    <w:rsid w:val="00AA3B3D"/>
    <w:rsid w:val="00AA5D0C"/>
    <w:rsid w:val="00AB00CD"/>
    <w:rsid w:val="00AB0B5A"/>
    <w:rsid w:val="00AB41AC"/>
    <w:rsid w:val="00AB5709"/>
    <w:rsid w:val="00AC215A"/>
    <w:rsid w:val="00AC31E0"/>
    <w:rsid w:val="00AC3301"/>
    <w:rsid w:val="00AC4A00"/>
    <w:rsid w:val="00AC53B4"/>
    <w:rsid w:val="00AC5515"/>
    <w:rsid w:val="00AC5DFF"/>
    <w:rsid w:val="00AD4B6E"/>
    <w:rsid w:val="00AE20FB"/>
    <w:rsid w:val="00AE2537"/>
    <w:rsid w:val="00AE2B45"/>
    <w:rsid w:val="00AE5172"/>
    <w:rsid w:val="00AE6ECE"/>
    <w:rsid w:val="00AF2988"/>
    <w:rsid w:val="00B055B0"/>
    <w:rsid w:val="00B13274"/>
    <w:rsid w:val="00B13560"/>
    <w:rsid w:val="00B13607"/>
    <w:rsid w:val="00B15258"/>
    <w:rsid w:val="00B15972"/>
    <w:rsid w:val="00B16EB0"/>
    <w:rsid w:val="00B2162F"/>
    <w:rsid w:val="00B2786C"/>
    <w:rsid w:val="00B346AD"/>
    <w:rsid w:val="00B34DE1"/>
    <w:rsid w:val="00B36949"/>
    <w:rsid w:val="00B43BE6"/>
    <w:rsid w:val="00B46DCA"/>
    <w:rsid w:val="00B47768"/>
    <w:rsid w:val="00B5018C"/>
    <w:rsid w:val="00B51C14"/>
    <w:rsid w:val="00B53269"/>
    <w:rsid w:val="00B53680"/>
    <w:rsid w:val="00B65EC7"/>
    <w:rsid w:val="00B77334"/>
    <w:rsid w:val="00B8172F"/>
    <w:rsid w:val="00B968EB"/>
    <w:rsid w:val="00BA0B91"/>
    <w:rsid w:val="00BA33CC"/>
    <w:rsid w:val="00BA3EEE"/>
    <w:rsid w:val="00BA4224"/>
    <w:rsid w:val="00BA6EF4"/>
    <w:rsid w:val="00BB3244"/>
    <w:rsid w:val="00BB579D"/>
    <w:rsid w:val="00BB7DB0"/>
    <w:rsid w:val="00BC67FF"/>
    <w:rsid w:val="00BD4F0F"/>
    <w:rsid w:val="00BE4484"/>
    <w:rsid w:val="00BE5045"/>
    <w:rsid w:val="00BE5705"/>
    <w:rsid w:val="00BE6407"/>
    <w:rsid w:val="00BF0436"/>
    <w:rsid w:val="00BF13E7"/>
    <w:rsid w:val="00BF1BB3"/>
    <w:rsid w:val="00C01975"/>
    <w:rsid w:val="00C04161"/>
    <w:rsid w:val="00C10201"/>
    <w:rsid w:val="00C106D5"/>
    <w:rsid w:val="00C164BC"/>
    <w:rsid w:val="00C30E62"/>
    <w:rsid w:val="00C36411"/>
    <w:rsid w:val="00C40930"/>
    <w:rsid w:val="00C41CD9"/>
    <w:rsid w:val="00C465F3"/>
    <w:rsid w:val="00C517C4"/>
    <w:rsid w:val="00C61716"/>
    <w:rsid w:val="00C72C00"/>
    <w:rsid w:val="00C82D10"/>
    <w:rsid w:val="00C842A4"/>
    <w:rsid w:val="00C86259"/>
    <w:rsid w:val="00C94F60"/>
    <w:rsid w:val="00CA2454"/>
    <w:rsid w:val="00CA2D83"/>
    <w:rsid w:val="00CA5B53"/>
    <w:rsid w:val="00CA695E"/>
    <w:rsid w:val="00CA7298"/>
    <w:rsid w:val="00CA7CF0"/>
    <w:rsid w:val="00CB017C"/>
    <w:rsid w:val="00CB49AB"/>
    <w:rsid w:val="00CB6322"/>
    <w:rsid w:val="00CC52D0"/>
    <w:rsid w:val="00CD1CBD"/>
    <w:rsid w:val="00CD3C08"/>
    <w:rsid w:val="00CD6CC3"/>
    <w:rsid w:val="00CE2CB8"/>
    <w:rsid w:val="00CE679C"/>
    <w:rsid w:val="00CF031B"/>
    <w:rsid w:val="00CF1543"/>
    <w:rsid w:val="00D0573E"/>
    <w:rsid w:val="00D06343"/>
    <w:rsid w:val="00D063CE"/>
    <w:rsid w:val="00D11742"/>
    <w:rsid w:val="00D3256F"/>
    <w:rsid w:val="00D334D7"/>
    <w:rsid w:val="00D34F49"/>
    <w:rsid w:val="00D35811"/>
    <w:rsid w:val="00D412D0"/>
    <w:rsid w:val="00D44495"/>
    <w:rsid w:val="00D4619D"/>
    <w:rsid w:val="00D54BCF"/>
    <w:rsid w:val="00D63DB2"/>
    <w:rsid w:val="00D64F09"/>
    <w:rsid w:val="00D702B7"/>
    <w:rsid w:val="00D77B16"/>
    <w:rsid w:val="00D80107"/>
    <w:rsid w:val="00D819F1"/>
    <w:rsid w:val="00D8358E"/>
    <w:rsid w:val="00D9019C"/>
    <w:rsid w:val="00D912B1"/>
    <w:rsid w:val="00D91F87"/>
    <w:rsid w:val="00D97A88"/>
    <w:rsid w:val="00DB2363"/>
    <w:rsid w:val="00DB6EC4"/>
    <w:rsid w:val="00DC26F5"/>
    <w:rsid w:val="00DC4EC2"/>
    <w:rsid w:val="00DC576F"/>
    <w:rsid w:val="00DC65A0"/>
    <w:rsid w:val="00DD005A"/>
    <w:rsid w:val="00DD2AB0"/>
    <w:rsid w:val="00DD4ABC"/>
    <w:rsid w:val="00DD75F6"/>
    <w:rsid w:val="00DE2D09"/>
    <w:rsid w:val="00DF0C21"/>
    <w:rsid w:val="00DF2DA9"/>
    <w:rsid w:val="00DF37AB"/>
    <w:rsid w:val="00E02097"/>
    <w:rsid w:val="00E17B3E"/>
    <w:rsid w:val="00E27640"/>
    <w:rsid w:val="00E30ABC"/>
    <w:rsid w:val="00E354A7"/>
    <w:rsid w:val="00E36113"/>
    <w:rsid w:val="00E519E6"/>
    <w:rsid w:val="00E52553"/>
    <w:rsid w:val="00E525D4"/>
    <w:rsid w:val="00E52698"/>
    <w:rsid w:val="00E67C61"/>
    <w:rsid w:val="00E72C48"/>
    <w:rsid w:val="00E76576"/>
    <w:rsid w:val="00E773C8"/>
    <w:rsid w:val="00E77876"/>
    <w:rsid w:val="00E922CD"/>
    <w:rsid w:val="00E94C28"/>
    <w:rsid w:val="00E950C4"/>
    <w:rsid w:val="00E96081"/>
    <w:rsid w:val="00EA2510"/>
    <w:rsid w:val="00EA35B4"/>
    <w:rsid w:val="00EA6A15"/>
    <w:rsid w:val="00EB0DE6"/>
    <w:rsid w:val="00EB26F7"/>
    <w:rsid w:val="00EB623E"/>
    <w:rsid w:val="00EC668E"/>
    <w:rsid w:val="00ED022A"/>
    <w:rsid w:val="00ED4F22"/>
    <w:rsid w:val="00ED5337"/>
    <w:rsid w:val="00ED78B8"/>
    <w:rsid w:val="00EE3550"/>
    <w:rsid w:val="00EE4381"/>
    <w:rsid w:val="00EE481A"/>
    <w:rsid w:val="00EF3283"/>
    <w:rsid w:val="00F052D6"/>
    <w:rsid w:val="00F14750"/>
    <w:rsid w:val="00F15B13"/>
    <w:rsid w:val="00F236BC"/>
    <w:rsid w:val="00F23812"/>
    <w:rsid w:val="00F2451D"/>
    <w:rsid w:val="00F24C15"/>
    <w:rsid w:val="00F25160"/>
    <w:rsid w:val="00F27326"/>
    <w:rsid w:val="00F329DF"/>
    <w:rsid w:val="00F32B03"/>
    <w:rsid w:val="00F32E41"/>
    <w:rsid w:val="00F34A78"/>
    <w:rsid w:val="00F356A2"/>
    <w:rsid w:val="00F44A29"/>
    <w:rsid w:val="00F45B40"/>
    <w:rsid w:val="00F558C3"/>
    <w:rsid w:val="00F64EF5"/>
    <w:rsid w:val="00F67F71"/>
    <w:rsid w:val="00F73F96"/>
    <w:rsid w:val="00F7457E"/>
    <w:rsid w:val="00F92180"/>
    <w:rsid w:val="00F960ED"/>
    <w:rsid w:val="00FA0433"/>
    <w:rsid w:val="00FA460A"/>
    <w:rsid w:val="00FA6F22"/>
    <w:rsid w:val="00FA7334"/>
    <w:rsid w:val="00FB4B54"/>
    <w:rsid w:val="00FB7236"/>
    <w:rsid w:val="00FB73AF"/>
    <w:rsid w:val="00FC2D88"/>
    <w:rsid w:val="00FC7175"/>
    <w:rsid w:val="00FC76EF"/>
    <w:rsid w:val="00FE3603"/>
    <w:rsid w:val="00FE38E3"/>
    <w:rsid w:val="00FF6CDE"/>
    <w:rsid w:val="00FF70F9"/>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035F47A7"/>
  <w15:docId w15:val="{4CB1717D-8097-43B4-9D5E-716E665B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F99"/>
    <w:rPr>
      <w:sz w:val="24"/>
      <w:szCs w:val="24"/>
      <w:lang w:val="sr-Latn-CS" w:eastAsia="sr-Latn-CS"/>
    </w:rPr>
  </w:style>
  <w:style w:type="paragraph" w:styleId="Heading4">
    <w:name w:val="heading 4"/>
    <w:basedOn w:val="Normal"/>
    <w:next w:val="Normal"/>
    <w:link w:val="Heading4Char"/>
    <w:semiHidden/>
    <w:unhideWhenUsed/>
    <w:qFormat/>
    <w:rsid w:val="00BB7D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22F4"/>
    <w:pPr>
      <w:tabs>
        <w:tab w:val="center" w:pos="4535"/>
        <w:tab w:val="right" w:pos="9071"/>
      </w:tabs>
    </w:pPr>
  </w:style>
  <w:style w:type="paragraph" w:styleId="Footer">
    <w:name w:val="footer"/>
    <w:basedOn w:val="Normal"/>
    <w:link w:val="FooterChar"/>
    <w:uiPriority w:val="99"/>
    <w:rsid w:val="000C22F4"/>
    <w:pPr>
      <w:tabs>
        <w:tab w:val="center" w:pos="4535"/>
        <w:tab w:val="right" w:pos="9071"/>
      </w:tabs>
    </w:pPr>
  </w:style>
  <w:style w:type="character" w:styleId="PageNumber">
    <w:name w:val="page number"/>
    <w:basedOn w:val="DefaultParagraphFont"/>
    <w:rsid w:val="000C22F4"/>
  </w:style>
  <w:style w:type="paragraph" w:styleId="NormalWeb">
    <w:name w:val="Normal (Web)"/>
    <w:basedOn w:val="Normal"/>
    <w:uiPriority w:val="99"/>
    <w:unhideWhenUsed/>
    <w:rsid w:val="00632609"/>
    <w:pPr>
      <w:spacing w:before="100" w:beforeAutospacing="1" w:after="100" w:afterAutospacing="1"/>
    </w:pPr>
  </w:style>
  <w:style w:type="character" w:styleId="Strong">
    <w:name w:val="Strong"/>
    <w:uiPriority w:val="22"/>
    <w:qFormat/>
    <w:rsid w:val="00632609"/>
    <w:rPr>
      <w:b/>
      <w:bCs/>
    </w:rPr>
  </w:style>
  <w:style w:type="character" w:customStyle="1" w:styleId="style151">
    <w:name w:val="style151"/>
    <w:rsid w:val="00AC53B4"/>
    <w:rPr>
      <w:color w:val="000000"/>
    </w:rPr>
  </w:style>
  <w:style w:type="character" w:customStyle="1" w:styleId="style291">
    <w:name w:val="style291"/>
    <w:rsid w:val="00AC53B4"/>
    <w:rPr>
      <w:sz w:val="17"/>
      <w:szCs w:val="17"/>
    </w:rPr>
  </w:style>
  <w:style w:type="paragraph" w:styleId="BalloonText">
    <w:name w:val="Balloon Text"/>
    <w:basedOn w:val="Normal"/>
    <w:link w:val="BalloonTextChar"/>
    <w:rsid w:val="00F558C3"/>
    <w:rPr>
      <w:rFonts w:ascii="Tahoma" w:hAnsi="Tahoma" w:cs="Tahoma"/>
      <w:sz w:val="16"/>
      <w:szCs w:val="16"/>
    </w:rPr>
  </w:style>
  <w:style w:type="character" w:customStyle="1" w:styleId="BalloonTextChar">
    <w:name w:val="Balloon Text Char"/>
    <w:link w:val="BalloonText"/>
    <w:rsid w:val="00F558C3"/>
    <w:rPr>
      <w:rFonts w:ascii="Tahoma" w:hAnsi="Tahoma" w:cs="Tahoma"/>
      <w:sz w:val="16"/>
      <w:szCs w:val="16"/>
      <w:lang w:val="sr-Latn-CS" w:eastAsia="sr-Latn-CS"/>
    </w:rPr>
  </w:style>
  <w:style w:type="paragraph" w:styleId="ListParagraph">
    <w:name w:val="List Paragraph"/>
    <w:basedOn w:val="Normal"/>
    <w:uiPriority w:val="34"/>
    <w:qFormat/>
    <w:rsid w:val="00766F6A"/>
    <w:pPr>
      <w:spacing w:after="160" w:line="259" w:lineRule="auto"/>
      <w:ind w:left="720"/>
      <w:contextualSpacing/>
    </w:pPr>
    <w:rPr>
      <w:rFonts w:ascii="Calibri" w:eastAsia="Calibri" w:hAnsi="Calibri"/>
      <w:sz w:val="22"/>
      <w:szCs w:val="22"/>
      <w:lang w:eastAsia="en-US"/>
    </w:rPr>
  </w:style>
  <w:style w:type="table" w:styleId="TableGrid">
    <w:name w:val="Table Grid"/>
    <w:basedOn w:val="TableNormal"/>
    <w:rsid w:val="00766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8A50E6"/>
    <w:pPr>
      <w:autoSpaceDE w:val="0"/>
      <w:autoSpaceDN w:val="0"/>
      <w:adjustRightInd w:val="0"/>
      <w:spacing w:line="288" w:lineRule="auto"/>
      <w:textAlignment w:val="center"/>
    </w:pPr>
    <w:rPr>
      <w:rFonts w:ascii="Minion Pro" w:hAnsi="Minion Pro" w:cs="Minion Pro"/>
      <w:color w:val="000000"/>
      <w:lang w:val="en-US" w:eastAsia="en-US"/>
    </w:rPr>
  </w:style>
  <w:style w:type="character" w:styleId="CommentReference">
    <w:name w:val="annotation reference"/>
    <w:rsid w:val="00CE679C"/>
    <w:rPr>
      <w:sz w:val="16"/>
      <w:szCs w:val="16"/>
    </w:rPr>
  </w:style>
  <w:style w:type="paragraph" w:styleId="CommentText">
    <w:name w:val="annotation text"/>
    <w:basedOn w:val="Normal"/>
    <w:link w:val="CommentTextChar"/>
    <w:rsid w:val="00CE679C"/>
    <w:rPr>
      <w:sz w:val="20"/>
      <w:szCs w:val="20"/>
    </w:rPr>
  </w:style>
  <w:style w:type="character" w:customStyle="1" w:styleId="CommentTextChar">
    <w:name w:val="Comment Text Char"/>
    <w:link w:val="CommentText"/>
    <w:rsid w:val="00CE679C"/>
    <w:rPr>
      <w:lang w:val="sr-Latn-CS" w:eastAsia="sr-Latn-CS"/>
    </w:rPr>
  </w:style>
  <w:style w:type="paragraph" w:styleId="CommentSubject">
    <w:name w:val="annotation subject"/>
    <w:basedOn w:val="CommentText"/>
    <w:next w:val="CommentText"/>
    <w:link w:val="CommentSubjectChar"/>
    <w:rsid w:val="00CE679C"/>
    <w:rPr>
      <w:b/>
      <w:bCs/>
    </w:rPr>
  </w:style>
  <w:style w:type="character" w:customStyle="1" w:styleId="CommentSubjectChar">
    <w:name w:val="Comment Subject Char"/>
    <w:link w:val="CommentSubject"/>
    <w:rsid w:val="00CE679C"/>
    <w:rPr>
      <w:b/>
      <w:bCs/>
      <w:lang w:val="sr-Latn-CS" w:eastAsia="sr-Latn-CS"/>
    </w:rPr>
  </w:style>
  <w:style w:type="paragraph" w:customStyle="1" w:styleId="paragraph">
    <w:name w:val="paragraph"/>
    <w:basedOn w:val="Normal"/>
    <w:rsid w:val="004D1731"/>
    <w:pPr>
      <w:spacing w:before="100" w:beforeAutospacing="1" w:after="100" w:afterAutospacing="1"/>
    </w:pPr>
  </w:style>
  <w:style w:type="character" w:customStyle="1" w:styleId="eop">
    <w:name w:val="eop"/>
    <w:rsid w:val="004D1731"/>
  </w:style>
  <w:style w:type="character" w:customStyle="1" w:styleId="normaltextrun">
    <w:name w:val="normaltextrun"/>
    <w:rsid w:val="004D1731"/>
  </w:style>
  <w:style w:type="character" w:customStyle="1" w:styleId="apple-converted-space">
    <w:name w:val="apple-converted-space"/>
    <w:rsid w:val="004D1731"/>
  </w:style>
  <w:style w:type="character" w:styleId="Hyperlink">
    <w:name w:val="Hyperlink"/>
    <w:basedOn w:val="DefaultParagraphFont"/>
    <w:uiPriority w:val="99"/>
    <w:unhideWhenUsed/>
    <w:rsid w:val="007E5AF4"/>
    <w:rPr>
      <w:color w:val="0563C1" w:themeColor="hyperlink"/>
      <w:u w:val="single"/>
    </w:rPr>
  </w:style>
  <w:style w:type="character" w:customStyle="1" w:styleId="FooterChar">
    <w:name w:val="Footer Char"/>
    <w:basedOn w:val="DefaultParagraphFont"/>
    <w:link w:val="Footer"/>
    <w:uiPriority w:val="99"/>
    <w:rsid w:val="00FC76EF"/>
    <w:rPr>
      <w:sz w:val="24"/>
      <w:szCs w:val="24"/>
      <w:lang w:val="sr-Latn-CS" w:eastAsia="sr-Latn-CS"/>
    </w:rPr>
  </w:style>
  <w:style w:type="character" w:customStyle="1" w:styleId="Heading4Char">
    <w:name w:val="Heading 4 Char"/>
    <w:basedOn w:val="DefaultParagraphFont"/>
    <w:link w:val="Heading4"/>
    <w:uiPriority w:val="9"/>
    <w:semiHidden/>
    <w:rsid w:val="00BB7DB0"/>
    <w:rPr>
      <w:rFonts w:asciiTheme="majorHAnsi" w:eastAsiaTheme="majorEastAsia" w:hAnsiTheme="majorHAnsi" w:cstheme="majorBidi"/>
      <w:i/>
      <w:iCs/>
      <w:color w:val="2F5496" w:themeColor="accent1" w:themeShade="BF"/>
      <w:sz w:val="24"/>
      <w:szCs w:val="24"/>
      <w:lang w:val="sr-Latn-C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0452">
      <w:bodyDiv w:val="1"/>
      <w:marLeft w:val="0"/>
      <w:marRight w:val="0"/>
      <w:marTop w:val="0"/>
      <w:marBottom w:val="0"/>
      <w:divBdr>
        <w:top w:val="none" w:sz="0" w:space="0" w:color="auto"/>
        <w:left w:val="none" w:sz="0" w:space="0" w:color="auto"/>
        <w:bottom w:val="none" w:sz="0" w:space="0" w:color="auto"/>
        <w:right w:val="none" w:sz="0" w:space="0" w:color="auto"/>
      </w:divBdr>
      <w:divsChild>
        <w:div w:id="1208444345">
          <w:marLeft w:val="0"/>
          <w:marRight w:val="0"/>
          <w:marTop w:val="0"/>
          <w:marBottom w:val="0"/>
          <w:divBdr>
            <w:top w:val="none" w:sz="0" w:space="0" w:color="auto"/>
            <w:left w:val="none" w:sz="0" w:space="0" w:color="auto"/>
            <w:bottom w:val="none" w:sz="0" w:space="0" w:color="auto"/>
            <w:right w:val="none" w:sz="0" w:space="0" w:color="auto"/>
          </w:divBdr>
        </w:div>
        <w:div w:id="389035202">
          <w:marLeft w:val="0"/>
          <w:marRight w:val="0"/>
          <w:marTop w:val="0"/>
          <w:marBottom w:val="0"/>
          <w:divBdr>
            <w:top w:val="none" w:sz="0" w:space="0" w:color="auto"/>
            <w:left w:val="none" w:sz="0" w:space="0" w:color="auto"/>
            <w:bottom w:val="none" w:sz="0" w:space="0" w:color="auto"/>
            <w:right w:val="none" w:sz="0" w:space="0" w:color="auto"/>
          </w:divBdr>
        </w:div>
      </w:divsChild>
    </w:div>
    <w:div w:id="216743666">
      <w:bodyDiv w:val="1"/>
      <w:marLeft w:val="0"/>
      <w:marRight w:val="0"/>
      <w:marTop w:val="0"/>
      <w:marBottom w:val="0"/>
      <w:divBdr>
        <w:top w:val="none" w:sz="0" w:space="0" w:color="auto"/>
        <w:left w:val="none" w:sz="0" w:space="0" w:color="auto"/>
        <w:bottom w:val="none" w:sz="0" w:space="0" w:color="auto"/>
        <w:right w:val="none" w:sz="0" w:space="0" w:color="auto"/>
      </w:divBdr>
    </w:div>
    <w:div w:id="304942647">
      <w:bodyDiv w:val="1"/>
      <w:marLeft w:val="0"/>
      <w:marRight w:val="0"/>
      <w:marTop w:val="0"/>
      <w:marBottom w:val="0"/>
      <w:divBdr>
        <w:top w:val="none" w:sz="0" w:space="0" w:color="auto"/>
        <w:left w:val="none" w:sz="0" w:space="0" w:color="auto"/>
        <w:bottom w:val="none" w:sz="0" w:space="0" w:color="auto"/>
        <w:right w:val="none" w:sz="0" w:space="0" w:color="auto"/>
      </w:divBdr>
    </w:div>
    <w:div w:id="352075149">
      <w:bodyDiv w:val="1"/>
      <w:marLeft w:val="0"/>
      <w:marRight w:val="0"/>
      <w:marTop w:val="0"/>
      <w:marBottom w:val="0"/>
      <w:divBdr>
        <w:top w:val="none" w:sz="0" w:space="0" w:color="auto"/>
        <w:left w:val="none" w:sz="0" w:space="0" w:color="auto"/>
        <w:bottom w:val="none" w:sz="0" w:space="0" w:color="auto"/>
        <w:right w:val="none" w:sz="0" w:space="0" w:color="auto"/>
      </w:divBdr>
    </w:div>
    <w:div w:id="458501118">
      <w:bodyDiv w:val="1"/>
      <w:marLeft w:val="0"/>
      <w:marRight w:val="0"/>
      <w:marTop w:val="0"/>
      <w:marBottom w:val="0"/>
      <w:divBdr>
        <w:top w:val="none" w:sz="0" w:space="0" w:color="auto"/>
        <w:left w:val="none" w:sz="0" w:space="0" w:color="auto"/>
        <w:bottom w:val="none" w:sz="0" w:space="0" w:color="auto"/>
        <w:right w:val="none" w:sz="0" w:space="0" w:color="auto"/>
      </w:divBdr>
    </w:div>
    <w:div w:id="581720886">
      <w:bodyDiv w:val="1"/>
      <w:marLeft w:val="0"/>
      <w:marRight w:val="0"/>
      <w:marTop w:val="0"/>
      <w:marBottom w:val="0"/>
      <w:divBdr>
        <w:top w:val="none" w:sz="0" w:space="0" w:color="auto"/>
        <w:left w:val="none" w:sz="0" w:space="0" w:color="auto"/>
        <w:bottom w:val="none" w:sz="0" w:space="0" w:color="auto"/>
        <w:right w:val="none" w:sz="0" w:space="0" w:color="auto"/>
      </w:divBdr>
    </w:div>
    <w:div w:id="1264613197">
      <w:bodyDiv w:val="1"/>
      <w:marLeft w:val="0"/>
      <w:marRight w:val="0"/>
      <w:marTop w:val="0"/>
      <w:marBottom w:val="0"/>
      <w:divBdr>
        <w:top w:val="none" w:sz="0" w:space="0" w:color="auto"/>
        <w:left w:val="none" w:sz="0" w:space="0" w:color="auto"/>
        <w:bottom w:val="none" w:sz="0" w:space="0" w:color="auto"/>
        <w:right w:val="none" w:sz="0" w:space="0" w:color="auto"/>
      </w:divBdr>
    </w:div>
    <w:div w:id="1275752024">
      <w:bodyDiv w:val="1"/>
      <w:marLeft w:val="0"/>
      <w:marRight w:val="0"/>
      <w:marTop w:val="0"/>
      <w:marBottom w:val="0"/>
      <w:divBdr>
        <w:top w:val="none" w:sz="0" w:space="0" w:color="auto"/>
        <w:left w:val="none" w:sz="0" w:space="0" w:color="auto"/>
        <w:bottom w:val="none" w:sz="0" w:space="0" w:color="auto"/>
        <w:right w:val="none" w:sz="0" w:space="0" w:color="auto"/>
      </w:divBdr>
    </w:div>
    <w:div w:id="1379088476">
      <w:bodyDiv w:val="1"/>
      <w:marLeft w:val="0"/>
      <w:marRight w:val="0"/>
      <w:marTop w:val="0"/>
      <w:marBottom w:val="0"/>
      <w:divBdr>
        <w:top w:val="none" w:sz="0" w:space="0" w:color="auto"/>
        <w:left w:val="none" w:sz="0" w:space="0" w:color="auto"/>
        <w:bottom w:val="none" w:sz="0" w:space="0" w:color="auto"/>
        <w:right w:val="none" w:sz="0" w:space="0" w:color="auto"/>
      </w:divBdr>
    </w:div>
    <w:div w:id="1389573579">
      <w:bodyDiv w:val="1"/>
      <w:marLeft w:val="0"/>
      <w:marRight w:val="0"/>
      <w:marTop w:val="0"/>
      <w:marBottom w:val="0"/>
      <w:divBdr>
        <w:top w:val="none" w:sz="0" w:space="0" w:color="auto"/>
        <w:left w:val="none" w:sz="0" w:space="0" w:color="auto"/>
        <w:bottom w:val="none" w:sz="0" w:space="0" w:color="auto"/>
        <w:right w:val="none" w:sz="0" w:space="0" w:color="auto"/>
      </w:divBdr>
    </w:div>
    <w:div w:id="1401631007">
      <w:bodyDiv w:val="1"/>
      <w:marLeft w:val="0"/>
      <w:marRight w:val="0"/>
      <w:marTop w:val="0"/>
      <w:marBottom w:val="0"/>
      <w:divBdr>
        <w:top w:val="none" w:sz="0" w:space="0" w:color="auto"/>
        <w:left w:val="none" w:sz="0" w:space="0" w:color="auto"/>
        <w:bottom w:val="none" w:sz="0" w:space="0" w:color="auto"/>
        <w:right w:val="none" w:sz="0" w:space="0" w:color="auto"/>
      </w:divBdr>
    </w:div>
    <w:div w:id="1544750145">
      <w:bodyDiv w:val="1"/>
      <w:marLeft w:val="0"/>
      <w:marRight w:val="0"/>
      <w:marTop w:val="0"/>
      <w:marBottom w:val="0"/>
      <w:divBdr>
        <w:top w:val="none" w:sz="0" w:space="0" w:color="auto"/>
        <w:left w:val="none" w:sz="0" w:space="0" w:color="auto"/>
        <w:bottom w:val="none" w:sz="0" w:space="0" w:color="auto"/>
        <w:right w:val="none" w:sz="0" w:space="0" w:color="auto"/>
      </w:divBdr>
    </w:div>
    <w:div w:id="1630165545">
      <w:bodyDiv w:val="1"/>
      <w:marLeft w:val="0"/>
      <w:marRight w:val="0"/>
      <w:marTop w:val="0"/>
      <w:marBottom w:val="0"/>
      <w:divBdr>
        <w:top w:val="none" w:sz="0" w:space="0" w:color="auto"/>
        <w:left w:val="none" w:sz="0" w:space="0" w:color="auto"/>
        <w:bottom w:val="none" w:sz="0" w:space="0" w:color="auto"/>
        <w:right w:val="none" w:sz="0" w:space="0" w:color="auto"/>
      </w:divBdr>
    </w:div>
    <w:div w:id="1752045973">
      <w:bodyDiv w:val="1"/>
      <w:marLeft w:val="0"/>
      <w:marRight w:val="0"/>
      <w:marTop w:val="0"/>
      <w:marBottom w:val="0"/>
      <w:divBdr>
        <w:top w:val="none" w:sz="0" w:space="0" w:color="auto"/>
        <w:left w:val="none" w:sz="0" w:space="0" w:color="auto"/>
        <w:bottom w:val="none" w:sz="0" w:space="0" w:color="auto"/>
        <w:right w:val="none" w:sz="0" w:space="0" w:color="auto"/>
      </w:divBdr>
    </w:div>
    <w:div w:id="1891335199">
      <w:bodyDiv w:val="1"/>
      <w:marLeft w:val="0"/>
      <w:marRight w:val="0"/>
      <w:marTop w:val="0"/>
      <w:marBottom w:val="0"/>
      <w:divBdr>
        <w:top w:val="none" w:sz="0" w:space="0" w:color="auto"/>
        <w:left w:val="none" w:sz="0" w:space="0" w:color="auto"/>
        <w:bottom w:val="none" w:sz="0" w:space="0" w:color="auto"/>
        <w:right w:val="none" w:sz="0" w:space="0" w:color="auto"/>
      </w:divBdr>
    </w:div>
    <w:div w:id="1993561306">
      <w:bodyDiv w:val="1"/>
      <w:marLeft w:val="0"/>
      <w:marRight w:val="0"/>
      <w:marTop w:val="0"/>
      <w:marBottom w:val="0"/>
      <w:divBdr>
        <w:top w:val="none" w:sz="0" w:space="0" w:color="auto"/>
        <w:left w:val="none" w:sz="0" w:space="0" w:color="auto"/>
        <w:bottom w:val="none" w:sz="0" w:space="0" w:color="auto"/>
        <w:right w:val="none" w:sz="0" w:space="0" w:color="auto"/>
      </w:divBdr>
    </w:div>
    <w:div w:id="2017884796">
      <w:bodyDiv w:val="1"/>
      <w:marLeft w:val="0"/>
      <w:marRight w:val="0"/>
      <w:marTop w:val="0"/>
      <w:marBottom w:val="0"/>
      <w:divBdr>
        <w:top w:val="none" w:sz="0" w:space="0" w:color="auto"/>
        <w:left w:val="none" w:sz="0" w:space="0" w:color="auto"/>
        <w:bottom w:val="none" w:sz="0" w:space="0" w:color="auto"/>
        <w:right w:val="none" w:sz="0" w:space="0" w:color="auto"/>
      </w:divBdr>
    </w:div>
    <w:div w:id="2041935323">
      <w:bodyDiv w:val="1"/>
      <w:marLeft w:val="0"/>
      <w:marRight w:val="0"/>
      <w:marTop w:val="0"/>
      <w:marBottom w:val="0"/>
      <w:divBdr>
        <w:top w:val="none" w:sz="0" w:space="0" w:color="auto"/>
        <w:left w:val="none" w:sz="0" w:space="0" w:color="auto"/>
        <w:bottom w:val="none" w:sz="0" w:space="0" w:color="auto"/>
        <w:right w:val="none" w:sz="0" w:space="0" w:color="auto"/>
      </w:divBdr>
    </w:div>
    <w:div w:id="20672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ea\Documents\Custom%20Office%20Templates\Positive%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8A3145EE7871B48817B52DB7F5D3A6B" ma:contentTypeVersion="12" ma:contentTypeDescription="Create a new document." ma:contentTypeScope="" ma:versionID="c042890c1ef25d7b77b2405dc281a306">
  <xsd:schema xmlns:xsd="http://www.w3.org/2001/XMLSchema" xmlns:xs="http://www.w3.org/2001/XMLSchema" xmlns:p="http://schemas.microsoft.com/office/2006/metadata/properties" xmlns:ns2="b2e2c6c7-fc48-4f69-848b-42037fa6f6f4" targetNamespace="http://schemas.microsoft.com/office/2006/metadata/properties" ma:root="true" ma:fieldsID="df3697388a14b12c80e078c33db0d03a" ns2:_="">
    <xsd:import namespace="b2e2c6c7-fc48-4f69-848b-42037fa6f6f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2c6c7-fc48-4f69-848b-42037fa6f6f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92FEA2-46DA-4FA8-959F-3C93EE7664F2}">
  <ds:schemaRefs>
    <ds:schemaRef ds:uri="http://purl.org/dc/elements/1.1/"/>
    <ds:schemaRef ds:uri="http://schemas.microsoft.com/office/infopath/2007/PartnerControls"/>
    <ds:schemaRef ds:uri="http://purl.org/dc/terms/"/>
    <ds:schemaRef ds:uri="http://schemas.microsoft.com/office/2006/metadata/properties"/>
    <ds:schemaRef ds:uri="http://schemas.microsoft.com/office/2006/documentManagement/types"/>
    <ds:schemaRef ds:uri="b2e2c6c7-fc48-4f69-848b-42037fa6f6f4"/>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5D617E1-4F6B-463F-BF20-93CAC6D1F33D}">
  <ds:schemaRefs>
    <ds:schemaRef ds:uri="http://schemas.microsoft.com/sharepoint/v3/contenttype/forms"/>
  </ds:schemaRefs>
</ds:datastoreItem>
</file>

<file path=customXml/itemProps3.xml><?xml version="1.0" encoding="utf-8"?>
<ds:datastoreItem xmlns:ds="http://schemas.openxmlformats.org/officeDocument/2006/customXml" ds:itemID="{51915D93-AEFD-4C90-9DC4-E9D432094B77}">
  <ds:schemaRefs>
    <ds:schemaRef ds:uri="http://schemas.openxmlformats.org/officeDocument/2006/bibliography"/>
  </ds:schemaRefs>
</ds:datastoreItem>
</file>

<file path=customXml/itemProps4.xml><?xml version="1.0" encoding="utf-8"?>
<ds:datastoreItem xmlns:ds="http://schemas.openxmlformats.org/officeDocument/2006/customXml" ds:itemID="{67B6D736-1525-4753-9D27-D93D4B1D46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2c6c7-fc48-4f69-848b-42037fa6f6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Positive memo</Template>
  <TotalTime>2</TotalTime>
  <Pages>17</Pages>
  <Words>6885</Words>
  <Characters>44009</Characters>
  <Application>Microsoft Office Word</Application>
  <DocSecurity>0</DocSecurity>
  <Lines>366</Lines>
  <Paragraphs>101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Positive</Company>
  <LinksUpToDate>false</LinksUpToDate>
  <CharactersWithSpaces>50793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Timea Bosnai</dc:creator>
  <cp:lastModifiedBy>Vladimir Šiška</cp:lastModifiedBy>
  <cp:revision>2</cp:revision>
  <cp:lastPrinted>2013-10-15T13:54:00Z</cp:lastPrinted>
  <dcterms:created xsi:type="dcterms:W3CDTF">2024-05-31T11:31:00Z</dcterms:created>
  <dcterms:modified xsi:type="dcterms:W3CDTF">2024-05-31T11:31:00Z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0x01010048A3145EE7871B48817B52DB7F5D3A6B</vt:lpwstr>
  </property>
</Properties>
</file>